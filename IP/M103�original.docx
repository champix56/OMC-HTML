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BC538" w14:textId="77777777" w:rsidR="007D4D2A" w:rsidRPr="00CA6D39" w:rsidRDefault="007D4D2A" w:rsidP="00767751">
      <w:pPr>
        <w:pStyle w:val="Title"/>
        <w:tabs>
          <w:tab w:val="center" w:pos="4513"/>
          <w:tab w:val="left" w:pos="6780"/>
          <w:tab w:val="left" w:pos="7731"/>
        </w:tabs>
        <w:spacing w:before="460" w:after="220"/>
        <w:rPr>
          <w:rFonts w:eastAsia="SimSun"/>
          <w:szCs w:val="18"/>
        </w:rPr>
      </w:pPr>
      <w:r w:rsidRPr="00CA6D39">
        <w:rPr>
          <w:rFonts w:eastAsia="SimSun"/>
          <w:szCs w:val="18"/>
        </w:rPr>
        <w:t>MINUTES OF MEETING</w:t>
      </w:r>
    </w:p>
    <w:p w14:paraId="07E9ACB8" w14:textId="752F5438" w:rsidR="007D4D2A" w:rsidRPr="00CA6D39" w:rsidRDefault="007D4D2A" w:rsidP="002551B4">
      <w:pPr>
        <w:pStyle w:val="Title2"/>
      </w:pPr>
      <w:r w:rsidRPr="00CA6D39">
        <w:t xml:space="preserve">HELD IN THE CENTRE WILLIAM RAPPARD ON </w:t>
      </w:r>
      <w:r w:rsidR="001F1735">
        <w:t>13-1</w:t>
      </w:r>
      <w:r w:rsidR="00DF52A7">
        <w:t>4 October</w:t>
      </w:r>
      <w:r w:rsidR="000B7D22">
        <w:t>;</w:t>
      </w:r>
      <w:r w:rsidR="00DC6B9F">
        <w:t xml:space="preserve"> </w:t>
      </w:r>
      <w:r w:rsidR="00DC6B9F" w:rsidRPr="00B43CC4">
        <w:t>5</w:t>
      </w:r>
      <w:r w:rsidR="000B213F" w:rsidRPr="00B43CC4">
        <w:t>, 18</w:t>
      </w:r>
      <w:r w:rsidR="00DC6B9F" w:rsidRPr="00B43CC4">
        <w:t xml:space="preserve"> and </w:t>
      </w:r>
      <w:r w:rsidR="000B213F" w:rsidRPr="00B43CC4">
        <w:t>29</w:t>
      </w:r>
      <w:r w:rsidR="00DC6B9F">
        <w:t xml:space="preserve"> november</w:t>
      </w:r>
      <w:r w:rsidR="000B7D22">
        <w:t>;</w:t>
      </w:r>
      <w:r w:rsidR="00B43CC4">
        <w:t xml:space="preserve"> </w:t>
      </w:r>
      <w:r w:rsidR="0091358D">
        <w:br/>
      </w:r>
      <w:r w:rsidR="00B43CC4">
        <w:t>and 16 December</w:t>
      </w:r>
      <w:r w:rsidR="005539A2">
        <w:t xml:space="preserve"> </w:t>
      </w:r>
      <w:r w:rsidR="00A21720" w:rsidRPr="00CA6D39">
        <w:t>202</w:t>
      </w:r>
      <w:r w:rsidR="00F778F6">
        <w:t>1</w:t>
      </w:r>
    </w:p>
    <w:p w14:paraId="2A93CB3D" w14:textId="7403B9F6" w:rsidR="007D4D2A" w:rsidRPr="00CA6D39" w:rsidRDefault="00C00ACC" w:rsidP="002551B4">
      <w:pPr>
        <w:pStyle w:val="Title3"/>
      </w:pPr>
      <w:r w:rsidRPr="00CA6D39">
        <w:t>Chair</w:t>
      </w:r>
      <w:r w:rsidR="007D4D2A" w:rsidRPr="00CA6D39">
        <w:t xml:space="preserve">: </w:t>
      </w:r>
      <w:r w:rsidR="00154401" w:rsidRPr="00CA6D39">
        <w:t xml:space="preserve">H.E. Ambassador </w:t>
      </w:r>
      <w:proofErr w:type="spellStart"/>
      <w:r w:rsidR="00276C9B" w:rsidRPr="00276C9B">
        <w:rPr>
          <w:iCs/>
        </w:rPr>
        <w:t>Dagfinn</w:t>
      </w:r>
      <w:proofErr w:type="spellEnd"/>
      <w:r w:rsidR="00276C9B" w:rsidRPr="00276C9B">
        <w:rPr>
          <w:iCs/>
        </w:rPr>
        <w:t xml:space="preserve"> </w:t>
      </w:r>
      <w:proofErr w:type="spellStart"/>
      <w:r w:rsidR="00276C9B" w:rsidRPr="00276C9B">
        <w:rPr>
          <w:iCs/>
        </w:rPr>
        <w:t>Sørli</w:t>
      </w:r>
      <w:proofErr w:type="spellEnd"/>
    </w:p>
    <w:p w14:paraId="02E8A613" w14:textId="57D487B3" w:rsidR="002770FA" w:rsidRPr="00CA6D39" w:rsidRDefault="007D4D2A" w:rsidP="004577FE">
      <w:pPr>
        <w:spacing w:after="240"/>
        <w:rPr>
          <w:szCs w:val="18"/>
        </w:rPr>
      </w:pPr>
      <w:r w:rsidRPr="00CA6D39">
        <w:rPr>
          <w:szCs w:val="18"/>
        </w:rPr>
        <w:t xml:space="preserve">The present document contains the record of the </w:t>
      </w:r>
      <w:r w:rsidR="00F654B5" w:rsidRPr="00CA6D39">
        <w:rPr>
          <w:szCs w:val="18"/>
        </w:rPr>
        <w:t>meeting</w:t>
      </w:r>
      <w:r w:rsidR="0091358D">
        <w:rPr>
          <w:szCs w:val="18"/>
        </w:rPr>
        <w:t>s</w:t>
      </w:r>
      <w:r w:rsidR="00F654B5" w:rsidRPr="00CA6D39">
        <w:rPr>
          <w:szCs w:val="18"/>
        </w:rPr>
        <w:t xml:space="preserve"> of the Council for TRIPS </w:t>
      </w:r>
      <w:r w:rsidRPr="00CA6D39">
        <w:rPr>
          <w:szCs w:val="18"/>
        </w:rPr>
        <w:t xml:space="preserve">held </w:t>
      </w:r>
      <w:r w:rsidR="009849E3" w:rsidRPr="00CA6D39">
        <w:rPr>
          <w:szCs w:val="18"/>
        </w:rPr>
        <w:t>on</w:t>
      </w:r>
      <w:r w:rsidR="004A6955" w:rsidRPr="00CA6D39">
        <w:rPr>
          <w:szCs w:val="18"/>
        </w:rPr>
        <w:t xml:space="preserve"> </w:t>
      </w:r>
      <w:r w:rsidR="001F1735">
        <w:rPr>
          <w:szCs w:val="18"/>
        </w:rPr>
        <w:t>13</w:t>
      </w:r>
      <w:r w:rsidR="001F1735">
        <w:rPr>
          <w:szCs w:val="18"/>
        </w:rPr>
        <w:noBreakHyphen/>
        <w:t>1</w:t>
      </w:r>
      <w:r w:rsidR="00DF52A7">
        <w:rPr>
          <w:szCs w:val="18"/>
        </w:rPr>
        <w:t>4</w:t>
      </w:r>
      <w:r w:rsidR="0091358D">
        <w:rPr>
          <w:szCs w:val="18"/>
        </w:rPr>
        <w:t> </w:t>
      </w:r>
      <w:r w:rsidR="004735EE">
        <w:rPr>
          <w:szCs w:val="18"/>
        </w:rPr>
        <w:t>October</w:t>
      </w:r>
      <w:r w:rsidR="00052337">
        <w:rPr>
          <w:szCs w:val="18"/>
        </w:rPr>
        <w:t>;</w:t>
      </w:r>
      <w:r w:rsidR="004735EE">
        <w:rPr>
          <w:szCs w:val="18"/>
        </w:rPr>
        <w:t xml:space="preserve"> </w:t>
      </w:r>
      <w:r w:rsidR="004735EE" w:rsidRPr="00B43CC4">
        <w:rPr>
          <w:szCs w:val="18"/>
        </w:rPr>
        <w:t>5</w:t>
      </w:r>
      <w:r w:rsidR="000B213F" w:rsidRPr="00B43CC4">
        <w:rPr>
          <w:szCs w:val="18"/>
        </w:rPr>
        <w:t>, 18</w:t>
      </w:r>
      <w:r w:rsidR="004735EE" w:rsidRPr="00B43CC4">
        <w:rPr>
          <w:szCs w:val="18"/>
        </w:rPr>
        <w:t xml:space="preserve"> and </w:t>
      </w:r>
      <w:r w:rsidR="000B213F" w:rsidRPr="00B43CC4">
        <w:rPr>
          <w:szCs w:val="18"/>
        </w:rPr>
        <w:t>29</w:t>
      </w:r>
      <w:r w:rsidR="004735EE" w:rsidRPr="00B43CC4">
        <w:rPr>
          <w:szCs w:val="18"/>
        </w:rPr>
        <w:t xml:space="preserve"> November</w:t>
      </w:r>
      <w:r w:rsidR="000B7D22">
        <w:rPr>
          <w:szCs w:val="18"/>
        </w:rPr>
        <w:t>;</w:t>
      </w:r>
      <w:r w:rsidR="00B43CC4">
        <w:rPr>
          <w:szCs w:val="18"/>
        </w:rPr>
        <w:t xml:space="preserve"> and 16 December</w:t>
      </w:r>
      <w:r w:rsidR="004735EE" w:rsidRPr="00CA6D39">
        <w:rPr>
          <w:szCs w:val="18"/>
        </w:rPr>
        <w:t xml:space="preserve"> </w:t>
      </w:r>
      <w:r w:rsidR="00E35620" w:rsidRPr="00CA6D39">
        <w:rPr>
          <w:szCs w:val="18"/>
        </w:rPr>
        <w:t>202</w:t>
      </w:r>
      <w:r w:rsidR="00F778F6">
        <w:rPr>
          <w:szCs w:val="18"/>
        </w:rPr>
        <w:t>1</w:t>
      </w:r>
      <w:r w:rsidRPr="00CA6D39">
        <w:rPr>
          <w:szCs w:val="18"/>
        </w:rPr>
        <w:t xml:space="preserve">. </w:t>
      </w:r>
    </w:p>
    <w:p w14:paraId="3237E23F" w14:textId="77777777" w:rsidR="00226C35" w:rsidRPr="00CA6D39" w:rsidRDefault="00C278F1" w:rsidP="00226C35">
      <w:pPr>
        <w:pStyle w:val="Caption"/>
        <w:jc w:val="center"/>
        <w:rPr>
          <w:szCs w:val="18"/>
        </w:rPr>
      </w:pPr>
      <w:r w:rsidRPr="00CA6D39">
        <w:rPr>
          <w:szCs w:val="18"/>
        </w:rPr>
        <w:t>Table of Contents</w:t>
      </w:r>
      <w:bookmarkStart w:id="0" w:name="_Toc473213368"/>
      <w:bookmarkStart w:id="1" w:name="_Toc478021606"/>
      <w:bookmarkStart w:id="2" w:name="_Toc478025279"/>
      <w:bookmarkStart w:id="3" w:name="_Toc478025325"/>
    </w:p>
    <w:p w14:paraId="1B002D35" w14:textId="3D4B7422" w:rsidR="000B7D22" w:rsidRDefault="00226C35" w:rsidP="00A860F6">
      <w:pPr>
        <w:pStyle w:val="TOC1"/>
        <w:tabs>
          <w:tab w:val="clear" w:pos="8175"/>
        </w:tabs>
        <w:ind w:right="11"/>
        <w:rPr>
          <w:rFonts w:asciiTheme="minorHAnsi" w:eastAsiaTheme="minorEastAsia" w:hAnsiTheme="minorHAnsi" w:cstheme="minorBidi"/>
          <w:b w:val="0"/>
          <w:caps w:val="0"/>
          <w:sz w:val="22"/>
          <w:szCs w:val="22"/>
        </w:rPr>
      </w:pPr>
      <w:r w:rsidRPr="00D94F18">
        <w:rPr>
          <w:noProof w:val="0"/>
        </w:rPr>
        <w:fldChar w:fldCharType="begin"/>
      </w:r>
      <w:r w:rsidRPr="00D94F18">
        <w:rPr>
          <w:noProof w:val="0"/>
        </w:rPr>
        <w:instrText xml:space="preserve"> TOC \o "1-3" \h \z \u </w:instrText>
      </w:r>
      <w:r w:rsidRPr="00D94F18">
        <w:rPr>
          <w:noProof w:val="0"/>
        </w:rPr>
        <w:fldChar w:fldCharType="separate"/>
      </w:r>
      <w:hyperlink w:anchor="_Toc92359881" w:history="1">
        <w:r w:rsidR="000B7D22" w:rsidRPr="00C9108D">
          <w:rPr>
            <w:rStyle w:val="Hyperlink"/>
          </w:rPr>
          <w:t>1   Notifications under Provisions of the Agreement</w:t>
        </w:r>
        <w:r w:rsidR="000B7D22">
          <w:rPr>
            <w:webHidden/>
          </w:rPr>
          <w:tab/>
        </w:r>
        <w:r w:rsidR="000B7D22">
          <w:rPr>
            <w:webHidden/>
          </w:rPr>
          <w:fldChar w:fldCharType="begin"/>
        </w:r>
        <w:r w:rsidR="000B7D22">
          <w:rPr>
            <w:webHidden/>
          </w:rPr>
          <w:instrText xml:space="preserve"> PAGEREF _Toc92359881 \h </w:instrText>
        </w:r>
        <w:r w:rsidR="000B7D22">
          <w:rPr>
            <w:webHidden/>
          </w:rPr>
        </w:r>
        <w:r w:rsidR="000B7D22">
          <w:rPr>
            <w:webHidden/>
          </w:rPr>
          <w:fldChar w:fldCharType="separate"/>
        </w:r>
        <w:r w:rsidR="00131832">
          <w:rPr>
            <w:webHidden/>
          </w:rPr>
          <w:t>2</w:t>
        </w:r>
        <w:r w:rsidR="000B7D22">
          <w:rPr>
            <w:webHidden/>
          </w:rPr>
          <w:fldChar w:fldCharType="end"/>
        </w:r>
      </w:hyperlink>
    </w:p>
    <w:p w14:paraId="70D3085E" w14:textId="7ABAAF3B"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82" w:history="1">
        <w:r w:rsidR="000B7D22" w:rsidRPr="00C9108D">
          <w:rPr>
            <w:rStyle w:val="Hyperlink"/>
          </w:rPr>
          <w:t>2   review of national implementing legislation</w:t>
        </w:r>
        <w:r w:rsidR="000B7D22">
          <w:rPr>
            <w:webHidden/>
          </w:rPr>
          <w:tab/>
        </w:r>
        <w:r w:rsidR="000B7D22">
          <w:rPr>
            <w:webHidden/>
          </w:rPr>
          <w:fldChar w:fldCharType="begin"/>
        </w:r>
        <w:r w:rsidR="000B7D22">
          <w:rPr>
            <w:webHidden/>
          </w:rPr>
          <w:instrText xml:space="preserve"> PAGEREF _Toc92359882 \h </w:instrText>
        </w:r>
        <w:r w:rsidR="000B7D22">
          <w:rPr>
            <w:webHidden/>
          </w:rPr>
        </w:r>
        <w:r w:rsidR="000B7D22">
          <w:rPr>
            <w:webHidden/>
          </w:rPr>
          <w:fldChar w:fldCharType="separate"/>
        </w:r>
        <w:r w:rsidR="00131832">
          <w:rPr>
            <w:webHidden/>
          </w:rPr>
          <w:t>3</w:t>
        </w:r>
        <w:r w:rsidR="000B7D22">
          <w:rPr>
            <w:webHidden/>
          </w:rPr>
          <w:fldChar w:fldCharType="end"/>
        </w:r>
      </w:hyperlink>
    </w:p>
    <w:p w14:paraId="6AF4EE3D" w14:textId="6D832677"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83" w:history="1">
        <w:r w:rsidR="000B7D22" w:rsidRPr="00C9108D">
          <w:rPr>
            <w:rStyle w:val="Hyperlink"/>
          </w:rPr>
          <w:t>3   IP MEASURES IN THE CONTEXT OF COVID-19</w:t>
        </w:r>
        <w:r w:rsidR="000B7D22">
          <w:rPr>
            <w:webHidden/>
          </w:rPr>
          <w:tab/>
        </w:r>
        <w:r w:rsidR="000B7D22">
          <w:rPr>
            <w:webHidden/>
          </w:rPr>
          <w:fldChar w:fldCharType="begin"/>
        </w:r>
        <w:r w:rsidR="000B7D22">
          <w:rPr>
            <w:webHidden/>
          </w:rPr>
          <w:instrText xml:space="preserve"> PAGEREF _Toc92359883 \h </w:instrText>
        </w:r>
        <w:r w:rsidR="000B7D22">
          <w:rPr>
            <w:webHidden/>
          </w:rPr>
        </w:r>
        <w:r w:rsidR="000B7D22">
          <w:rPr>
            <w:webHidden/>
          </w:rPr>
          <w:fldChar w:fldCharType="separate"/>
        </w:r>
        <w:r w:rsidR="00131832">
          <w:rPr>
            <w:webHidden/>
          </w:rPr>
          <w:t>3</w:t>
        </w:r>
        <w:r w:rsidR="000B7D22">
          <w:rPr>
            <w:webHidden/>
          </w:rPr>
          <w:fldChar w:fldCharType="end"/>
        </w:r>
      </w:hyperlink>
    </w:p>
    <w:p w14:paraId="5164902C" w14:textId="2E1037E0"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84" w:history="1">
        <w:r w:rsidR="000B7D22" w:rsidRPr="00C9108D">
          <w:rPr>
            <w:rStyle w:val="Hyperlink"/>
          </w:rPr>
          <w:t>4   review of the provisions of article 27.3(b)</w:t>
        </w:r>
        <w:r w:rsidR="000B7D22">
          <w:rPr>
            <w:webHidden/>
          </w:rPr>
          <w:tab/>
        </w:r>
        <w:r w:rsidR="000B7D22">
          <w:rPr>
            <w:webHidden/>
          </w:rPr>
          <w:fldChar w:fldCharType="begin"/>
        </w:r>
        <w:r w:rsidR="000B7D22">
          <w:rPr>
            <w:webHidden/>
          </w:rPr>
          <w:instrText xml:space="preserve"> PAGEREF _Toc92359884 \h </w:instrText>
        </w:r>
        <w:r w:rsidR="000B7D22">
          <w:rPr>
            <w:webHidden/>
          </w:rPr>
        </w:r>
        <w:r w:rsidR="000B7D22">
          <w:rPr>
            <w:webHidden/>
          </w:rPr>
          <w:fldChar w:fldCharType="separate"/>
        </w:r>
        <w:r w:rsidR="00131832">
          <w:rPr>
            <w:webHidden/>
          </w:rPr>
          <w:t>4</w:t>
        </w:r>
        <w:r w:rsidR="000B7D22">
          <w:rPr>
            <w:webHidden/>
          </w:rPr>
          <w:fldChar w:fldCharType="end"/>
        </w:r>
      </w:hyperlink>
    </w:p>
    <w:p w14:paraId="19FBC51F" w14:textId="06EE6E69"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85" w:history="1">
        <w:r w:rsidR="000B7D22" w:rsidRPr="00C9108D">
          <w:rPr>
            <w:rStyle w:val="Hyperlink"/>
          </w:rPr>
          <w:t>5   relationship between the trips agreement and the convention on biological diversity</w:t>
        </w:r>
        <w:r w:rsidR="000B7D22">
          <w:rPr>
            <w:webHidden/>
          </w:rPr>
          <w:tab/>
        </w:r>
        <w:r w:rsidR="000B7D22">
          <w:rPr>
            <w:webHidden/>
          </w:rPr>
          <w:fldChar w:fldCharType="begin"/>
        </w:r>
        <w:r w:rsidR="000B7D22">
          <w:rPr>
            <w:webHidden/>
          </w:rPr>
          <w:instrText xml:space="preserve"> PAGEREF _Toc92359885 \h </w:instrText>
        </w:r>
        <w:r w:rsidR="000B7D22">
          <w:rPr>
            <w:webHidden/>
          </w:rPr>
        </w:r>
        <w:r w:rsidR="000B7D22">
          <w:rPr>
            <w:webHidden/>
          </w:rPr>
          <w:fldChar w:fldCharType="separate"/>
        </w:r>
        <w:r w:rsidR="00131832">
          <w:rPr>
            <w:webHidden/>
          </w:rPr>
          <w:t>4</w:t>
        </w:r>
        <w:r w:rsidR="000B7D22">
          <w:rPr>
            <w:webHidden/>
          </w:rPr>
          <w:fldChar w:fldCharType="end"/>
        </w:r>
      </w:hyperlink>
    </w:p>
    <w:p w14:paraId="6AC607A2" w14:textId="3A29163B"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86" w:history="1">
        <w:r w:rsidR="000B7D22" w:rsidRPr="00C9108D">
          <w:rPr>
            <w:rStyle w:val="Hyperlink"/>
          </w:rPr>
          <w:t>6   protection of traditional knowledge and folklore</w:t>
        </w:r>
        <w:r w:rsidR="000B7D22">
          <w:rPr>
            <w:webHidden/>
          </w:rPr>
          <w:tab/>
        </w:r>
        <w:r w:rsidR="000B7D22">
          <w:rPr>
            <w:webHidden/>
          </w:rPr>
          <w:fldChar w:fldCharType="begin"/>
        </w:r>
        <w:r w:rsidR="000B7D22">
          <w:rPr>
            <w:webHidden/>
          </w:rPr>
          <w:instrText xml:space="preserve"> PAGEREF _Toc92359886 \h </w:instrText>
        </w:r>
        <w:r w:rsidR="000B7D22">
          <w:rPr>
            <w:webHidden/>
          </w:rPr>
        </w:r>
        <w:r w:rsidR="000B7D22">
          <w:rPr>
            <w:webHidden/>
          </w:rPr>
          <w:fldChar w:fldCharType="separate"/>
        </w:r>
        <w:r w:rsidR="00131832">
          <w:rPr>
            <w:webHidden/>
          </w:rPr>
          <w:t>4</w:t>
        </w:r>
        <w:r w:rsidR="000B7D22">
          <w:rPr>
            <w:webHidden/>
          </w:rPr>
          <w:fldChar w:fldCharType="end"/>
        </w:r>
      </w:hyperlink>
    </w:p>
    <w:p w14:paraId="4A1FB5BB" w14:textId="15207233"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87" w:history="1">
        <w:r w:rsidR="000B7D22" w:rsidRPr="00C9108D">
          <w:rPr>
            <w:rStyle w:val="Hyperlink"/>
          </w:rPr>
          <w:t xml:space="preserve">7   annual review of the special compulsory licensing system </w:t>
        </w:r>
        <w:r w:rsidR="00A860F6">
          <w:rPr>
            <w:rStyle w:val="Hyperlink"/>
          </w:rPr>
          <w:br/>
        </w:r>
        <w:r w:rsidR="000B7D22" w:rsidRPr="00C9108D">
          <w:rPr>
            <w:rStyle w:val="Hyperlink"/>
          </w:rPr>
          <w:t xml:space="preserve">(paragraph 7 of the annex to the amended trips agreement and </w:t>
        </w:r>
        <w:r w:rsidR="00A860F6">
          <w:rPr>
            <w:rStyle w:val="Hyperlink"/>
          </w:rPr>
          <w:br/>
        </w:r>
        <w:r w:rsidR="000B7D22" w:rsidRPr="00C9108D">
          <w:rPr>
            <w:rStyle w:val="Hyperlink"/>
          </w:rPr>
          <w:t xml:space="preserve">paragraph 8 of the decision on the implementation of paragraph 6 </w:t>
        </w:r>
        <w:r w:rsidR="00A860F6">
          <w:rPr>
            <w:rStyle w:val="Hyperlink"/>
          </w:rPr>
          <w:br/>
        </w:r>
        <w:r w:rsidR="000B7D22" w:rsidRPr="00C9108D">
          <w:rPr>
            <w:rStyle w:val="Hyperlink"/>
          </w:rPr>
          <w:t>of the doha declaration on the trips agreement and public health)</w:t>
        </w:r>
        <w:r w:rsidR="000B7D22">
          <w:rPr>
            <w:webHidden/>
          </w:rPr>
          <w:tab/>
        </w:r>
        <w:r w:rsidR="000B7D22">
          <w:rPr>
            <w:webHidden/>
          </w:rPr>
          <w:fldChar w:fldCharType="begin"/>
        </w:r>
        <w:r w:rsidR="000B7D22">
          <w:rPr>
            <w:webHidden/>
          </w:rPr>
          <w:instrText xml:space="preserve"> PAGEREF _Toc92359887 \h </w:instrText>
        </w:r>
        <w:r w:rsidR="000B7D22">
          <w:rPr>
            <w:webHidden/>
          </w:rPr>
        </w:r>
        <w:r w:rsidR="000B7D22">
          <w:rPr>
            <w:webHidden/>
          </w:rPr>
          <w:fldChar w:fldCharType="separate"/>
        </w:r>
        <w:r w:rsidR="00131832">
          <w:rPr>
            <w:webHidden/>
          </w:rPr>
          <w:t>5</w:t>
        </w:r>
        <w:r w:rsidR="000B7D22">
          <w:rPr>
            <w:webHidden/>
          </w:rPr>
          <w:fldChar w:fldCharType="end"/>
        </w:r>
      </w:hyperlink>
    </w:p>
    <w:p w14:paraId="3D8BA5B8" w14:textId="0DD9E0E9"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88" w:history="1">
        <w:r w:rsidR="000B7D22" w:rsidRPr="00C9108D">
          <w:rPr>
            <w:rStyle w:val="Hyperlink"/>
          </w:rPr>
          <w:t>8   non-violation and situation complaints</w:t>
        </w:r>
        <w:r w:rsidR="000B7D22">
          <w:rPr>
            <w:webHidden/>
          </w:rPr>
          <w:tab/>
        </w:r>
        <w:r w:rsidR="000B7D22">
          <w:rPr>
            <w:webHidden/>
          </w:rPr>
          <w:fldChar w:fldCharType="begin"/>
        </w:r>
        <w:r w:rsidR="000B7D22">
          <w:rPr>
            <w:webHidden/>
          </w:rPr>
          <w:instrText xml:space="preserve"> PAGEREF _Toc92359888 \h </w:instrText>
        </w:r>
        <w:r w:rsidR="000B7D22">
          <w:rPr>
            <w:webHidden/>
          </w:rPr>
        </w:r>
        <w:r w:rsidR="000B7D22">
          <w:rPr>
            <w:webHidden/>
          </w:rPr>
          <w:fldChar w:fldCharType="separate"/>
        </w:r>
        <w:r w:rsidR="00131832">
          <w:rPr>
            <w:webHidden/>
          </w:rPr>
          <w:t>6</w:t>
        </w:r>
        <w:r w:rsidR="000B7D22">
          <w:rPr>
            <w:webHidden/>
          </w:rPr>
          <w:fldChar w:fldCharType="end"/>
        </w:r>
      </w:hyperlink>
    </w:p>
    <w:p w14:paraId="31615511" w14:textId="6939C64D"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89" w:history="1">
        <w:r w:rsidR="000B7D22" w:rsidRPr="00C9108D">
          <w:rPr>
            <w:rStyle w:val="Hyperlink"/>
          </w:rPr>
          <w:t xml:space="preserve">9   review of the implementation of the trips agreement under </w:t>
        </w:r>
        <w:r w:rsidR="00A860F6">
          <w:rPr>
            <w:rStyle w:val="Hyperlink"/>
          </w:rPr>
          <w:br/>
        </w:r>
        <w:r w:rsidR="000B7D22" w:rsidRPr="00C9108D">
          <w:rPr>
            <w:rStyle w:val="Hyperlink"/>
          </w:rPr>
          <w:t>article 71.1</w:t>
        </w:r>
        <w:r w:rsidR="000B7D22">
          <w:rPr>
            <w:webHidden/>
          </w:rPr>
          <w:tab/>
        </w:r>
        <w:r w:rsidR="000B7D22">
          <w:rPr>
            <w:webHidden/>
          </w:rPr>
          <w:fldChar w:fldCharType="begin"/>
        </w:r>
        <w:r w:rsidR="000B7D22">
          <w:rPr>
            <w:webHidden/>
          </w:rPr>
          <w:instrText xml:space="preserve"> PAGEREF _Toc92359889 \h </w:instrText>
        </w:r>
        <w:r w:rsidR="000B7D22">
          <w:rPr>
            <w:webHidden/>
          </w:rPr>
        </w:r>
        <w:r w:rsidR="000B7D22">
          <w:rPr>
            <w:webHidden/>
          </w:rPr>
          <w:fldChar w:fldCharType="separate"/>
        </w:r>
        <w:r w:rsidR="00131832">
          <w:rPr>
            <w:webHidden/>
          </w:rPr>
          <w:t>7</w:t>
        </w:r>
        <w:r w:rsidR="000B7D22">
          <w:rPr>
            <w:webHidden/>
          </w:rPr>
          <w:fldChar w:fldCharType="end"/>
        </w:r>
      </w:hyperlink>
    </w:p>
    <w:p w14:paraId="7E09431D" w14:textId="125E1D90"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90" w:history="1">
        <w:r w:rsidR="000B7D22" w:rsidRPr="00C9108D">
          <w:rPr>
            <w:rStyle w:val="Hyperlink"/>
          </w:rPr>
          <w:t>10   review of the application of the provisions of the section on geographical indications under article 24.2</w:t>
        </w:r>
        <w:r w:rsidR="000B7D22">
          <w:rPr>
            <w:webHidden/>
          </w:rPr>
          <w:tab/>
        </w:r>
        <w:r w:rsidR="000B7D22">
          <w:rPr>
            <w:webHidden/>
          </w:rPr>
          <w:fldChar w:fldCharType="begin"/>
        </w:r>
        <w:r w:rsidR="000B7D22">
          <w:rPr>
            <w:webHidden/>
          </w:rPr>
          <w:instrText xml:space="preserve"> PAGEREF _Toc92359890 \h </w:instrText>
        </w:r>
        <w:r w:rsidR="000B7D22">
          <w:rPr>
            <w:webHidden/>
          </w:rPr>
        </w:r>
        <w:r w:rsidR="000B7D22">
          <w:rPr>
            <w:webHidden/>
          </w:rPr>
          <w:fldChar w:fldCharType="separate"/>
        </w:r>
        <w:r w:rsidR="00131832">
          <w:rPr>
            <w:webHidden/>
          </w:rPr>
          <w:t>7</w:t>
        </w:r>
        <w:r w:rsidR="000B7D22">
          <w:rPr>
            <w:webHidden/>
          </w:rPr>
          <w:fldChar w:fldCharType="end"/>
        </w:r>
      </w:hyperlink>
    </w:p>
    <w:p w14:paraId="4460BCDA" w14:textId="1A1D0889"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91" w:history="1">
        <w:r w:rsidR="000B7D22" w:rsidRPr="00C9108D">
          <w:rPr>
            <w:rStyle w:val="Hyperlink"/>
          </w:rPr>
          <w:t xml:space="preserve">11   Nineteenth annual review under paragraph 2 of the decision on </w:t>
        </w:r>
        <w:r w:rsidR="00A860F6">
          <w:rPr>
            <w:rStyle w:val="Hyperlink"/>
          </w:rPr>
          <w:br/>
        </w:r>
        <w:r w:rsidR="000B7D22" w:rsidRPr="00C9108D">
          <w:rPr>
            <w:rStyle w:val="Hyperlink"/>
          </w:rPr>
          <w:t>the implementation of article 66.2 of the trips agreement</w:t>
        </w:r>
        <w:r w:rsidR="000B7D22">
          <w:rPr>
            <w:webHidden/>
          </w:rPr>
          <w:tab/>
        </w:r>
        <w:r w:rsidR="000B7D22">
          <w:rPr>
            <w:webHidden/>
          </w:rPr>
          <w:fldChar w:fldCharType="begin"/>
        </w:r>
        <w:r w:rsidR="000B7D22">
          <w:rPr>
            <w:webHidden/>
          </w:rPr>
          <w:instrText xml:space="preserve"> PAGEREF _Toc92359891 \h </w:instrText>
        </w:r>
        <w:r w:rsidR="000B7D22">
          <w:rPr>
            <w:webHidden/>
          </w:rPr>
        </w:r>
        <w:r w:rsidR="000B7D22">
          <w:rPr>
            <w:webHidden/>
          </w:rPr>
          <w:fldChar w:fldCharType="separate"/>
        </w:r>
        <w:r w:rsidR="00131832">
          <w:rPr>
            <w:webHidden/>
          </w:rPr>
          <w:t>8</w:t>
        </w:r>
        <w:r w:rsidR="000B7D22">
          <w:rPr>
            <w:webHidden/>
          </w:rPr>
          <w:fldChar w:fldCharType="end"/>
        </w:r>
      </w:hyperlink>
    </w:p>
    <w:p w14:paraId="4E39C0D9" w14:textId="50470F66"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92" w:history="1">
        <w:r w:rsidR="000B7D22" w:rsidRPr="00C9108D">
          <w:rPr>
            <w:rStyle w:val="Hyperlink"/>
          </w:rPr>
          <w:t>12   technical cooperation and capacity building</w:t>
        </w:r>
        <w:r w:rsidR="000B7D22">
          <w:rPr>
            <w:webHidden/>
          </w:rPr>
          <w:tab/>
        </w:r>
        <w:r w:rsidR="000B7D22">
          <w:rPr>
            <w:webHidden/>
          </w:rPr>
          <w:fldChar w:fldCharType="begin"/>
        </w:r>
        <w:r w:rsidR="000B7D22">
          <w:rPr>
            <w:webHidden/>
          </w:rPr>
          <w:instrText xml:space="preserve"> PAGEREF _Toc92359892 \h </w:instrText>
        </w:r>
        <w:r w:rsidR="000B7D22">
          <w:rPr>
            <w:webHidden/>
          </w:rPr>
        </w:r>
        <w:r w:rsidR="000B7D22">
          <w:rPr>
            <w:webHidden/>
          </w:rPr>
          <w:fldChar w:fldCharType="separate"/>
        </w:r>
        <w:r w:rsidR="00131832">
          <w:rPr>
            <w:webHidden/>
          </w:rPr>
          <w:t>9</w:t>
        </w:r>
        <w:r w:rsidR="000B7D22">
          <w:rPr>
            <w:webHidden/>
          </w:rPr>
          <w:fldChar w:fldCharType="end"/>
        </w:r>
      </w:hyperlink>
    </w:p>
    <w:p w14:paraId="18A833E1" w14:textId="502345EF"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93" w:history="1">
        <w:r w:rsidR="000B7D22" w:rsidRPr="00C9108D">
          <w:rPr>
            <w:rStyle w:val="Hyperlink"/>
          </w:rPr>
          <w:t xml:space="preserve">13   PROPOSAL FOR A WAIVER FROM CERTAIN PROVISIONS OF THE TRIPS </w:t>
        </w:r>
        <w:r w:rsidR="00A860F6">
          <w:rPr>
            <w:rStyle w:val="Hyperlink"/>
          </w:rPr>
          <w:br/>
        </w:r>
        <w:r w:rsidR="000B7D22" w:rsidRPr="00C9108D">
          <w:rPr>
            <w:rStyle w:val="Hyperlink"/>
          </w:rPr>
          <w:t>AGREEMENT FOR THE PREVENTION, CONTAINMENT AND TREATMENT OF COVID-19</w:t>
        </w:r>
        <w:r w:rsidR="000B7D22">
          <w:rPr>
            <w:webHidden/>
          </w:rPr>
          <w:tab/>
        </w:r>
        <w:r w:rsidR="000B7D22">
          <w:rPr>
            <w:webHidden/>
          </w:rPr>
          <w:fldChar w:fldCharType="begin"/>
        </w:r>
        <w:r w:rsidR="000B7D22">
          <w:rPr>
            <w:webHidden/>
          </w:rPr>
          <w:instrText xml:space="preserve"> PAGEREF _Toc92359893 \h </w:instrText>
        </w:r>
        <w:r w:rsidR="000B7D22">
          <w:rPr>
            <w:webHidden/>
          </w:rPr>
        </w:r>
        <w:r w:rsidR="000B7D22">
          <w:rPr>
            <w:webHidden/>
          </w:rPr>
          <w:fldChar w:fldCharType="separate"/>
        </w:r>
        <w:r w:rsidR="00131832">
          <w:rPr>
            <w:webHidden/>
          </w:rPr>
          <w:t>9</w:t>
        </w:r>
        <w:r w:rsidR="000B7D22">
          <w:rPr>
            <w:webHidden/>
          </w:rPr>
          <w:fldChar w:fldCharType="end"/>
        </w:r>
      </w:hyperlink>
    </w:p>
    <w:p w14:paraId="07DAF990" w14:textId="24030DD5"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94" w:history="1">
        <w:r w:rsidR="000B7D22" w:rsidRPr="00C9108D">
          <w:rPr>
            <w:rStyle w:val="Hyperlink"/>
          </w:rPr>
          <w:t xml:space="preserve">14   DRAFT GENERAL COUNCIL DECLARATION ON THE TRIPS AGREEMENT </w:t>
        </w:r>
        <w:r w:rsidR="00A860F6">
          <w:rPr>
            <w:rStyle w:val="Hyperlink"/>
          </w:rPr>
          <w:br/>
        </w:r>
        <w:r w:rsidR="000B7D22" w:rsidRPr="00C9108D">
          <w:rPr>
            <w:rStyle w:val="Hyperlink"/>
          </w:rPr>
          <w:t>AND PUBLIC HEALTH IN THE CIRCUMSTANCES OF A PANDEMIC</w:t>
        </w:r>
        <w:r w:rsidR="000B7D22">
          <w:rPr>
            <w:webHidden/>
          </w:rPr>
          <w:tab/>
        </w:r>
        <w:r w:rsidR="000B7D22">
          <w:rPr>
            <w:webHidden/>
          </w:rPr>
          <w:fldChar w:fldCharType="begin"/>
        </w:r>
        <w:r w:rsidR="000B7D22">
          <w:rPr>
            <w:webHidden/>
          </w:rPr>
          <w:instrText xml:space="preserve"> PAGEREF _Toc92359894 \h </w:instrText>
        </w:r>
        <w:r w:rsidR="000B7D22">
          <w:rPr>
            <w:webHidden/>
          </w:rPr>
        </w:r>
        <w:r w:rsidR="000B7D22">
          <w:rPr>
            <w:webHidden/>
          </w:rPr>
          <w:fldChar w:fldCharType="separate"/>
        </w:r>
        <w:r w:rsidR="00131832">
          <w:rPr>
            <w:webHidden/>
          </w:rPr>
          <w:t>15</w:t>
        </w:r>
        <w:r w:rsidR="000B7D22">
          <w:rPr>
            <w:webHidden/>
          </w:rPr>
          <w:fldChar w:fldCharType="end"/>
        </w:r>
      </w:hyperlink>
    </w:p>
    <w:p w14:paraId="76A4ACFA" w14:textId="546AB781"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95" w:history="1">
        <w:r w:rsidR="000B7D22" w:rsidRPr="00C9108D">
          <w:rPr>
            <w:rStyle w:val="Hyperlink"/>
          </w:rPr>
          <w:t xml:space="preserve">15   INFORMATION REQUEST UNDER ARTICLE 63.3 – REQUEST BY THE </w:t>
        </w:r>
        <w:r w:rsidR="00A860F6">
          <w:rPr>
            <w:rStyle w:val="Hyperlink"/>
          </w:rPr>
          <w:br/>
        </w:r>
        <w:r w:rsidR="000B7D22" w:rsidRPr="00C9108D">
          <w:rPr>
            <w:rStyle w:val="Hyperlink"/>
          </w:rPr>
          <w:t>EUROPEAN UNION</w:t>
        </w:r>
        <w:r w:rsidR="000B7D22">
          <w:rPr>
            <w:webHidden/>
          </w:rPr>
          <w:tab/>
        </w:r>
        <w:r w:rsidR="000B7D22">
          <w:rPr>
            <w:webHidden/>
          </w:rPr>
          <w:fldChar w:fldCharType="begin"/>
        </w:r>
        <w:r w:rsidR="000B7D22">
          <w:rPr>
            <w:webHidden/>
          </w:rPr>
          <w:instrText xml:space="preserve"> PAGEREF _Toc92359895 \h </w:instrText>
        </w:r>
        <w:r w:rsidR="000B7D22">
          <w:rPr>
            <w:webHidden/>
          </w:rPr>
        </w:r>
        <w:r w:rsidR="000B7D22">
          <w:rPr>
            <w:webHidden/>
          </w:rPr>
          <w:fldChar w:fldCharType="separate"/>
        </w:r>
        <w:r w:rsidR="00131832">
          <w:rPr>
            <w:webHidden/>
          </w:rPr>
          <w:t>16</w:t>
        </w:r>
        <w:r w:rsidR="000B7D22">
          <w:rPr>
            <w:webHidden/>
          </w:rPr>
          <w:fldChar w:fldCharType="end"/>
        </w:r>
      </w:hyperlink>
    </w:p>
    <w:p w14:paraId="268CDE58" w14:textId="58E1556C"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96" w:history="1">
        <w:r w:rsidR="000B7D22" w:rsidRPr="00C9108D">
          <w:rPr>
            <w:rStyle w:val="Hyperlink"/>
          </w:rPr>
          <w:t>16   INTELLECTUAL PROPERTY AND INNOVATION: Women and Intellectual Property</w:t>
        </w:r>
        <w:r w:rsidR="000B7D22">
          <w:rPr>
            <w:webHidden/>
          </w:rPr>
          <w:tab/>
        </w:r>
        <w:r w:rsidR="000B7D22">
          <w:rPr>
            <w:webHidden/>
          </w:rPr>
          <w:fldChar w:fldCharType="begin"/>
        </w:r>
        <w:r w:rsidR="000B7D22">
          <w:rPr>
            <w:webHidden/>
          </w:rPr>
          <w:instrText xml:space="preserve"> PAGEREF _Toc92359896 \h </w:instrText>
        </w:r>
        <w:r w:rsidR="000B7D22">
          <w:rPr>
            <w:webHidden/>
          </w:rPr>
        </w:r>
        <w:r w:rsidR="000B7D22">
          <w:rPr>
            <w:webHidden/>
          </w:rPr>
          <w:fldChar w:fldCharType="separate"/>
        </w:r>
        <w:r w:rsidR="00131832">
          <w:rPr>
            <w:webHidden/>
          </w:rPr>
          <w:t>16</w:t>
        </w:r>
        <w:r w:rsidR="000B7D22">
          <w:rPr>
            <w:webHidden/>
          </w:rPr>
          <w:fldChar w:fldCharType="end"/>
        </w:r>
      </w:hyperlink>
    </w:p>
    <w:p w14:paraId="053AA2A0" w14:textId="52CFB5E3"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97" w:history="1">
        <w:r w:rsidR="000B7D22" w:rsidRPr="00C9108D">
          <w:rPr>
            <w:rStyle w:val="Hyperlink"/>
          </w:rPr>
          <w:t>17   information on relevant developments elsewhere in the wto</w:t>
        </w:r>
        <w:r w:rsidR="000B7D22">
          <w:rPr>
            <w:webHidden/>
          </w:rPr>
          <w:tab/>
        </w:r>
        <w:r w:rsidR="000B7D22">
          <w:rPr>
            <w:webHidden/>
          </w:rPr>
          <w:fldChar w:fldCharType="begin"/>
        </w:r>
        <w:r w:rsidR="000B7D22">
          <w:rPr>
            <w:webHidden/>
          </w:rPr>
          <w:instrText xml:space="preserve"> PAGEREF _Toc92359897 \h </w:instrText>
        </w:r>
        <w:r w:rsidR="000B7D22">
          <w:rPr>
            <w:webHidden/>
          </w:rPr>
        </w:r>
        <w:r w:rsidR="000B7D22">
          <w:rPr>
            <w:webHidden/>
          </w:rPr>
          <w:fldChar w:fldCharType="separate"/>
        </w:r>
        <w:r w:rsidR="00131832">
          <w:rPr>
            <w:webHidden/>
          </w:rPr>
          <w:t>16</w:t>
        </w:r>
        <w:r w:rsidR="000B7D22">
          <w:rPr>
            <w:webHidden/>
          </w:rPr>
          <w:fldChar w:fldCharType="end"/>
        </w:r>
      </w:hyperlink>
    </w:p>
    <w:p w14:paraId="357D80A2" w14:textId="5731175F" w:rsidR="000B7D22" w:rsidRDefault="008549B5" w:rsidP="00A860F6">
      <w:pPr>
        <w:pStyle w:val="TOC1"/>
        <w:keepNext/>
        <w:keepLines/>
        <w:tabs>
          <w:tab w:val="clear" w:pos="8175"/>
        </w:tabs>
        <w:ind w:right="11"/>
        <w:rPr>
          <w:rFonts w:asciiTheme="minorHAnsi" w:eastAsiaTheme="minorEastAsia" w:hAnsiTheme="minorHAnsi" w:cstheme="minorBidi"/>
          <w:b w:val="0"/>
          <w:caps w:val="0"/>
          <w:sz w:val="22"/>
          <w:szCs w:val="22"/>
        </w:rPr>
      </w:pPr>
      <w:hyperlink w:anchor="_Toc92359898" w:history="1">
        <w:r w:rsidR="000B7D22" w:rsidRPr="00C9108D">
          <w:rPr>
            <w:rStyle w:val="Hyperlink"/>
          </w:rPr>
          <w:t xml:space="preserve">18   observer status for international intergovernmental </w:t>
        </w:r>
        <w:r w:rsidR="00A860F6">
          <w:rPr>
            <w:rStyle w:val="Hyperlink"/>
          </w:rPr>
          <w:br/>
        </w:r>
        <w:r w:rsidR="000B7D22" w:rsidRPr="00C9108D">
          <w:rPr>
            <w:rStyle w:val="Hyperlink"/>
          </w:rPr>
          <w:t>organisations</w:t>
        </w:r>
        <w:r w:rsidR="000B7D22">
          <w:rPr>
            <w:webHidden/>
          </w:rPr>
          <w:tab/>
        </w:r>
        <w:r w:rsidR="000B7D22">
          <w:rPr>
            <w:webHidden/>
          </w:rPr>
          <w:fldChar w:fldCharType="begin"/>
        </w:r>
        <w:r w:rsidR="000B7D22">
          <w:rPr>
            <w:webHidden/>
          </w:rPr>
          <w:instrText xml:space="preserve"> PAGEREF _Toc92359898 \h </w:instrText>
        </w:r>
        <w:r w:rsidR="000B7D22">
          <w:rPr>
            <w:webHidden/>
          </w:rPr>
        </w:r>
        <w:r w:rsidR="000B7D22">
          <w:rPr>
            <w:webHidden/>
          </w:rPr>
          <w:fldChar w:fldCharType="separate"/>
        </w:r>
        <w:r w:rsidR="00131832">
          <w:rPr>
            <w:webHidden/>
          </w:rPr>
          <w:t>17</w:t>
        </w:r>
        <w:r w:rsidR="000B7D22">
          <w:rPr>
            <w:webHidden/>
          </w:rPr>
          <w:fldChar w:fldCharType="end"/>
        </w:r>
      </w:hyperlink>
    </w:p>
    <w:p w14:paraId="2ABC9CA5" w14:textId="571FCB54"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899" w:history="1">
        <w:r w:rsidR="000B7D22" w:rsidRPr="00C9108D">
          <w:rPr>
            <w:rStyle w:val="Hyperlink"/>
          </w:rPr>
          <w:t>19   annual report</w:t>
        </w:r>
        <w:r w:rsidR="000B7D22">
          <w:rPr>
            <w:webHidden/>
          </w:rPr>
          <w:tab/>
        </w:r>
        <w:r w:rsidR="000B7D22">
          <w:rPr>
            <w:webHidden/>
          </w:rPr>
          <w:fldChar w:fldCharType="begin"/>
        </w:r>
        <w:r w:rsidR="000B7D22">
          <w:rPr>
            <w:webHidden/>
          </w:rPr>
          <w:instrText xml:space="preserve"> PAGEREF _Toc92359899 \h </w:instrText>
        </w:r>
        <w:r w:rsidR="000B7D22">
          <w:rPr>
            <w:webHidden/>
          </w:rPr>
        </w:r>
        <w:r w:rsidR="000B7D22">
          <w:rPr>
            <w:webHidden/>
          </w:rPr>
          <w:fldChar w:fldCharType="separate"/>
        </w:r>
        <w:r w:rsidR="00131832">
          <w:rPr>
            <w:webHidden/>
          </w:rPr>
          <w:t>17</w:t>
        </w:r>
        <w:r w:rsidR="000B7D22">
          <w:rPr>
            <w:webHidden/>
          </w:rPr>
          <w:fldChar w:fldCharType="end"/>
        </w:r>
      </w:hyperlink>
    </w:p>
    <w:p w14:paraId="20D23EF5" w14:textId="13A49B81" w:rsidR="000B7D22" w:rsidRDefault="008549B5" w:rsidP="00A860F6">
      <w:pPr>
        <w:pStyle w:val="TOC1"/>
        <w:tabs>
          <w:tab w:val="clear" w:pos="8175"/>
        </w:tabs>
        <w:ind w:right="11"/>
        <w:rPr>
          <w:rFonts w:asciiTheme="minorHAnsi" w:eastAsiaTheme="minorEastAsia" w:hAnsiTheme="minorHAnsi" w:cstheme="minorBidi"/>
          <w:b w:val="0"/>
          <w:caps w:val="0"/>
          <w:sz w:val="22"/>
          <w:szCs w:val="22"/>
        </w:rPr>
      </w:pPr>
      <w:hyperlink w:anchor="_Toc92359900" w:history="1">
        <w:r w:rsidR="000B7D22" w:rsidRPr="00C9108D">
          <w:rPr>
            <w:rStyle w:val="Hyperlink"/>
          </w:rPr>
          <w:t>20   other business</w:t>
        </w:r>
        <w:r w:rsidR="000B7D22">
          <w:rPr>
            <w:webHidden/>
          </w:rPr>
          <w:tab/>
        </w:r>
        <w:r w:rsidR="000B7D22">
          <w:rPr>
            <w:webHidden/>
          </w:rPr>
          <w:fldChar w:fldCharType="begin"/>
        </w:r>
        <w:r w:rsidR="000B7D22">
          <w:rPr>
            <w:webHidden/>
          </w:rPr>
          <w:instrText xml:space="preserve"> PAGEREF _Toc92359900 \h </w:instrText>
        </w:r>
        <w:r w:rsidR="000B7D22">
          <w:rPr>
            <w:webHidden/>
          </w:rPr>
        </w:r>
        <w:r w:rsidR="000B7D22">
          <w:rPr>
            <w:webHidden/>
          </w:rPr>
          <w:fldChar w:fldCharType="separate"/>
        </w:r>
        <w:r w:rsidR="00131832">
          <w:rPr>
            <w:webHidden/>
          </w:rPr>
          <w:t>17</w:t>
        </w:r>
        <w:r w:rsidR="000B7D22">
          <w:rPr>
            <w:webHidden/>
          </w:rPr>
          <w:fldChar w:fldCharType="end"/>
        </w:r>
      </w:hyperlink>
    </w:p>
    <w:p w14:paraId="4F44472C" w14:textId="5DD616DE" w:rsidR="00F84FF3" w:rsidRPr="00CA6D39" w:rsidRDefault="00226C35" w:rsidP="00A860F6">
      <w:pPr>
        <w:pStyle w:val="TOC1"/>
        <w:tabs>
          <w:tab w:val="clear" w:pos="8175"/>
        </w:tabs>
        <w:ind w:right="11"/>
      </w:pPr>
      <w:r w:rsidRPr="00D94F18">
        <w:fldChar w:fldCharType="end"/>
      </w:r>
    </w:p>
    <w:p w14:paraId="449BD222" w14:textId="48061B88" w:rsidR="00DF52A7" w:rsidRPr="001F1735" w:rsidRDefault="001F1735" w:rsidP="001F1735">
      <w:pPr>
        <w:pStyle w:val="Heading1"/>
        <w:rPr>
          <w:lang w:eastAsia="en-GB"/>
        </w:rPr>
      </w:pPr>
      <w:bookmarkStart w:id="4" w:name="_Toc92359881"/>
      <w:bookmarkEnd w:id="0"/>
      <w:bookmarkEnd w:id="1"/>
      <w:bookmarkEnd w:id="2"/>
      <w:bookmarkEnd w:id="3"/>
      <w:r w:rsidRPr="00023653">
        <w:rPr>
          <w:lang w:eastAsia="en-GB"/>
        </w:rPr>
        <w:t>Notifications under Provisions of the Agreement</w:t>
      </w:r>
      <w:bookmarkEnd w:id="4"/>
    </w:p>
    <w:p w14:paraId="62F545A8" w14:textId="2015EFD3" w:rsidR="00FE25C3" w:rsidRPr="00FE25C3" w:rsidRDefault="00DF52A7" w:rsidP="00CD5623">
      <w:pPr>
        <w:pStyle w:val="BodyText"/>
      </w:pPr>
      <w:r>
        <w:t xml:space="preserve">The </w:t>
      </w:r>
      <w:r w:rsidRPr="00FE25C3">
        <w:rPr>
          <w:u w:val="single"/>
        </w:rPr>
        <w:t>Chair</w:t>
      </w:r>
      <w:r>
        <w:t xml:space="preserve"> </w:t>
      </w:r>
      <w:r w:rsidR="00FE25C3">
        <w:t>invited</w:t>
      </w:r>
      <w:r w:rsidR="00FE25C3" w:rsidRPr="00FE25C3">
        <w:t xml:space="preserve"> the Secretariat to update </w:t>
      </w:r>
      <w:r w:rsidR="00FE25C3">
        <w:t>delegations</w:t>
      </w:r>
      <w:r w:rsidR="00FE25C3" w:rsidRPr="00FE25C3">
        <w:t xml:space="preserve"> on the notifications under various </w:t>
      </w:r>
      <w:r w:rsidR="00FE25C3" w:rsidRPr="00CD5623">
        <w:rPr>
          <w:szCs w:val="18"/>
        </w:rPr>
        <w:t>provisions</w:t>
      </w:r>
      <w:r w:rsidR="00FE25C3" w:rsidRPr="00FE25C3">
        <w:t xml:space="preserve"> of the TRIPS Agreement that the Council ha</w:t>
      </w:r>
      <w:r w:rsidR="00FE25C3">
        <w:t>d</w:t>
      </w:r>
      <w:r w:rsidR="00FE25C3" w:rsidRPr="00FE25C3">
        <w:t xml:space="preserve"> received since its last meeting in June</w:t>
      </w:r>
      <w:r w:rsidR="00791517">
        <w:t xml:space="preserve">, to then </w:t>
      </w:r>
      <w:r w:rsidR="00FE25C3" w:rsidRPr="00FE25C3">
        <w:t xml:space="preserve">offer the floor to delegations wishing to introduce their notifications. </w:t>
      </w:r>
    </w:p>
    <w:p w14:paraId="73C73382" w14:textId="77777777" w:rsidR="00BE1AE4" w:rsidRPr="00BE1AE4" w:rsidRDefault="00BE1AE4" w:rsidP="00CD5623">
      <w:pPr>
        <w:pStyle w:val="BodyText"/>
      </w:pPr>
      <w:r>
        <w:t xml:space="preserve">The representative </w:t>
      </w:r>
      <w:r w:rsidRPr="00CD5623">
        <w:rPr>
          <w:szCs w:val="18"/>
        </w:rPr>
        <w:t>of</w:t>
      </w:r>
      <w:r>
        <w:t xml:space="preserve"> the </w:t>
      </w:r>
      <w:r w:rsidRPr="00BE1AE4">
        <w:rPr>
          <w:u w:val="single"/>
        </w:rPr>
        <w:t>Secretariat</w:t>
      </w:r>
      <w:r>
        <w:t xml:space="preserve"> </w:t>
      </w:r>
      <w:r w:rsidRPr="00BE1AE4">
        <w:t>said that the Council had received the following notifications under Article 63.2 of the TRIPS Agreement:</w:t>
      </w:r>
    </w:p>
    <w:p w14:paraId="45F815EE" w14:textId="091D7015" w:rsidR="00BE1AE4" w:rsidRPr="00BE1AE4" w:rsidRDefault="00BE1AE4" w:rsidP="000731C4">
      <w:pPr>
        <w:numPr>
          <w:ilvl w:val="0"/>
          <w:numId w:val="11"/>
        </w:numPr>
        <w:spacing w:after="240"/>
      </w:pPr>
      <w:r w:rsidRPr="00BE1AE4">
        <w:rPr>
          <w:szCs w:val="18"/>
        </w:rPr>
        <w:t xml:space="preserve">The </w:t>
      </w:r>
      <w:r w:rsidRPr="0075739B">
        <w:rPr>
          <w:szCs w:val="18"/>
          <w:u w:val="single"/>
        </w:rPr>
        <w:t>Republic of Korea</w:t>
      </w:r>
      <w:r w:rsidRPr="00BE1AE4">
        <w:rPr>
          <w:szCs w:val="18"/>
        </w:rPr>
        <w:t xml:space="preserve"> had notified a consolidated version of its Customs Act, as well as the corresponding enforcement decree</w:t>
      </w:r>
      <w:r w:rsidR="00791517">
        <w:rPr>
          <w:szCs w:val="18"/>
        </w:rPr>
        <w:t>.</w:t>
      </w:r>
    </w:p>
    <w:p w14:paraId="596E15DD" w14:textId="3E261EDC" w:rsidR="00BE1AE4" w:rsidRPr="00BE1AE4" w:rsidRDefault="00BE1AE4" w:rsidP="000731C4">
      <w:pPr>
        <w:numPr>
          <w:ilvl w:val="0"/>
          <w:numId w:val="11"/>
        </w:numPr>
        <w:spacing w:after="240"/>
        <w:rPr>
          <w:szCs w:val="18"/>
        </w:rPr>
      </w:pPr>
      <w:r w:rsidRPr="00BE1AE4">
        <w:rPr>
          <w:szCs w:val="18"/>
        </w:rPr>
        <w:t xml:space="preserve">The </w:t>
      </w:r>
      <w:r w:rsidRPr="0075739B">
        <w:rPr>
          <w:szCs w:val="18"/>
          <w:u w:val="single"/>
        </w:rPr>
        <w:t>Kingdom of Saudi Arabia</w:t>
      </w:r>
      <w:r w:rsidRPr="00BE1AE4">
        <w:rPr>
          <w:szCs w:val="18"/>
        </w:rPr>
        <w:t xml:space="preserve"> </w:t>
      </w:r>
      <w:r>
        <w:rPr>
          <w:szCs w:val="18"/>
        </w:rPr>
        <w:t xml:space="preserve">had </w:t>
      </w:r>
      <w:r w:rsidRPr="00BE1AE4">
        <w:rPr>
          <w:szCs w:val="18"/>
        </w:rPr>
        <w:t>notified a regulation regarding the optional registration of copyright works with the Saudi Authority for Intellectual Property</w:t>
      </w:r>
      <w:r w:rsidR="00791517">
        <w:rPr>
          <w:szCs w:val="18"/>
        </w:rPr>
        <w:t>.</w:t>
      </w:r>
    </w:p>
    <w:p w14:paraId="6F49A748" w14:textId="2E0CD663" w:rsidR="00BE1AE4" w:rsidRPr="00BE1AE4" w:rsidRDefault="00BE1AE4" w:rsidP="000731C4">
      <w:pPr>
        <w:numPr>
          <w:ilvl w:val="0"/>
          <w:numId w:val="11"/>
        </w:numPr>
        <w:spacing w:after="240"/>
        <w:rPr>
          <w:szCs w:val="18"/>
        </w:rPr>
      </w:pPr>
      <w:r w:rsidRPr="0075739B">
        <w:rPr>
          <w:szCs w:val="18"/>
          <w:u w:val="single"/>
        </w:rPr>
        <w:t>Slovenia</w:t>
      </w:r>
      <w:r w:rsidRPr="00BE1AE4">
        <w:rPr>
          <w:szCs w:val="18"/>
        </w:rPr>
        <w:t xml:space="preserve"> </w:t>
      </w:r>
      <w:r>
        <w:rPr>
          <w:szCs w:val="18"/>
        </w:rPr>
        <w:t xml:space="preserve">had </w:t>
      </w:r>
      <w:r w:rsidRPr="00BE1AE4">
        <w:rPr>
          <w:szCs w:val="18"/>
        </w:rPr>
        <w:t>notified a decree on the implementation of the EU Regulation concerning customs enforcement of intellectual property rights, and a consolidated Trade Secrets Act transposing EU Directive 2016/943 on the protection of undisclosed know-how and business information into domestic legislation</w:t>
      </w:r>
      <w:r w:rsidR="00791517">
        <w:rPr>
          <w:szCs w:val="18"/>
        </w:rPr>
        <w:t>.</w:t>
      </w:r>
    </w:p>
    <w:p w14:paraId="77A379DA" w14:textId="369B4F90" w:rsidR="00BE1AE4" w:rsidRPr="00BE1AE4" w:rsidRDefault="00BE1AE4" w:rsidP="000731C4">
      <w:pPr>
        <w:numPr>
          <w:ilvl w:val="0"/>
          <w:numId w:val="11"/>
        </w:numPr>
        <w:spacing w:after="240"/>
        <w:rPr>
          <w:szCs w:val="18"/>
        </w:rPr>
      </w:pPr>
      <w:r w:rsidRPr="00791517">
        <w:rPr>
          <w:szCs w:val="18"/>
          <w:u w:val="single"/>
        </w:rPr>
        <w:t>Japan</w:t>
      </w:r>
      <w:r w:rsidRPr="00BE1AE4">
        <w:rPr>
          <w:szCs w:val="18"/>
        </w:rPr>
        <w:t xml:space="preserve"> ha</w:t>
      </w:r>
      <w:r>
        <w:rPr>
          <w:szCs w:val="18"/>
        </w:rPr>
        <w:t>d</w:t>
      </w:r>
      <w:r w:rsidRPr="00BE1AE4">
        <w:rPr>
          <w:szCs w:val="18"/>
        </w:rPr>
        <w:t xml:space="preserve"> notified a consolidated version of its Patent Act </w:t>
      </w:r>
      <w:r w:rsidR="00791517">
        <w:rPr>
          <w:szCs w:val="18"/>
        </w:rPr>
        <w:t>clarifying</w:t>
      </w:r>
      <w:r w:rsidRPr="00BE1AE4">
        <w:rPr>
          <w:szCs w:val="18"/>
        </w:rPr>
        <w:t xml:space="preserve"> the scope of protection for trade secrets contained in th</w:t>
      </w:r>
      <w:r w:rsidR="00791517">
        <w:rPr>
          <w:szCs w:val="18"/>
        </w:rPr>
        <w:t>e</w:t>
      </w:r>
      <w:r w:rsidRPr="00BE1AE4">
        <w:rPr>
          <w:szCs w:val="18"/>
        </w:rPr>
        <w:t xml:space="preserve"> investigation report, and a consolidated Trademarks Act that revised the method of calculating compensations for damages</w:t>
      </w:r>
      <w:r w:rsidR="00791517">
        <w:rPr>
          <w:szCs w:val="18"/>
        </w:rPr>
        <w:t>.</w:t>
      </w:r>
    </w:p>
    <w:p w14:paraId="55869468" w14:textId="0DD35F58" w:rsidR="00BE1AE4" w:rsidRPr="00BE1AE4" w:rsidRDefault="00BE1AE4" w:rsidP="000731C4">
      <w:pPr>
        <w:numPr>
          <w:ilvl w:val="0"/>
          <w:numId w:val="11"/>
        </w:numPr>
        <w:spacing w:after="240"/>
        <w:rPr>
          <w:szCs w:val="18"/>
        </w:rPr>
      </w:pPr>
      <w:r w:rsidRPr="0075739B">
        <w:rPr>
          <w:szCs w:val="18"/>
          <w:u w:val="single"/>
        </w:rPr>
        <w:t>Viet Nam</w:t>
      </w:r>
      <w:r w:rsidRPr="00BE1AE4">
        <w:rPr>
          <w:szCs w:val="18"/>
        </w:rPr>
        <w:t xml:space="preserve"> ha</w:t>
      </w:r>
      <w:r>
        <w:rPr>
          <w:szCs w:val="18"/>
        </w:rPr>
        <w:t>d</w:t>
      </w:r>
      <w:r w:rsidRPr="00BE1AE4">
        <w:rPr>
          <w:szCs w:val="18"/>
        </w:rPr>
        <w:t xml:space="preserve"> notified regulations on certain charges and fees to assist businesses and ensure social security in response to the CO</w:t>
      </w:r>
      <w:r w:rsidR="00791517">
        <w:rPr>
          <w:szCs w:val="18"/>
        </w:rPr>
        <w:t>V</w:t>
      </w:r>
      <w:r w:rsidRPr="00BE1AE4">
        <w:rPr>
          <w:szCs w:val="18"/>
        </w:rPr>
        <w:t>ID-19 pandemic</w:t>
      </w:r>
      <w:r w:rsidR="00791517">
        <w:rPr>
          <w:szCs w:val="18"/>
        </w:rPr>
        <w:t>.</w:t>
      </w:r>
    </w:p>
    <w:p w14:paraId="26F84F7F" w14:textId="2A03CC5D" w:rsidR="00BE1AE4" w:rsidRPr="00BE1AE4" w:rsidRDefault="00BE1AE4" w:rsidP="000731C4">
      <w:pPr>
        <w:numPr>
          <w:ilvl w:val="0"/>
          <w:numId w:val="11"/>
        </w:numPr>
        <w:spacing w:after="240"/>
        <w:rPr>
          <w:szCs w:val="18"/>
        </w:rPr>
      </w:pPr>
      <w:r w:rsidRPr="00BE1AE4">
        <w:rPr>
          <w:szCs w:val="18"/>
        </w:rPr>
        <w:t xml:space="preserve">The </w:t>
      </w:r>
      <w:r w:rsidRPr="0075739B">
        <w:rPr>
          <w:szCs w:val="18"/>
          <w:u w:val="single"/>
        </w:rPr>
        <w:t>United Kingdom</w:t>
      </w:r>
      <w:r w:rsidRPr="00BE1AE4">
        <w:rPr>
          <w:szCs w:val="18"/>
        </w:rPr>
        <w:t xml:space="preserve"> ha</w:t>
      </w:r>
      <w:r>
        <w:rPr>
          <w:szCs w:val="18"/>
        </w:rPr>
        <w:t>d</w:t>
      </w:r>
      <w:r w:rsidRPr="00BE1AE4">
        <w:rPr>
          <w:szCs w:val="18"/>
        </w:rPr>
        <w:t xml:space="preserve"> notified </w:t>
      </w:r>
      <w:proofErr w:type="gramStart"/>
      <w:r w:rsidRPr="00BE1AE4">
        <w:rPr>
          <w:szCs w:val="18"/>
        </w:rPr>
        <w:t>a number of</w:t>
      </w:r>
      <w:proofErr w:type="gramEnd"/>
      <w:r w:rsidRPr="00BE1AE4">
        <w:rPr>
          <w:szCs w:val="18"/>
        </w:rPr>
        <w:t xml:space="preserve"> separate laws and regulations in the areas of Patents, </w:t>
      </w:r>
      <w:r w:rsidR="009073B5">
        <w:rPr>
          <w:szCs w:val="18"/>
        </w:rPr>
        <w:t>T</w:t>
      </w:r>
      <w:r w:rsidRPr="00BE1AE4">
        <w:rPr>
          <w:szCs w:val="18"/>
        </w:rPr>
        <w:t>rademarks and Designs legislation</w:t>
      </w:r>
      <w:r w:rsidR="00791517">
        <w:rPr>
          <w:szCs w:val="18"/>
        </w:rPr>
        <w:t>.</w:t>
      </w:r>
    </w:p>
    <w:p w14:paraId="1F0E7C54" w14:textId="743FF87F" w:rsidR="00BE1AE4" w:rsidRPr="00BE1AE4" w:rsidRDefault="00BE1AE4" w:rsidP="000731C4">
      <w:pPr>
        <w:numPr>
          <w:ilvl w:val="0"/>
          <w:numId w:val="11"/>
        </w:numPr>
        <w:spacing w:after="240"/>
        <w:rPr>
          <w:szCs w:val="18"/>
        </w:rPr>
      </w:pPr>
      <w:r w:rsidRPr="00BE1AE4">
        <w:rPr>
          <w:szCs w:val="18"/>
        </w:rPr>
        <w:t xml:space="preserve">The </w:t>
      </w:r>
      <w:r w:rsidRPr="0075739B">
        <w:rPr>
          <w:szCs w:val="18"/>
          <w:u w:val="single"/>
        </w:rPr>
        <w:t>European</w:t>
      </w:r>
      <w:r w:rsidR="00D70539">
        <w:rPr>
          <w:szCs w:val="18"/>
          <w:u w:val="single"/>
        </w:rPr>
        <w:t xml:space="preserve"> </w:t>
      </w:r>
      <w:r w:rsidRPr="0075739B">
        <w:rPr>
          <w:szCs w:val="18"/>
          <w:u w:val="single"/>
        </w:rPr>
        <w:t>Union</w:t>
      </w:r>
      <w:r w:rsidRPr="00BE1AE4">
        <w:rPr>
          <w:szCs w:val="18"/>
        </w:rPr>
        <w:t xml:space="preserve"> has notified two Regulations supplementing the rules concerning applications for registration of geographical indications of spirit drinks.</w:t>
      </w:r>
    </w:p>
    <w:p w14:paraId="33D3C737" w14:textId="77777777" w:rsidR="0075739B" w:rsidRDefault="00BE1AE4" w:rsidP="00CD5623">
      <w:pPr>
        <w:pStyle w:val="BodyText"/>
      </w:pPr>
      <w:r w:rsidRPr="00CD5623">
        <w:rPr>
          <w:szCs w:val="18"/>
        </w:rPr>
        <w:t>Under</w:t>
      </w:r>
      <w:r>
        <w:t xml:space="preserve"> Article 69, </w:t>
      </w:r>
      <w:r w:rsidRPr="00BE1AE4">
        <w:rPr>
          <w:u w:val="single"/>
        </w:rPr>
        <w:t>Uruguay</w:t>
      </w:r>
      <w:r>
        <w:t xml:space="preserve"> had notified its contact point for IP enforcement.</w:t>
      </w:r>
    </w:p>
    <w:p w14:paraId="003903BD" w14:textId="466C121C" w:rsidR="0075739B" w:rsidRDefault="0075739B" w:rsidP="00CD5623">
      <w:pPr>
        <w:pStyle w:val="BodyText"/>
      </w:pPr>
      <w:r>
        <w:t xml:space="preserve">The </w:t>
      </w:r>
      <w:r w:rsidRPr="00517A31">
        <w:rPr>
          <w:u w:val="single"/>
        </w:rPr>
        <w:t>Chair</w:t>
      </w:r>
      <w:r>
        <w:t xml:space="preserve"> </w:t>
      </w:r>
      <w:r>
        <w:rPr>
          <w:lang w:eastAsia="en-GB"/>
        </w:rPr>
        <w:t>encouraged delegations that had notified a new or revised legislative measure, to inform the Council about the key points of their notification. This had become a well-established practice, followed by many delegations at recent sessions of the Council</w:t>
      </w:r>
      <w:r w:rsidR="00791517">
        <w:rPr>
          <w:lang w:eastAsia="en-GB"/>
        </w:rPr>
        <w:t xml:space="preserve"> and</w:t>
      </w:r>
      <w:r>
        <w:rPr>
          <w:lang w:eastAsia="en-GB"/>
        </w:rPr>
        <w:t xml:space="preserve"> provide</w:t>
      </w:r>
      <w:r w:rsidR="00791517">
        <w:rPr>
          <w:lang w:eastAsia="en-GB"/>
        </w:rPr>
        <w:t>s</w:t>
      </w:r>
      <w:r>
        <w:rPr>
          <w:lang w:eastAsia="en-GB"/>
        </w:rPr>
        <w:t xml:space="preserve"> valuable insight into the notifications provided and promotes awareness and transparency.</w:t>
      </w:r>
    </w:p>
    <w:p w14:paraId="2255DB13" w14:textId="74B32242" w:rsidR="00517A31" w:rsidRPr="00F4081E" w:rsidRDefault="00517A31" w:rsidP="00CD5623">
      <w:pPr>
        <w:pStyle w:val="BodyText"/>
      </w:pPr>
      <w:r w:rsidRPr="00F4081E">
        <w:t xml:space="preserve">The </w:t>
      </w:r>
      <w:r w:rsidRPr="00F4081E">
        <w:rPr>
          <w:szCs w:val="18"/>
        </w:rPr>
        <w:t>representatives</w:t>
      </w:r>
      <w:r w:rsidRPr="00F4081E">
        <w:t xml:space="preserve"> of the </w:t>
      </w:r>
      <w:r w:rsidR="0091358D">
        <w:rPr>
          <w:u w:val="single"/>
        </w:rPr>
        <w:t>European Union;</w:t>
      </w:r>
      <w:r w:rsidRPr="00F4081E">
        <w:t xml:space="preserve"> the </w:t>
      </w:r>
      <w:r w:rsidRPr="00F4081E">
        <w:rPr>
          <w:u w:val="single"/>
        </w:rPr>
        <w:t xml:space="preserve">Republic of </w:t>
      </w:r>
      <w:r w:rsidR="0091358D">
        <w:rPr>
          <w:u w:val="single"/>
        </w:rPr>
        <w:t>Korea;</w:t>
      </w:r>
      <w:r w:rsidRPr="00F4081E">
        <w:t xml:space="preserve"> the </w:t>
      </w:r>
      <w:r w:rsidRPr="00F4081E">
        <w:rPr>
          <w:u w:val="single"/>
        </w:rPr>
        <w:t xml:space="preserve">Kingdom of </w:t>
      </w:r>
      <w:r w:rsidR="0091358D">
        <w:rPr>
          <w:u w:val="single"/>
        </w:rPr>
        <w:t>Saudi Arabia;</w:t>
      </w:r>
      <w:r w:rsidRPr="00F4081E">
        <w:t xml:space="preserve"> </w:t>
      </w:r>
      <w:r w:rsidRPr="00F4081E">
        <w:rPr>
          <w:u w:val="single"/>
        </w:rPr>
        <w:t>Viet Nam</w:t>
      </w:r>
      <w:r w:rsidR="00023D98">
        <w:t xml:space="preserve"> and</w:t>
      </w:r>
      <w:r w:rsidRPr="00F4081E">
        <w:t xml:space="preserve"> the </w:t>
      </w:r>
      <w:r w:rsidRPr="00F4081E">
        <w:rPr>
          <w:u w:val="single"/>
        </w:rPr>
        <w:t>United Kingdom</w:t>
      </w:r>
      <w:r w:rsidRPr="00F4081E">
        <w:t xml:space="preserve"> took the floor. </w:t>
      </w:r>
    </w:p>
    <w:p w14:paraId="2EE11780" w14:textId="668957FC" w:rsidR="00517A31" w:rsidRPr="00063840" w:rsidRDefault="00517A31" w:rsidP="00CD5623">
      <w:pPr>
        <w:pStyle w:val="BodyText"/>
      </w:pPr>
      <w:r>
        <w:t xml:space="preserve">The </w:t>
      </w:r>
      <w:r w:rsidRPr="00517A31">
        <w:rPr>
          <w:u w:val="single"/>
        </w:rPr>
        <w:t>Chair</w:t>
      </w:r>
      <w:r>
        <w:t xml:space="preserve"> </w:t>
      </w:r>
      <w:r w:rsidRPr="00E83AA4">
        <w:rPr>
          <w:lang w:eastAsia="en-GB"/>
        </w:rPr>
        <w:t>noted</w:t>
      </w:r>
      <w:r>
        <w:rPr>
          <w:lang w:eastAsia="en-GB"/>
        </w:rPr>
        <w:t xml:space="preserve"> that</w:t>
      </w:r>
      <w:r w:rsidRPr="00E83AA4">
        <w:rPr>
          <w:lang w:eastAsia="en-GB"/>
        </w:rPr>
        <w:t xml:space="preserve"> notifications to the Council </w:t>
      </w:r>
      <w:r>
        <w:rPr>
          <w:lang w:eastAsia="en-GB"/>
        </w:rPr>
        <w:t>we</w:t>
      </w:r>
      <w:r w:rsidRPr="00E83AA4">
        <w:rPr>
          <w:lang w:eastAsia="en-GB"/>
        </w:rPr>
        <w:t>re not keeping up with the actual development of laws and</w:t>
      </w:r>
      <w:r>
        <w:rPr>
          <w:lang w:eastAsia="en-GB"/>
        </w:rPr>
        <w:t xml:space="preserve"> regulations relating to TRIPS. He emphasized </w:t>
      </w:r>
      <w:r w:rsidRPr="00063840">
        <w:rPr>
          <w:lang w:eastAsia="en-GB"/>
        </w:rPr>
        <w:t xml:space="preserve">that Article 63.2 </w:t>
      </w:r>
      <w:r w:rsidR="005C3C99">
        <w:rPr>
          <w:lang w:eastAsia="en-GB"/>
        </w:rPr>
        <w:t xml:space="preserve">of the TRIPS Agreement </w:t>
      </w:r>
      <w:r w:rsidR="00B56AAA">
        <w:rPr>
          <w:lang w:eastAsia="en-GB"/>
        </w:rPr>
        <w:t>was</w:t>
      </w:r>
      <w:r w:rsidRPr="00063840">
        <w:rPr>
          <w:lang w:eastAsia="en-GB"/>
        </w:rPr>
        <w:t xml:space="preserve"> not a one-off requirement</w:t>
      </w:r>
      <w:r>
        <w:rPr>
          <w:lang w:eastAsia="en-GB"/>
        </w:rPr>
        <w:t xml:space="preserve">. It </w:t>
      </w:r>
      <w:r w:rsidR="00B56AAA">
        <w:rPr>
          <w:lang w:eastAsia="en-GB"/>
        </w:rPr>
        <w:t>wa</w:t>
      </w:r>
      <w:r>
        <w:rPr>
          <w:lang w:eastAsia="en-GB"/>
        </w:rPr>
        <w:t xml:space="preserve">s a core element of the TRIPS transparency arrangements, and a central part of the Council's substantive work. It </w:t>
      </w:r>
      <w:r w:rsidRPr="00CD5623">
        <w:rPr>
          <w:szCs w:val="18"/>
        </w:rPr>
        <w:t>oblige</w:t>
      </w:r>
      <w:r w:rsidR="00B56AAA" w:rsidRPr="00CD5623">
        <w:rPr>
          <w:szCs w:val="18"/>
        </w:rPr>
        <w:t>d</w:t>
      </w:r>
      <w:r w:rsidRPr="00063840">
        <w:rPr>
          <w:lang w:eastAsia="en-GB"/>
        </w:rPr>
        <w:t xml:space="preserve"> Members to notify any new or amended laws. </w:t>
      </w:r>
      <w:r w:rsidR="00023D98">
        <w:rPr>
          <w:lang w:eastAsia="en-GB"/>
        </w:rPr>
        <w:t>He</w:t>
      </w:r>
      <w:r w:rsidRPr="00063840">
        <w:rPr>
          <w:lang w:eastAsia="en-GB"/>
        </w:rPr>
        <w:t xml:space="preserve"> urge</w:t>
      </w:r>
      <w:r w:rsidR="00524F08">
        <w:rPr>
          <w:lang w:eastAsia="en-GB"/>
        </w:rPr>
        <w:t>d</w:t>
      </w:r>
      <w:r w:rsidRPr="00063840">
        <w:rPr>
          <w:lang w:eastAsia="en-GB"/>
        </w:rPr>
        <w:t xml:space="preserve"> Members to complete any outstanding initial notifications</w:t>
      </w:r>
      <w:r>
        <w:rPr>
          <w:lang w:eastAsia="en-GB"/>
        </w:rPr>
        <w:t>,</w:t>
      </w:r>
      <w:r w:rsidRPr="00063840">
        <w:rPr>
          <w:lang w:eastAsia="en-GB"/>
        </w:rPr>
        <w:t xml:space="preserve"> and to keep up to date with notifications on subsequent amendments. The same applie</w:t>
      </w:r>
      <w:r w:rsidR="00524F08">
        <w:rPr>
          <w:lang w:eastAsia="en-GB"/>
        </w:rPr>
        <w:t>d</w:t>
      </w:r>
      <w:r w:rsidRPr="00063840">
        <w:rPr>
          <w:lang w:eastAsia="en-GB"/>
        </w:rPr>
        <w:t xml:space="preserve"> to the Checklist of Issues on Enforcement which </w:t>
      </w:r>
      <w:r w:rsidR="00524F08">
        <w:rPr>
          <w:lang w:eastAsia="en-GB"/>
        </w:rPr>
        <w:t xml:space="preserve">had been </w:t>
      </w:r>
      <w:r w:rsidRPr="00063840">
        <w:rPr>
          <w:lang w:eastAsia="en-GB"/>
        </w:rPr>
        <w:t xml:space="preserve">established by the Council as an element of Members' notification obligations. </w:t>
      </w:r>
      <w:r>
        <w:rPr>
          <w:lang w:eastAsia="en-GB"/>
        </w:rPr>
        <w:t xml:space="preserve">The e-TRIPS platform </w:t>
      </w:r>
      <w:r w:rsidR="009E0DCE">
        <w:rPr>
          <w:lang w:eastAsia="en-GB"/>
        </w:rPr>
        <w:t xml:space="preserve">facility now made it very easy for delegations to fulfil </w:t>
      </w:r>
      <w:r>
        <w:rPr>
          <w:lang w:eastAsia="en-GB"/>
        </w:rPr>
        <w:t>these transparency obligations</w:t>
      </w:r>
      <w:r w:rsidR="009E0DCE">
        <w:rPr>
          <w:lang w:eastAsia="en-GB"/>
        </w:rPr>
        <w:t>.</w:t>
      </w:r>
      <w:r w:rsidR="009F67FC">
        <w:rPr>
          <w:lang w:eastAsia="en-GB"/>
        </w:rPr>
        <w:t xml:space="preserve"> </w:t>
      </w:r>
    </w:p>
    <w:p w14:paraId="0C4F4D63" w14:textId="7D90415A" w:rsidR="00517A31" w:rsidRDefault="005C3C99" w:rsidP="00CD5623">
      <w:pPr>
        <w:pStyle w:val="BodyText"/>
        <w:rPr>
          <w:lang w:eastAsia="en-GB"/>
        </w:rPr>
      </w:pPr>
      <w:r>
        <w:rPr>
          <w:lang w:eastAsia="en-GB"/>
        </w:rPr>
        <w:lastRenderedPageBreak/>
        <w:t xml:space="preserve">The </w:t>
      </w:r>
      <w:r w:rsidRPr="00023D98">
        <w:rPr>
          <w:u w:val="single"/>
          <w:lang w:eastAsia="en-GB"/>
        </w:rPr>
        <w:t>Chair</w:t>
      </w:r>
      <w:r w:rsidR="00DF0122" w:rsidRPr="00DF0122">
        <w:rPr>
          <w:lang w:eastAsia="en-GB"/>
        </w:rPr>
        <w:t xml:space="preserve"> </w:t>
      </w:r>
      <w:r w:rsidR="00517A31" w:rsidRPr="00AC0A3B">
        <w:rPr>
          <w:lang w:eastAsia="en-GB"/>
        </w:rPr>
        <w:t>encourage</w:t>
      </w:r>
      <w:r w:rsidR="00524F08">
        <w:rPr>
          <w:lang w:eastAsia="en-GB"/>
        </w:rPr>
        <w:t>d</w:t>
      </w:r>
      <w:r w:rsidR="00517A31" w:rsidRPr="00AC0A3B">
        <w:rPr>
          <w:lang w:eastAsia="en-GB"/>
        </w:rPr>
        <w:t xml:space="preserve"> Members</w:t>
      </w:r>
      <w:r w:rsidR="009E0DCE">
        <w:rPr>
          <w:lang w:eastAsia="en-GB"/>
        </w:rPr>
        <w:t xml:space="preserve">, </w:t>
      </w:r>
      <w:r w:rsidR="00517A31" w:rsidRPr="00AC0A3B">
        <w:rPr>
          <w:lang w:eastAsia="en-GB"/>
        </w:rPr>
        <w:t xml:space="preserve">to notify </w:t>
      </w:r>
      <w:proofErr w:type="gramStart"/>
      <w:r w:rsidR="009E0DCE">
        <w:rPr>
          <w:lang w:eastAsia="en-GB"/>
        </w:rPr>
        <w:t xml:space="preserve">in particular </w:t>
      </w:r>
      <w:r w:rsidR="00517A31">
        <w:rPr>
          <w:lang w:eastAsia="en-GB"/>
        </w:rPr>
        <w:t>legislative</w:t>
      </w:r>
      <w:proofErr w:type="gramEnd"/>
      <w:r w:rsidR="00517A31">
        <w:rPr>
          <w:lang w:eastAsia="en-GB"/>
        </w:rPr>
        <w:t xml:space="preserve"> </w:t>
      </w:r>
      <w:r w:rsidR="00517A31" w:rsidRPr="00AC0A3B">
        <w:rPr>
          <w:lang w:eastAsia="en-GB"/>
        </w:rPr>
        <w:t xml:space="preserve">changes made to implement the </w:t>
      </w:r>
      <w:r w:rsidR="00517A31">
        <w:rPr>
          <w:lang w:eastAsia="en-GB"/>
        </w:rPr>
        <w:t>special compulsory licensing system to export medicines covered by the new Article 31</w:t>
      </w:r>
      <w:r w:rsidR="00517A31" w:rsidRPr="00143882">
        <w:rPr>
          <w:i/>
          <w:lang w:eastAsia="en-GB"/>
        </w:rPr>
        <w:t>bis</w:t>
      </w:r>
      <w:r w:rsidR="00517A31">
        <w:rPr>
          <w:lang w:eastAsia="en-GB"/>
        </w:rPr>
        <w:t xml:space="preserve"> of the TRIPS Agreement</w:t>
      </w:r>
      <w:r w:rsidR="00517A31" w:rsidRPr="00AC0A3B">
        <w:rPr>
          <w:lang w:eastAsia="en-GB"/>
        </w:rPr>
        <w:t>.</w:t>
      </w:r>
      <w:r w:rsidR="00517A31">
        <w:rPr>
          <w:lang w:eastAsia="en-GB"/>
        </w:rPr>
        <w:t xml:space="preserve"> More than </w:t>
      </w:r>
      <w:r w:rsidR="00517A31" w:rsidRPr="009028C6">
        <w:rPr>
          <w:lang w:eastAsia="en-GB"/>
        </w:rPr>
        <w:t>50</w:t>
      </w:r>
      <w:r w:rsidR="00517A31">
        <w:rPr>
          <w:lang w:eastAsia="en-GB"/>
        </w:rPr>
        <w:t xml:space="preserve"> WTO Members, including most of the world's major exporters of medicines, ha</w:t>
      </w:r>
      <w:r w:rsidR="00624660">
        <w:rPr>
          <w:lang w:eastAsia="en-GB"/>
        </w:rPr>
        <w:t>d</w:t>
      </w:r>
      <w:r w:rsidR="00517A31">
        <w:rPr>
          <w:lang w:eastAsia="en-GB"/>
        </w:rPr>
        <w:t xml:space="preserve"> adopted implementing legislation that allow</w:t>
      </w:r>
      <w:r w:rsidR="00624660">
        <w:rPr>
          <w:lang w:eastAsia="en-GB"/>
        </w:rPr>
        <w:t>ed</w:t>
      </w:r>
      <w:r w:rsidR="00517A31">
        <w:rPr>
          <w:lang w:eastAsia="en-GB"/>
        </w:rPr>
        <w:t xml:space="preserve"> them to use the </w:t>
      </w:r>
      <w:r w:rsidR="009E0DCE">
        <w:rPr>
          <w:lang w:eastAsia="en-GB"/>
        </w:rPr>
        <w:t>s</w:t>
      </w:r>
      <w:r w:rsidR="00517A31">
        <w:rPr>
          <w:lang w:eastAsia="en-GB"/>
        </w:rPr>
        <w:t xml:space="preserve">ystem as exporters and/or importers. But </w:t>
      </w:r>
      <w:r w:rsidR="00517A31" w:rsidRPr="003D3AD8">
        <w:rPr>
          <w:lang w:eastAsia="en-GB"/>
        </w:rPr>
        <w:t xml:space="preserve">only </w:t>
      </w:r>
      <w:r w:rsidR="00517A31" w:rsidRPr="009028C6">
        <w:rPr>
          <w:lang w:eastAsia="en-GB"/>
        </w:rPr>
        <w:t>20</w:t>
      </w:r>
      <w:r w:rsidR="00517A31" w:rsidRPr="003D3AD8">
        <w:rPr>
          <w:lang w:eastAsia="en-GB"/>
        </w:rPr>
        <w:t xml:space="preserve"> Members</w:t>
      </w:r>
      <w:r w:rsidR="00517A31">
        <w:rPr>
          <w:lang w:eastAsia="en-GB"/>
        </w:rPr>
        <w:t>, including the European Union, ha</w:t>
      </w:r>
      <w:r w:rsidR="00624660">
        <w:rPr>
          <w:lang w:eastAsia="en-GB"/>
        </w:rPr>
        <w:t>d</w:t>
      </w:r>
      <w:r w:rsidR="00517A31">
        <w:rPr>
          <w:lang w:eastAsia="en-GB"/>
        </w:rPr>
        <w:t xml:space="preserve"> formally notified such measures to the TRIPS Council. The notification of all relevant laws and regulations </w:t>
      </w:r>
      <w:r w:rsidR="00D428A9">
        <w:rPr>
          <w:lang w:eastAsia="en-GB"/>
        </w:rPr>
        <w:t>could</w:t>
      </w:r>
      <w:r w:rsidR="00517A31">
        <w:rPr>
          <w:lang w:eastAsia="en-GB"/>
        </w:rPr>
        <w:t xml:space="preserve"> assist </w:t>
      </w:r>
      <w:r w:rsidR="00517A31" w:rsidRPr="00CD5623">
        <w:rPr>
          <w:szCs w:val="18"/>
        </w:rPr>
        <w:t>Members</w:t>
      </w:r>
      <w:r w:rsidR="00517A31">
        <w:rPr>
          <w:lang w:eastAsia="en-GB"/>
        </w:rPr>
        <w:t xml:space="preserve"> in preparing for the potential use of the </w:t>
      </w:r>
      <w:r>
        <w:rPr>
          <w:lang w:eastAsia="en-GB"/>
        </w:rPr>
        <w:t>s</w:t>
      </w:r>
      <w:r w:rsidR="00517A31">
        <w:rPr>
          <w:lang w:eastAsia="en-GB"/>
        </w:rPr>
        <w:t xml:space="preserve">ystem and would also help the Secretariat in its efforts to provide informed technical support to Members in this area. </w:t>
      </w:r>
    </w:p>
    <w:p w14:paraId="5958982B" w14:textId="2CD4DF88" w:rsidR="00517A31" w:rsidRPr="00AC0A3B" w:rsidRDefault="005C3C99" w:rsidP="00CD5623">
      <w:pPr>
        <w:pStyle w:val="BodyText"/>
        <w:rPr>
          <w:lang w:eastAsia="en-GB"/>
        </w:rPr>
      </w:pPr>
      <w:r>
        <w:rPr>
          <w:lang w:eastAsia="en-GB"/>
        </w:rPr>
        <w:t xml:space="preserve">The </w:t>
      </w:r>
      <w:r w:rsidRPr="00DF0122">
        <w:rPr>
          <w:u w:val="single"/>
          <w:lang w:eastAsia="en-GB"/>
        </w:rPr>
        <w:t>Chair</w:t>
      </w:r>
      <w:r w:rsidR="00517A31">
        <w:rPr>
          <w:lang w:eastAsia="en-GB"/>
        </w:rPr>
        <w:t xml:space="preserve"> note</w:t>
      </w:r>
      <w:r w:rsidR="00D428A9">
        <w:rPr>
          <w:lang w:eastAsia="en-GB"/>
        </w:rPr>
        <w:t>d</w:t>
      </w:r>
      <w:r w:rsidR="00517A31">
        <w:rPr>
          <w:lang w:eastAsia="en-GB"/>
        </w:rPr>
        <w:t xml:space="preserve"> that a more comprehensive picture of how the special compulsory licensing system ha</w:t>
      </w:r>
      <w:r w:rsidR="00D428A9">
        <w:rPr>
          <w:lang w:eastAsia="en-GB"/>
        </w:rPr>
        <w:t>d</w:t>
      </w:r>
      <w:r w:rsidR="00517A31">
        <w:rPr>
          <w:lang w:eastAsia="en-GB"/>
        </w:rPr>
        <w:t xml:space="preserve"> been implemented in Members' domestic law could help </w:t>
      </w:r>
      <w:r w:rsidR="00517A31" w:rsidRPr="00CD5623">
        <w:rPr>
          <w:szCs w:val="18"/>
        </w:rPr>
        <w:t>Members'</w:t>
      </w:r>
      <w:r w:rsidR="00517A31">
        <w:rPr>
          <w:lang w:eastAsia="en-GB"/>
        </w:rPr>
        <w:t xml:space="preserve"> on-going discussions about how this </w:t>
      </w:r>
      <w:proofErr w:type="gramStart"/>
      <w:r w:rsidR="00517A31">
        <w:rPr>
          <w:lang w:eastAsia="en-GB"/>
        </w:rPr>
        <w:t>particular TRIPS</w:t>
      </w:r>
      <w:proofErr w:type="gramEnd"/>
      <w:r w:rsidR="00517A31">
        <w:rPr>
          <w:lang w:eastAsia="en-GB"/>
        </w:rPr>
        <w:t xml:space="preserve"> flexibility works in practice, and about the causes of any potential delays or hindrances in using the system</w:t>
      </w:r>
      <w:r>
        <w:rPr>
          <w:lang w:eastAsia="en-GB"/>
        </w:rPr>
        <w:t>.</w:t>
      </w:r>
      <w:r w:rsidR="00517A31">
        <w:rPr>
          <w:lang w:eastAsia="en-GB"/>
        </w:rPr>
        <w:t xml:space="preserve"> </w:t>
      </w:r>
    </w:p>
    <w:p w14:paraId="36D29538" w14:textId="39A837FE" w:rsidR="00517A31" w:rsidRDefault="001E06C2" w:rsidP="00CD5623">
      <w:pPr>
        <w:pStyle w:val="BodyText"/>
        <w:rPr>
          <w:lang w:eastAsia="en-GB"/>
        </w:rPr>
      </w:pPr>
      <w:r>
        <w:rPr>
          <w:lang w:eastAsia="en-GB"/>
        </w:rPr>
        <w:t>T</w:t>
      </w:r>
      <w:r w:rsidR="00517A31">
        <w:rPr>
          <w:lang w:eastAsia="en-GB"/>
        </w:rPr>
        <w:t xml:space="preserve">he e-TRIPS submission system </w:t>
      </w:r>
      <w:r w:rsidR="00D428A9">
        <w:rPr>
          <w:lang w:eastAsia="en-GB"/>
        </w:rPr>
        <w:t>was</w:t>
      </w:r>
      <w:r w:rsidR="00517A31">
        <w:rPr>
          <w:lang w:eastAsia="en-GB"/>
        </w:rPr>
        <w:t xml:space="preserve"> available for Members to notify their laws, and to make other required submissions to the TRIPS Council, through the click of a button. </w:t>
      </w:r>
      <w:r w:rsidR="00D428A9">
        <w:rPr>
          <w:lang w:eastAsia="en-GB"/>
        </w:rPr>
        <w:t>T</w:t>
      </w:r>
      <w:r w:rsidR="00517A31">
        <w:rPr>
          <w:lang w:eastAsia="en-GB"/>
        </w:rPr>
        <w:t>he e-TRIPS system not only facilitate</w:t>
      </w:r>
      <w:r w:rsidR="009E0DCE">
        <w:rPr>
          <w:lang w:eastAsia="en-GB"/>
        </w:rPr>
        <w:t>s</w:t>
      </w:r>
      <w:r w:rsidR="00517A31">
        <w:rPr>
          <w:lang w:eastAsia="en-GB"/>
        </w:rPr>
        <w:t xml:space="preserve"> the submission of information by Members – it also permits digital access, consultation, and analysis of this information through the e-TRIPS Gateway, an easy-to use interface to search and display information related to the TRIPS Council. </w:t>
      </w:r>
      <w:r w:rsidR="009E0DCE">
        <w:rPr>
          <w:lang w:eastAsia="en-GB"/>
        </w:rPr>
        <w:t>T</w:t>
      </w:r>
      <w:r w:rsidR="00517A31">
        <w:rPr>
          <w:lang w:eastAsia="en-GB"/>
        </w:rPr>
        <w:t xml:space="preserve">he Secretariat </w:t>
      </w:r>
      <w:r w:rsidR="009E0DCE">
        <w:rPr>
          <w:lang w:eastAsia="en-GB"/>
        </w:rPr>
        <w:t xml:space="preserve">is available to respond to any </w:t>
      </w:r>
      <w:r w:rsidR="00517A31">
        <w:rPr>
          <w:lang w:eastAsia="en-GB"/>
        </w:rPr>
        <w:t xml:space="preserve">question in that regard. </w:t>
      </w:r>
    </w:p>
    <w:p w14:paraId="47B358E3" w14:textId="22281332" w:rsidR="00517A31" w:rsidRDefault="001E06C2" w:rsidP="00CD5623">
      <w:pPr>
        <w:pStyle w:val="BodyText"/>
        <w:rPr>
          <w:lang w:eastAsia="en-GB"/>
        </w:rPr>
      </w:pPr>
      <w:r>
        <w:rPr>
          <w:lang w:eastAsia="en-GB"/>
        </w:rPr>
        <w:t xml:space="preserve">Finally, </w:t>
      </w:r>
      <w:r w:rsidR="005C3C99">
        <w:rPr>
          <w:lang w:eastAsia="en-GB"/>
        </w:rPr>
        <w:t xml:space="preserve">the </w:t>
      </w:r>
      <w:r w:rsidR="005C3C99" w:rsidRPr="005F0F0A">
        <w:rPr>
          <w:u w:val="single"/>
          <w:lang w:eastAsia="en-GB"/>
        </w:rPr>
        <w:t>Chair</w:t>
      </w:r>
      <w:r>
        <w:rPr>
          <w:lang w:eastAsia="en-GB"/>
        </w:rPr>
        <w:t xml:space="preserve"> recalled that the </w:t>
      </w:r>
      <w:r w:rsidR="00517A31">
        <w:rPr>
          <w:lang w:eastAsia="en-GB"/>
        </w:rPr>
        <w:t xml:space="preserve">Secretariat's </w:t>
      </w:r>
      <w:r w:rsidR="00517A31" w:rsidRPr="00052337">
        <w:rPr>
          <w:lang w:eastAsia="en-GB"/>
        </w:rPr>
        <w:t>"Annual Report on Notifications and other Information Flows"</w:t>
      </w:r>
      <w:r w:rsidR="00517A31">
        <w:rPr>
          <w:lang w:eastAsia="en-GB"/>
        </w:rPr>
        <w:t xml:space="preserve"> </w:t>
      </w:r>
      <w:r>
        <w:rPr>
          <w:lang w:eastAsia="en-GB"/>
        </w:rPr>
        <w:t xml:space="preserve">had been </w:t>
      </w:r>
      <w:r w:rsidR="00517A31">
        <w:rPr>
          <w:lang w:eastAsia="en-GB"/>
        </w:rPr>
        <w:t>issued in March 2021</w:t>
      </w:r>
      <w:r>
        <w:rPr>
          <w:lang w:eastAsia="en-GB"/>
        </w:rPr>
        <w:t xml:space="preserve">, as </w:t>
      </w:r>
      <w:r w:rsidR="00517A31">
        <w:rPr>
          <w:lang w:eastAsia="en-GB"/>
        </w:rPr>
        <w:t xml:space="preserve">document </w:t>
      </w:r>
      <w:hyperlink r:id="rId12" w:history="1">
        <w:r w:rsidR="00517A31" w:rsidRPr="00FE38EB">
          <w:rPr>
            <w:rStyle w:val="Hyperlink"/>
            <w:lang w:eastAsia="en-GB"/>
          </w:rPr>
          <w:t>IP/C/W/676</w:t>
        </w:r>
      </w:hyperlink>
      <w:r w:rsidR="00517A31">
        <w:rPr>
          <w:lang w:eastAsia="en-GB"/>
        </w:rPr>
        <w:t xml:space="preserve">. </w:t>
      </w:r>
      <w:r>
        <w:rPr>
          <w:lang w:eastAsia="en-GB"/>
        </w:rPr>
        <w:t>The</w:t>
      </w:r>
      <w:r w:rsidR="00517A31">
        <w:rPr>
          <w:lang w:eastAsia="en-GB"/>
        </w:rPr>
        <w:t xml:space="preserve"> report summarize</w:t>
      </w:r>
      <w:r w:rsidR="009E0DCE">
        <w:rPr>
          <w:lang w:eastAsia="en-GB"/>
        </w:rPr>
        <w:t>s</w:t>
      </w:r>
      <w:r w:rsidR="00517A31">
        <w:rPr>
          <w:lang w:eastAsia="en-GB"/>
        </w:rPr>
        <w:t xml:space="preserve"> submission rates and identifies trends for each of the primary TRIPS transparency mechanisms and </w:t>
      </w:r>
      <w:r w:rsidR="009E0DCE">
        <w:rPr>
          <w:lang w:eastAsia="en-GB"/>
        </w:rPr>
        <w:t xml:space="preserve">will </w:t>
      </w:r>
      <w:r w:rsidR="00517A31">
        <w:rPr>
          <w:lang w:eastAsia="en-GB"/>
        </w:rPr>
        <w:t xml:space="preserve">be updated ahead of the </w:t>
      </w:r>
      <w:r w:rsidR="00517A31" w:rsidRPr="00CD5623">
        <w:rPr>
          <w:szCs w:val="18"/>
        </w:rPr>
        <w:t>first</w:t>
      </w:r>
      <w:r w:rsidR="00517A31">
        <w:rPr>
          <w:lang w:eastAsia="en-GB"/>
        </w:rPr>
        <w:t xml:space="preserve"> formal meeting TRIPS Council in 2022. </w:t>
      </w:r>
    </w:p>
    <w:p w14:paraId="4EE63CF6" w14:textId="1A7DC240" w:rsidR="00517A31" w:rsidRPr="000C6EA3" w:rsidRDefault="00517A31" w:rsidP="00CD5623">
      <w:pPr>
        <w:pStyle w:val="BodyText"/>
        <w:rPr>
          <w:lang w:eastAsia="en-GB"/>
        </w:rPr>
      </w:pPr>
      <w:r>
        <w:rPr>
          <w:lang w:eastAsia="en-GB"/>
        </w:rPr>
        <w:t xml:space="preserve">The Council </w:t>
      </w:r>
      <w:r w:rsidRPr="000821EA">
        <w:rPr>
          <w:u w:val="single"/>
          <w:lang w:eastAsia="en-GB"/>
        </w:rPr>
        <w:t>t</w:t>
      </w:r>
      <w:r>
        <w:rPr>
          <w:u w:val="single"/>
          <w:lang w:eastAsia="en-GB"/>
        </w:rPr>
        <w:t>ook</w:t>
      </w:r>
      <w:r w:rsidRPr="000821EA">
        <w:rPr>
          <w:u w:val="single"/>
          <w:lang w:eastAsia="en-GB"/>
        </w:rPr>
        <w:t xml:space="preserve"> note</w:t>
      </w:r>
      <w:r>
        <w:rPr>
          <w:lang w:eastAsia="en-GB"/>
        </w:rPr>
        <w:t xml:space="preserve"> of the </w:t>
      </w:r>
      <w:r w:rsidR="00DC6B9F">
        <w:rPr>
          <w:lang w:eastAsia="en-GB"/>
        </w:rPr>
        <w:t xml:space="preserve">notifications and the </w:t>
      </w:r>
      <w:r>
        <w:rPr>
          <w:lang w:eastAsia="en-GB"/>
        </w:rPr>
        <w:t xml:space="preserve">statements made. </w:t>
      </w:r>
    </w:p>
    <w:p w14:paraId="1078EA05" w14:textId="77777777" w:rsidR="001E06C2" w:rsidRPr="001E06C2" w:rsidRDefault="001E06C2" w:rsidP="001E06C2">
      <w:pPr>
        <w:pStyle w:val="Heading1"/>
      </w:pPr>
      <w:bookmarkStart w:id="5" w:name="_Toc92359882"/>
      <w:r w:rsidRPr="001E06C2">
        <w:t>review of national implementing legislation</w:t>
      </w:r>
      <w:bookmarkEnd w:id="5"/>
    </w:p>
    <w:p w14:paraId="6CFEA388" w14:textId="765103BD" w:rsidR="001E06C2" w:rsidRPr="001E06C2" w:rsidRDefault="0037072A" w:rsidP="00CD5623">
      <w:pPr>
        <w:pStyle w:val="BodyText"/>
      </w:pPr>
      <w:r>
        <w:t xml:space="preserve">The </w:t>
      </w:r>
      <w:r w:rsidRPr="00F44DD9">
        <w:rPr>
          <w:u w:val="single"/>
        </w:rPr>
        <w:t>Chair</w:t>
      </w:r>
      <w:r>
        <w:t xml:space="preserve"> recalled that </w:t>
      </w:r>
      <w:r w:rsidR="001E06C2" w:rsidRPr="001E06C2">
        <w:t xml:space="preserve">the Council </w:t>
      </w:r>
      <w:r>
        <w:t>wa</w:t>
      </w:r>
      <w:r w:rsidR="001E06C2" w:rsidRPr="001E06C2">
        <w:t xml:space="preserve">s preparing for the review of the national implementing legislation of Samoa. As </w:t>
      </w:r>
      <w:r w:rsidR="00F44DD9">
        <w:t>had been</w:t>
      </w:r>
      <w:r w:rsidR="001E06C2" w:rsidRPr="001E06C2">
        <w:t xml:space="preserve"> agreed at the end of last year, </w:t>
      </w:r>
      <w:r w:rsidR="00F44DD9">
        <w:t>the Council would</w:t>
      </w:r>
      <w:r w:rsidR="001E06C2" w:rsidRPr="001E06C2">
        <w:t xml:space="preserve"> wait for the notification of Samoa's revised legislation following their </w:t>
      </w:r>
      <w:r w:rsidR="00395A5A">
        <w:t>2018</w:t>
      </w:r>
      <w:r w:rsidR="001E06C2" w:rsidRPr="001E06C2">
        <w:t xml:space="preserve"> accession to </w:t>
      </w:r>
      <w:proofErr w:type="gramStart"/>
      <w:r w:rsidR="001E06C2" w:rsidRPr="001E06C2">
        <w:t>a number of</w:t>
      </w:r>
      <w:proofErr w:type="gramEnd"/>
      <w:r w:rsidR="001E06C2" w:rsidRPr="001E06C2">
        <w:t xml:space="preserve"> </w:t>
      </w:r>
      <w:r w:rsidR="00FA5DD4" w:rsidRPr="00FA5DD4">
        <w:t>World Intellectual Property Organization</w:t>
      </w:r>
      <w:r w:rsidR="00FA5DD4">
        <w:t xml:space="preserve"> (</w:t>
      </w:r>
      <w:r w:rsidR="001E06C2" w:rsidRPr="001E06C2">
        <w:t>WIPO</w:t>
      </w:r>
      <w:r w:rsidR="00FA5DD4">
        <w:t>)</w:t>
      </w:r>
      <w:r w:rsidR="001E06C2" w:rsidRPr="001E06C2">
        <w:t xml:space="preserve"> treaties,</w:t>
      </w:r>
      <w:r w:rsidR="00F44DD9" w:rsidRPr="001E06C2">
        <w:rPr>
          <w:vertAlign w:val="superscript"/>
        </w:rPr>
        <w:footnoteReference w:id="1"/>
      </w:r>
      <w:r w:rsidR="001E06C2" w:rsidRPr="001E06C2">
        <w:t xml:space="preserve"> before commencing the review. </w:t>
      </w:r>
      <w:r w:rsidR="00F44DD9">
        <w:t>He</w:t>
      </w:r>
      <w:r w:rsidR="001E06C2" w:rsidRPr="001E06C2">
        <w:t xml:space="preserve"> propose</w:t>
      </w:r>
      <w:r w:rsidR="00F44DD9">
        <w:t>d</w:t>
      </w:r>
      <w:r w:rsidR="001E06C2" w:rsidRPr="001E06C2">
        <w:t xml:space="preserve"> that the Secretariat remain in contact with Samoa on the progress of its new legislation</w:t>
      </w:r>
      <w:r w:rsidR="00F44DD9">
        <w:t xml:space="preserve">; </w:t>
      </w:r>
      <w:r w:rsidR="001E06C2" w:rsidRPr="001E06C2">
        <w:t xml:space="preserve">and that the Council revert to the arrangements for Samoa's review at its next meeting. </w:t>
      </w:r>
      <w:r w:rsidR="00734FFE">
        <w:t xml:space="preserve">While </w:t>
      </w:r>
      <w:r w:rsidR="00D078B8">
        <w:t>the</w:t>
      </w:r>
      <w:r w:rsidR="001E06C2" w:rsidRPr="001E06C2">
        <w:t xml:space="preserve">re </w:t>
      </w:r>
      <w:r w:rsidR="00D078B8">
        <w:t>we</w:t>
      </w:r>
      <w:r w:rsidR="001E06C2" w:rsidRPr="001E06C2">
        <w:t xml:space="preserve">re no </w:t>
      </w:r>
      <w:r w:rsidR="00734FFE">
        <w:t xml:space="preserve">current </w:t>
      </w:r>
      <w:r w:rsidR="001E06C2" w:rsidRPr="001E06C2">
        <w:t>reviews pending</w:t>
      </w:r>
      <w:r w:rsidR="00734FFE">
        <w:t>, he said</w:t>
      </w:r>
      <w:r w:rsidR="001E06C2" w:rsidRPr="001E06C2">
        <w:t xml:space="preserve"> Members should feel free to revert to any matter raised in past reviews, or to make suggestions regarding further reviews. </w:t>
      </w:r>
      <w:r w:rsidR="00D078B8">
        <w:t xml:space="preserve">He would </w:t>
      </w:r>
      <w:r w:rsidR="00734FFE">
        <w:t xml:space="preserve">further </w:t>
      </w:r>
      <w:r w:rsidR="00D078B8">
        <w:t xml:space="preserve">welcome </w:t>
      </w:r>
      <w:r w:rsidR="001E06C2" w:rsidRPr="001E06C2">
        <w:t xml:space="preserve">ideas </w:t>
      </w:r>
      <w:r w:rsidR="00D078B8">
        <w:t xml:space="preserve">on </w:t>
      </w:r>
      <w:r w:rsidR="001E06C2" w:rsidRPr="001E06C2">
        <w:t>how to make best use of this agenda item.</w:t>
      </w:r>
    </w:p>
    <w:p w14:paraId="7CA9C40E" w14:textId="77777777" w:rsidR="00DC6B9F" w:rsidRPr="00F433EA" w:rsidRDefault="00DC6B9F" w:rsidP="00CD5623">
      <w:pPr>
        <w:pStyle w:val="BodyText"/>
        <w:rPr>
          <w:szCs w:val="18"/>
        </w:rPr>
      </w:pPr>
      <w:r w:rsidRPr="00F433EA">
        <w:rPr>
          <w:szCs w:val="18"/>
        </w:rPr>
        <w:t xml:space="preserve">The </w:t>
      </w:r>
      <w:r w:rsidRPr="00FA5DD4">
        <w:rPr>
          <w:szCs w:val="18"/>
        </w:rPr>
        <w:t xml:space="preserve">Council </w:t>
      </w:r>
      <w:r w:rsidRPr="00DF0122">
        <w:rPr>
          <w:szCs w:val="18"/>
        </w:rPr>
        <w:t>took note</w:t>
      </w:r>
      <w:r w:rsidRPr="00FA5DD4">
        <w:rPr>
          <w:szCs w:val="18"/>
        </w:rPr>
        <w:t xml:space="preserve"> of the information provided and </w:t>
      </w:r>
      <w:r w:rsidRPr="00DF0122">
        <w:rPr>
          <w:szCs w:val="18"/>
        </w:rPr>
        <w:t>agreed</w:t>
      </w:r>
      <w:r w:rsidRPr="00FA5DD4">
        <w:rPr>
          <w:szCs w:val="18"/>
        </w:rPr>
        <w:t xml:space="preserve"> to schedule</w:t>
      </w:r>
      <w:r w:rsidRPr="00F433EA">
        <w:rPr>
          <w:szCs w:val="18"/>
        </w:rPr>
        <w:t xml:space="preserve"> the arrangements for the review of Samoa's national implementation legislation as proposed by the Chair.</w:t>
      </w:r>
    </w:p>
    <w:p w14:paraId="371BA326" w14:textId="358721F9" w:rsidR="00D078B8" w:rsidRPr="00D078B8" w:rsidRDefault="00D078B8" w:rsidP="00D078B8">
      <w:pPr>
        <w:pStyle w:val="Heading1"/>
      </w:pPr>
      <w:bookmarkStart w:id="6" w:name="_Toc92359883"/>
      <w:r w:rsidRPr="00D078B8">
        <w:t>IP MEASURES IN THE CONTEXT OF COVID-19</w:t>
      </w:r>
      <w:bookmarkEnd w:id="6"/>
    </w:p>
    <w:p w14:paraId="7686140A" w14:textId="4363B787" w:rsidR="00D078B8" w:rsidRPr="00D078B8" w:rsidRDefault="003024B3" w:rsidP="00CD5623">
      <w:pPr>
        <w:pStyle w:val="BodyText"/>
        <w:rPr>
          <w:iCs/>
        </w:rPr>
      </w:pPr>
      <w:r>
        <w:rPr>
          <w:iCs/>
        </w:rPr>
        <w:t xml:space="preserve">The </w:t>
      </w:r>
      <w:r w:rsidRPr="00DF0122">
        <w:rPr>
          <w:iCs/>
          <w:u w:val="single"/>
        </w:rPr>
        <w:t>Chair</w:t>
      </w:r>
      <w:r>
        <w:rPr>
          <w:iCs/>
        </w:rPr>
        <w:t xml:space="preserve"> recalled </w:t>
      </w:r>
      <w:r w:rsidR="00D078B8" w:rsidRPr="00D078B8">
        <w:rPr>
          <w:iCs/>
        </w:rPr>
        <w:t xml:space="preserve">that this </w:t>
      </w:r>
      <w:r w:rsidR="005C3C99">
        <w:rPr>
          <w:iCs/>
        </w:rPr>
        <w:t xml:space="preserve">agenda </w:t>
      </w:r>
      <w:r w:rsidR="00D078B8" w:rsidRPr="00D078B8">
        <w:rPr>
          <w:iCs/>
        </w:rPr>
        <w:t>item ha</w:t>
      </w:r>
      <w:r w:rsidR="0079343F">
        <w:rPr>
          <w:iCs/>
        </w:rPr>
        <w:t>d</w:t>
      </w:r>
      <w:r w:rsidR="00D078B8" w:rsidRPr="00D078B8">
        <w:rPr>
          <w:iCs/>
        </w:rPr>
        <w:t xml:space="preserve"> been discussed in the Council since its informal open-ended meeting in </w:t>
      </w:r>
      <w:r w:rsidR="004A475E" w:rsidRPr="00D078B8">
        <w:rPr>
          <w:iCs/>
        </w:rPr>
        <w:t>June 2020 and</w:t>
      </w:r>
      <w:r w:rsidR="00D078B8" w:rsidRPr="00D078B8">
        <w:rPr>
          <w:iCs/>
        </w:rPr>
        <w:t xml:space="preserve"> ha</w:t>
      </w:r>
      <w:r w:rsidR="0079343F">
        <w:rPr>
          <w:iCs/>
        </w:rPr>
        <w:t>d</w:t>
      </w:r>
      <w:r w:rsidR="00D078B8" w:rsidRPr="00D078B8">
        <w:rPr>
          <w:iCs/>
        </w:rPr>
        <w:t xml:space="preserve"> been on the Council's agenda at its formal meetings since then.</w:t>
      </w:r>
      <w:r w:rsidR="0079343F">
        <w:rPr>
          <w:iCs/>
        </w:rPr>
        <w:t xml:space="preserve"> </w:t>
      </w:r>
      <w:proofErr w:type="gramStart"/>
      <w:r w:rsidR="00D078B8" w:rsidRPr="00D078B8">
        <w:rPr>
          <w:iCs/>
        </w:rPr>
        <w:t>In light of</w:t>
      </w:r>
      <w:proofErr w:type="gramEnd"/>
      <w:r w:rsidR="00D078B8" w:rsidRPr="00D078B8">
        <w:rPr>
          <w:iCs/>
        </w:rPr>
        <w:t xml:space="preserve"> broad support – in principle – for a continuation of these exchanges at </w:t>
      </w:r>
      <w:r w:rsidR="0079343F">
        <w:rPr>
          <w:iCs/>
        </w:rPr>
        <w:t>the Council's</w:t>
      </w:r>
      <w:r w:rsidR="00D078B8" w:rsidRPr="00D078B8">
        <w:rPr>
          <w:iCs/>
        </w:rPr>
        <w:t xml:space="preserve"> last meetings, the item </w:t>
      </w:r>
      <w:r w:rsidR="0079343F">
        <w:rPr>
          <w:iCs/>
        </w:rPr>
        <w:t>was</w:t>
      </w:r>
      <w:r w:rsidR="00D078B8" w:rsidRPr="00D078B8">
        <w:rPr>
          <w:iCs/>
        </w:rPr>
        <w:t xml:space="preserve"> on the agenda to facilitate exchange of views on measures undertaken as the pandemic persists.</w:t>
      </w:r>
    </w:p>
    <w:p w14:paraId="10BBB2AE" w14:textId="3F92C895" w:rsidR="00D078B8" w:rsidRPr="00D078B8" w:rsidRDefault="00734FFE" w:rsidP="00CD5623">
      <w:pPr>
        <w:pStyle w:val="BodyText"/>
        <w:rPr>
          <w:iCs/>
        </w:rPr>
      </w:pPr>
      <w:r w:rsidRPr="00052337">
        <w:rPr>
          <w:iCs/>
        </w:rPr>
        <w:t>He</w:t>
      </w:r>
      <w:r w:rsidR="00D078B8" w:rsidRPr="00052337">
        <w:rPr>
          <w:iCs/>
        </w:rPr>
        <w:t xml:space="preserve"> refer</w:t>
      </w:r>
      <w:r w:rsidR="00395A5A" w:rsidRPr="00052337">
        <w:rPr>
          <w:iCs/>
        </w:rPr>
        <w:t>red</w:t>
      </w:r>
      <w:r w:rsidR="00D078B8" w:rsidRPr="00052337">
        <w:rPr>
          <w:iCs/>
        </w:rPr>
        <w:t xml:space="preserve"> to the compilation "COVID-19: Measures Regarding Trade-Related Intellectual Property Rights" that </w:t>
      </w:r>
      <w:r w:rsidR="00395A5A" w:rsidRPr="00052337">
        <w:rPr>
          <w:iCs/>
        </w:rPr>
        <w:t>was</w:t>
      </w:r>
      <w:r w:rsidR="00D078B8" w:rsidRPr="00052337">
        <w:rPr>
          <w:iCs/>
        </w:rPr>
        <w:t xml:space="preserve"> available from the WTO website</w:t>
      </w:r>
      <w:r w:rsidR="00DC6B9F" w:rsidRPr="00052337">
        <w:rPr>
          <w:iCs/>
        </w:rPr>
        <w:t xml:space="preserve">, which contained </w:t>
      </w:r>
      <w:r w:rsidR="00D078B8" w:rsidRPr="00052337">
        <w:rPr>
          <w:iCs/>
        </w:rPr>
        <w:t>a non-exhaustive list of IP-related measures taken</w:t>
      </w:r>
      <w:r w:rsidR="00D078B8" w:rsidRPr="00D078B8">
        <w:rPr>
          <w:iCs/>
        </w:rPr>
        <w:t xml:space="preserve"> in the context of COVID-19, compiled by the Secretariat from official sources and verified by the Members concerned. This list </w:t>
      </w:r>
      <w:r w:rsidR="00DC6B9F">
        <w:rPr>
          <w:iCs/>
        </w:rPr>
        <w:t>was</w:t>
      </w:r>
      <w:r w:rsidR="00D078B8" w:rsidRPr="00D078B8">
        <w:rPr>
          <w:iCs/>
        </w:rPr>
        <w:t xml:space="preserve"> updated continuously, even if the rate at which new measures are </w:t>
      </w:r>
      <w:r w:rsidR="00D078B8" w:rsidRPr="00CD5623">
        <w:rPr>
          <w:szCs w:val="18"/>
        </w:rPr>
        <w:t>brought</w:t>
      </w:r>
      <w:r w:rsidR="00D078B8" w:rsidRPr="00D078B8">
        <w:rPr>
          <w:iCs/>
        </w:rPr>
        <w:t xml:space="preserve"> to </w:t>
      </w:r>
      <w:r>
        <w:rPr>
          <w:iCs/>
        </w:rPr>
        <w:t>the</w:t>
      </w:r>
      <w:r w:rsidR="00D078B8" w:rsidRPr="00D078B8">
        <w:rPr>
          <w:iCs/>
        </w:rPr>
        <w:t xml:space="preserve"> attention </w:t>
      </w:r>
      <w:r>
        <w:rPr>
          <w:iCs/>
        </w:rPr>
        <w:t xml:space="preserve">of the Secretariat </w:t>
      </w:r>
      <w:r w:rsidR="00DC6B9F">
        <w:rPr>
          <w:iCs/>
        </w:rPr>
        <w:t>was</w:t>
      </w:r>
      <w:r w:rsidR="00D078B8" w:rsidRPr="00D078B8">
        <w:rPr>
          <w:iCs/>
        </w:rPr>
        <w:t xml:space="preserve"> slowing down. </w:t>
      </w:r>
      <w:r w:rsidR="00DC6B9F">
        <w:rPr>
          <w:iCs/>
        </w:rPr>
        <w:t>He thanked</w:t>
      </w:r>
      <w:r w:rsidR="00D078B8" w:rsidRPr="00D078B8">
        <w:rPr>
          <w:iCs/>
        </w:rPr>
        <w:t xml:space="preserve"> those Members that ha</w:t>
      </w:r>
      <w:r w:rsidR="00DC6B9F">
        <w:rPr>
          <w:iCs/>
        </w:rPr>
        <w:t>d</w:t>
      </w:r>
      <w:r w:rsidR="00D078B8" w:rsidRPr="00D078B8">
        <w:rPr>
          <w:iCs/>
        </w:rPr>
        <w:t xml:space="preserve"> informed the Secretariat of measures that should be included </w:t>
      </w:r>
      <w:r>
        <w:rPr>
          <w:iCs/>
        </w:rPr>
        <w:t>i</w:t>
      </w:r>
      <w:r w:rsidR="00D078B8" w:rsidRPr="00D078B8">
        <w:rPr>
          <w:iCs/>
        </w:rPr>
        <w:t xml:space="preserve">n this list, </w:t>
      </w:r>
      <w:r w:rsidR="00D078B8" w:rsidRPr="00D078B8">
        <w:rPr>
          <w:iCs/>
        </w:rPr>
        <w:lastRenderedPageBreak/>
        <w:t xml:space="preserve">as well as any update or information on the expiry – or end of application – of such </w:t>
      </w:r>
      <w:proofErr w:type="gramStart"/>
      <w:r w:rsidR="009073B5" w:rsidRPr="00D078B8">
        <w:rPr>
          <w:iCs/>
        </w:rPr>
        <w:t>measures</w:t>
      </w:r>
      <w:r w:rsidR="00192D9C">
        <w:rPr>
          <w:iCs/>
        </w:rPr>
        <w:t>,</w:t>
      </w:r>
      <w:r w:rsidR="009073B5" w:rsidRPr="00D078B8">
        <w:rPr>
          <w:iCs/>
        </w:rPr>
        <w:t xml:space="preserve"> and</w:t>
      </w:r>
      <w:proofErr w:type="gramEnd"/>
      <w:r w:rsidR="00D078B8" w:rsidRPr="00D078B8">
        <w:rPr>
          <w:iCs/>
        </w:rPr>
        <w:t xml:space="preserve"> encourage</w:t>
      </w:r>
      <w:r w:rsidR="00DC6B9F">
        <w:rPr>
          <w:iCs/>
        </w:rPr>
        <w:t>d</w:t>
      </w:r>
      <w:r w:rsidR="00D078B8" w:rsidRPr="00D078B8">
        <w:rPr>
          <w:iCs/>
        </w:rPr>
        <w:t xml:space="preserve"> others to do the same.</w:t>
      </w:r>
    </w:p>
    <w:p w14:paraId="0BC2782F" w14:textId="38A91F2C" w:rsidR="00D078B8" w:rsidRPr="00D078B8" w:rsidRDefault="00192D9C" w:rsidP="00CD5623">
      <w:pPr>
        <w:pStyle w:val="BodyText"/>
        <w:rPr>
          <w:iCs/>
        </w:rPr>
      </w:pPr>
      <w:r>
        <w:rPr>
          <w:iCs/>
        </w:rPr>
        <w:t xml:space="preserve">The </w:t>
      </w:r>
      <w:r w:rsidRPr="002027C1">
        <w:rPr>
          <w:iCs/>
          <w:u w:val="single"/>
        </w:rPr>
        <w:t>Chair</w:t>
      </w:r>
      <w:r w:rsidR="00DC6B9F">
        <w:rPr>
          <w:iCs/>
        </w:rPr>
        <w:t xml:space="preserve"> recalled</w:t>
      </w:r>
      <w:r w:rsidR="00D078B8" w:rsidRPr="00D078B8">
        <w:rPr>
          <w:iCs/>
        </w:rPr>
        <w:t xml:space="preserve"> that in earlier meetings of th</w:t>
      </w:r>
      <w:r w:rsidR="00DC6B9F">
        <w:rPr>
          <w:iCs/>
        </w:rPr>
        <w:t>e</w:t>
      </w:r>
      <w:r w:rsidR="00D078B8" w:rsidRPr="00D078B8">
        <w:rPr>
          <w:iCs/>
        </w:rPr>
        <w:t xml:space="preserve"> Council and at the General Council, </w:t>
      </w:r>
      <w:proofErr w:type="gramStart"/>
      <w:r w:rsidR="00D078B8" w:rsidRPr="00D078B8">
        <w:rPr>
          <w:iCs/>
        </w:rPr>
        <w:t>a number of</w:t>
      </w:r>
      <w:proofErr w:type="gramEnd"/>
      <w:r w:rsidR="00D078B8" w:rsidRPr="00D078B8">
        <w:rPr>
          <w:iCs/>
        </w:rPr>
        <w:t xml:space="preserve"> Members had asked the </w:t>
      </w:r>
      <w:r w:rsidR="00D078B8" w:rsidRPr="00CD5623">
        <w:rPr>
          <w:szCs w:val="18"/>
        </w:rPr>
        <w:t>Secretariat</w:t>
      </w:r>
      <w:r w:rsidR="00D078B8" w:rsidRPr="00D078B8">
        <w:rPr>
          <w:iCs/>
        </w:rPr>
        <w:t xml:space="preserve"> to provide and compile data on the number of voluntary license agreements regarding COVID-19 vaccine production over time, and on the projected and observed volume of vaccine dose production under </w:t>
      </w:r>
      <w:r w:rsidR="00D078B8" w:rsidRPr="00CD5623">
        <w:rPr>
          <w:szCs w:val="18"/>
        </w:rPr>
        <w:t>these</w:t>
      </w:r>
      <w:r w:rsidR="00D078B8" w:rsidRPr="00D078B8">
        <w:rPr>
          <w:iCs/>
        </w:rPr>
        <w:t xml:space="preserve"> agreements. At the Council's June </w:t>
      </w:r>
      <w:r w:rsidR="00DC6B9F">
        <w:rPr>
          <w:iCs/>
        </w:rPr>
        <w:t xml:space="preserve">2021 </w:t>
      </w:r>
      <w:r w:rsidR="00D078B8" w:rsidRPr="00D078B8">
        <w:rPr>
          <w:iCs/>
        </w:rPr>
        <w:t xml:space="preserve">meeting, the Secretariat </w:t>
      </w:r>
      <w:r w:rsidR="00DC6B9F">
        <w:rPr>
          <w:iCs/>
        </w:rPr>
        <w:t xml:space="preserve">had </w:t>
      </w:r>
      <w:r w:rsidR="00D078B8" w:rsidRPr="00D078B8">
        <w:rPr>
          <w:iCs/>
        </w:rPr>
        <w:t xml:space="preserve">presented an initial set of data from different sources under this agenda item. </w:t>
      </w:r>
      <w:r>
        <w:t xml:space="preserve">The </w:t>
      </w:r>
      <w:r w:rsidRPr="002027C1">
        <w:rPr>
          <w:u w:val="single"/>
        </w:rPr>
        <w:t>Chair</w:t>
      </w:r>
      <w:r w:rsidR="00DC6B9F">
        <w:t xml:space="preserve"> invited the</w:t>
      </w:r>
      <w:r w:rsidR="00DC6B9F" w:rsidRPr="00D078B8">
        <w:rPr>
          <w:iCs/>
        </w:rPr>
        <w:t xml:space="preserve"> Secretariat </w:t>
      </w:r>
      <w:r w:rsidR="00DC6B9F">
        <w:rPr>
          <w:iCs/>
        </w:rPr>
        <w:t xml:space="preserve">to provide </w:t>
      </w:r>
      <w:r w:rsidR="00DC6B9F" w:rsidRPr="00D078B8">
        <w:rPr>
          <w:iCs/>
        </w:rPr>
        <w:t>an update on the data compilation</w:t>
      </w:r>
      <w:r w:rsidR="00D078B8" w:rsidRPr="00D078B8">
        <w:rPr>
          <w:iCs/>
        </w:rPr>
        <w:t xml:space="preserve">. </w:t>
      </w:r>
    </w:p>
    <w:p w14:paraId="4D0F8939" w14:textId="394C2445" w:rsidR="00DC6B9F" w:rsidRPr="00F433EA" w:rsidRDefault="00DC6B9F" w:rsidP="00CD5623">
      <w:pPr>
        <w:pStyle w:val="BodyText"/>
        <w:rPr>
          <w:szCs w:val="18"/>
        </w:rPr>
      </w:pPr>
      <w:r w:rsidRPr="00F433EA">
        <w:rPr>
          <w:szCs w:val="18"/>
        </w:rPr>
        <w:t xml:space="preserve">The </w:t>
      </w:r>
      <w:r w:rsidRPr="00F433EA">
        <w:rPr>
          <w:szCs w:val="18"/>
          <w:u w:val="single"/>
        </w:rPr>
        <w:t>Secretariat</w:t>
      </w:r>
      <w:r w:rsidRPr="00F433EA">
        <w:rPr>
          <w:szCs w:val="18"/>
        </w:rPr>
        <w:t xml:space="preserve"> took the floor to present document RD/IP/4</w:t>
      </w:r>
      <w:r>
        <w:rPr>
          <w:szCs w:val="18"/>
        </w:rPr>
        <w:t>5</w:t>
      </w:r>
      <w:r w:rsidRPr="00F433EA">
        <w:rPr>
          <w:szCs w:val="18"/>
        </w:rPr>
        <w:t xml:space="preserve">. </w:t>
      </w:r>
    </w:p>
    <w:p w14:paraId="6810336F" w14:textId="7BF255BC" w:rsidR="00DC6B9F" w:rsidRPr="00F4081E" w:rsidRDefault="00DC6B9F" w:rsidP="00CD5623">
      <w:pPr>
        <w:pStyle w:val="BodyText"/>
        <w:rPr>
          <w:szCs w:val="18"/>
        </w:rPr>
      </w:pPr>
      <w:r w:rsidRPr="00F4081E">
        <w:rPr>
          <w:szCs w:val="18"/>
        </w:rPr>
        <w:t xml:space="preserve">The representatives of the </w:t>
      </w:r>
      <w:r w:rsidR="002027C1">
        <w:rPr>
          <w:szCs w:val="18"/>
          <w:u w:val="single"/>
        </w:rPr>
        <w:t>European Union</w:t>
      </w:r>
      <w:r w:rsidR="00052337" w:rsidRPr="00A860F6">
        <w:rPr>
          <w:szCs w:val="18"/>
        </w:rPr>
        <w:t>;</w:t>
      </w:r>
      <w:r w:rsidRPr="00F4081E">
        <w:rPr>
          <w:szCs w:val="18"/>
        </w:rPr>
        <w:t xml:space="preserve"> the </w:t>
      </w:r>
      <w:r w:rsidR="002027C1">
        <w:rPr>
          <w:szCs w:val="18"/>
          <w:u w:val="single"/>
        </w:rPr>
        <w:t>United States</w:t>
      </w:r>
      <w:r w:rsidR="00052337" w:rsidRPr="00A860F6">
        <w:rPr>
          <w:szCs w:val="18"/>
        </w:rPr>
        <w:t>;</w:t>
      </w:r>
      <w:r w:rsidRPr="00F4081E">
        <w:rPr>
          <w:szCs w:val="18"/>
        </w:rPr>
        <w:t xml:space="preserve"> </w:t>
      </w:r>
      <w:r w:rsidRPr="00F4081E">
        <w:rPr>
          <w:szCs w:val="18"/>
          <w:u w:val="single"/>
        </w:rPr>
        <w:t>Switzerland</w:t>
      </w:r>
      <w:r w:rsidRPr="00F4081E">
        <w:rPr>
          <w:szCs w:val="18"/>
        </w:rPr>
        <w:t xml:space="preserve"> and </w:t>
      </w:r>
      <w:r w:rsidRPr="00F4081E">
        <w:rPr>
          <w:szCs w:val="18"/>
          <w:u w:val="single"/>
        </w:rPr>
        <w:t>South Africa</w:t>
      </w:r>
      <w:r w:rsidRPr="00F4081E">
        <w:rPr>
          <w:szCs w:val="18"/>
        </w:rPr>
        <w:t xml:space="preserve"> took the floor.</w:t>
      </w:r>
    </w:p>
    <w:p w14:paraId="4BB9794D" w14:textId="062FD858" w:rsidR="00E96367" w:rsidRPr="00E96367" w:rsidRDefault="00E96367" w:rsidP="00E96367">
      <w:pPr>
        <w:pStyle w:val="BodyText"/>
        <w:rPr>
          <w:szCs w:val="18"/>
        </w:rPr>
      </w:pPr>
      <w:r w:rsidRPr="00F433EA">
        <w:rPr>
          <w:szCs w:val="18"/>
        </w:rPr>
        <w:t xml:space="preserve">The </w:t>
      </w:r>
      <w:r w:rsidRPr="00F433EA">
        <w:rPr>
          <w:szCs w:val="18"/>
          <w:u w:val="single"/>
        </w:rPr>
        <w:t>Chair</w:t>
      </w:r>
      <w:r w:rsidRPr="00F433EA">
        <w:rPr>
          <w:szCs w:val="18"/>
        </w:rPr>
        <w:t xml:space="preserve"> thanked the Secretariat</w:t>
      </w:r>
      <w:r>
        <w:rPr>
          <w:szCs w:val="18"/>
        </w:rPr>
        <w:t>. I</w:t>
      </w:r>
      <w:r w:rsidRPr="00E96367">
        <w:rPr>
          <w:szCs w:val="18"/>
        </w:rPr>
        <w:t xml:space="preserve">n view of the continued interest on this agenda item, </w:t>
      </w:r>
      <w:r>
        <w:rPr>
          <w:szCs w:val="18"/>
        </w:rPr>
        <w:t xml:space="preserve">he proposed that </w:t>
      </w:r>
      <w:r w:rsidRPr="00E96367">
        <w:rPr>
          <w:szCs w:val="18"/>
        </w:rPr>
        <w:t xml:space="preserve">the Council agree to revert to the item at its next meeting, so that the exchanges can once again take place, including </w:t>
      </w:r>
      <w:proofErr w:type="gramStart"/>
      <w:r w:rsidRPr="00E96367">
        <w:rPr>
          <w:szCs w:val="18"/>
        </w:rPr>
        <w:t>on the basis of</w:t>
      </w:r>
      <w:proofErr w:type="gramEnd"/>
      <w:r w:rsidRPr="00E96367">
        <w:rPr>
          <w:szCs w:val="18"/>
        </w:rPr>
        <w:t xml:space="preserve"> the updated Secretariat document of COVID-19 related IP measures.</w:t>
      </w:r>
    </w:p>
    <w:p w14:paraId="79CE1893" w14:textId="12F9FFA2" w:rsidR="00E96367" w:rsidRDefault="00E96367" w:rsidP="00CD5623">
      <w:pPr>
        <w:pStyle w:val="BodyText"/>
        <w:rPr>
          <w:szCs w:val="18"/>
        </w:rPr>
      </w:pPr>
      <w:r w:rsidRPr="00F433EA">
        <w:rPr>
          <w:szCs w:val="18"/>
        </w:rPr>
        <w:t xml:space="preserve">The </w:t>
      </w:r>
      <w:r w:rsidRPr="000D4472">
        <w:rPr>
          <w:szCs w:val="18"/>
        </w:rPr>
        <w:t xml:space="preserve">Council </w:t>
      </w:r>
      <w:r w:rsidRPr="002027C1">
        <w:rPr>
          <w:szCs w:val="18"/>
          <w:u w:val="single"/>
        </w:rPr>
        <w:t>took note</w:t>
      </w:r>
      <w:r w:rsidRPr="00F433EA">
        <w:rPr>
          <w:szCs w:val="18"/>
        </w:rPr>
        <w:t xml:space="preserve"> of the statements made </w:t>
      </w:r>
      <w:r w:rsidRPr="000D4472">
        <w:rPr>
          <w:szCs w:val="18"/>
        </w:rPr>
        <w:t xml:space="preserve">and </w:t>
      </w:r>
      <w:r w:rsidRPr="00D8567B">
        <w:rPr>
          <w:szCs w:val="18"/>
          <w:u w:val="single"/>
        </w:rPr>
        <w:t>agreed to revert</w:t>
      </w:r>
      <w:r w:rsidRPr="000D4472">
        <w:rPr>
          <w:szCs w:val="18"/>
        </w:rPr>
        <w:t xml:space="preserve"> </w:t>
      </w:r>
      <w:r w:rsidRPr="00F433EA">
        <w:rPr>
          <w:szCs w:val="18"/>
        </w:rPr>
        <w:t xml:space="preserve">to this item at its next meeting. </w:t>
      </w:r>
    </w:p>
    <w:p w14:paraId="6E0EEFBC" w14:textId="77777777" w:rsidR="00E96367" w:rsidRPr="00F433EA" w:rsidRDefault="00E96367" w:rsidP="00E96367">
      <w:pPr>
        <w:pStyle w:val="Heading1"/>
        <w:rPr>
          <w:szCs w:val="18"/>
          <w:lang w:eastAsia="en-GB"/>
        </w:rPr>
      </w:pPr>
      <w:bookmarkStart w:id="7" w:name="_Toc478025284"/>
      <w:bookmarkStart w:id="8" w:name="_Toc478025330"/>
      <w:bookmarkStart w:id="9" w:name="_Toc1380530"/>
      <w:bookmarkStart w:id="10" w:name="_Toc77079783"/>
      <w:bookmarkStart w:id="11" w:name="_Toc74583089"/>
      <w:bookmarkStart w:id="12" w:name="_Toc92359884"/>
      <w:r w:rsidRPr="00F433EA">
        <w:rPr>
          <w:szCs w:val="18"/>
          <w:lang w:eastAsia="en-GB"/>
        </w:rPr>
        <w:t>review of the provisions of article 27.3(b)</w:t>
      </w:r>
      <w:bookmarkEnd w:id="7"/>
      <w:bookmarkEnd w:id="8"/>
      <w:bookmarkEnd w:id="9"/>
      <w:bookmarkEnd w:id="10"/>
      <w:bookmarkEnd w:id="11"/>
      <w:bookmarkEnd w:id="12"/>
    </w:p>
    <w:p w14:paraId="4E0FFCA7" w14:textId="77777777" w:rsidR="00E96367" w:rsidRPr="00F433EA" w:rsidRDefault="00E96367" w:rsidP="00E96367">
      <w:pPr>
        <w:pStyle w:val="Heading1"/>
        <w:rPr>
          <w:szCs w:val="18"/>
          <w:lang w:eastAsia="en-GB"/>
        </w:rPr>
      </w:pPr>
      <w:bookmarkStart w:id="13" w:name="_Toc478025285"/>
      <w:bookmarkStart w:id="14" w:name="_Toc478025331"/>
      <w:bookmarkStart w:id="15" w:name="_Toc1380531"/>
      <w:bookmarkStart w:id="16" w:name="_Toc77079784"/>
      <w:bookmarkStart w:id="17" w:name="_Toc74583090"/>
      <w:bookmarkStart w:id="18" w:name="_Toc92359885"/>
      <w:r w:rsidRPr="00F433EA">
        <w:rPr>
          <w:szCs w:val="18"/>
          <w:lang w:eastAsia="en-GB"/>
        </w:rPr>
        <w:t>relationship between the trips agreement and the convention on biological diversity</w:t>
      </w:r>
      <w:bookmarkEnd w:id="13"/>
      <w:bookmarkEnd w:id="14"/>
      <w:bookmarkEnd w:id="15"/>
      <w:bookmarkEnd w:id="16"/>
      <w:bookmarkEnd w:id="17"/>
      <w:bookmarkEnd w:id="18"/>
    </w:p>
    <w:p w14:paraId="565C6829" w14:textId="77777777" w:rsidR="00E96367" w:rsidRPr="00F433EA" w:rsidRDefault="00E96367" w:rsidP="00E96367">
      <w:pPr>
        <w:pStyle w:val="Heading1"/>
        <w:rPr>
          <w:szCs w:val="18"/>
          <w:lang w:eastAsia="en-GB"/>
        </w:rPr>
      </w:pPr>
      <w:bookmarkStart w:id="19" w:name="_Toc478025286"/>
      <w:bookmarkStart w:id="20" w:name="_Toc478025332"/>
      <w:bookmarkStart w:id="21" w:name="_Toc1380532"/>
      <w:bookmarkStart w:id="22" w:name="_Toc77079785"/>
      <w:bookmarkStart w:id="23" w:name="_Toc74583091"/>
      <w:bookmarkStart w:id="24" w:name="_Toc92359886"/>
      <w:r w:rsidRPr="00F433EA">
        <w:rPr>
          <w:szCs w:val="18"/>
          <w:lang w:eastAsia="en-GB"/>
        </w:rPr>
        <w:t>protection of traditional knowledge and folklore</w:t>
      </w:r>
      <w:bookmarkEnd w:id="19"/>
      <w:bookmarkEnd w:id="20"/>
      <w:bookmarkEnd w:id="21"/>
      <w:bookmarkEnd w:id="22"/>
      <w:bookmarkEnd w:id="23"/>
      <w:bookmarkEnd w:id="24"/>
    </w:p>
    <w:p w14:paraId="34B2F929" w14:textId="69D01147" w:rsidR="00E96367" w:rsidRPr="00052337" w:rsidRDefault="00E96367" w:rsidP="00CD5623">
      <w:pPr>
        <w:pStyle w:val="BodyText"/>
        <w:rPr>
          <w:szCs w:val="18"/>
        </w:rPr>
      </w:pPr>
      <w:r w:rsidRPr="00F433EA">
        <w:rPr>
          <w:szCs w:val="18"/>
        </w:rPr>
        <w:t xml:space="preserve">The </w:t>
      </w:r>
      <w:r w:rsidRPr="00F433EA">
        <w:rPr>
          <w:szCs w:val="18"/>
          <w:u w:val="single"/>
        </w:rPr>
        <w:t>Chair</w:t>
      </w:r>
      <w:r w:rsidRPr="00F433EA">
        <w:rPr>
          <w:szCs w:val="18"/>
        </w:rPr>
        <w:t xml:space="preserve"> said that the next three agenda items concerned the Review of the Provisions of Article 27.3(b), the Relationship between the TRIPS Agreement and the Convention on Biological Diversity</w:t>
      </w:r>
      <w:r w:rsidR="00B9185C">
        <w:rPr>
          <w:szCs w:val="18"/>
        </w:rPr>
        <w:t>,</w:t>
      </w:r>
      <w:r w:rsidRPr="00F433EA">
        <w:rPr>
          <w:szCs w:val="18"/>
        </w:rPr>
        <w:t xml:space="preserve"> and the Protection of Traditional Knowledge and Folklore. Following past practice, he </w:t>
      </w:r>
      <w:r w:rsidRPr="00052337">
        <w:rPr>
          <w:szCs w:val="18"/>
        </w:rPr>
        <w:t>proposed that these three items be addressed together.</w:t>
      </w:r>
    </w:p>
    <w:p w14:paraId="510D6EF0" w14:textId="7D25C7CE" w:rsidR="00E96367" w:rsidRPr="00F433EA" w:rsidRDefault="00192D9C" w:rsidP="00CD5623">
      <w:pPr>
        <w:pStyle w:val="BodyText"/>
        <w:rPr>
          <w:szCs w:val="18"/>
        </w:rPr>
      </w:pPr>
      <w:r w:rsidRPr="00052337">
        <w:rPr>
          <w:szCs w:val="18"/>
        </w:rPr>
        <w:t xml:space="preserve">The </w:t>
      </w:r>
      <w:r w:rsidRPr="00052337">
        <w:rPr>
          <w:szCs w:val="18"/>
          <w:u w:val="single"/>
        </w:rPr>
        <w:t>Chair</w:t>
      </w:r>
      <w:r w:rsidR="00F57900" w:rsidRPr="00052337">
        <w:rPr>
          <w:szCs w:val="18"/>
        </w:rPr>
        <w:t xml:space="preserve"> </w:t>
      </w:r>
      <w:r w:rsidR="00E96367" w:rsidRPr="00052337">
        <w:rPr>
          <w:szCs w:val="18"/>
        </w:rPr>
        <w:t>recalled that one tool for the review under agenda item 3 was the information provided by Members in response to a list of questions on Article 27.3(b)</w:t>
      </w:r>
      <w:r w:rsidRPr="00052337">
        <w:rPr>
          <w:szCs w:val="18"/>
        </w:rPr>
        <w:t xml:space="preserve"> of the TRIPS Agreement</w:t>
      </w:r>
      <w:r w:rsidR="00E96367" w:rsidRPr="00052337">
        <w:rPr>
          <w:szCs w:val="18"/>
        </w:rPr>
        <w:t>.</w:t>
      </w:r>
      <w:r w:rsidRPr="00052337">
        <w:rPr>
          <w:szCs w:val="18"/>
        </w:rPr>
        <w:t xml:space="preserve"> </w:t>
      </w:r>
      <w:r w:rsidR="00E96367" w:rsidRPr="00052337">
        <w:rPr>
          <w:szCs w:val="18"/>
        </w:rPr>
        <w:t>The "Annual Report on Notifications and other Information Flows" that had been introduced</w:t>
      </w:r>
      <w:r w:rsidR="00B9185C" w:rsidRPr="00052337">
        <w:rPr>
          <w:szCs w:val="18"/>
        </w:rPr>
        <w:t xml:space="preserve"> at </w:t>
      </w:r>
      <w:r w:rsidR="002E411F" w:rsidRPr="00052337">
        <w:rPr>
          <w:szCs w:val="18"/>
        </w:rPr>
        <w:t>Council's meeting in March</w:t>
      </w:r>
      <w:r w:rsidR="00E96367" w:rsidRPr="00F433EA">
        <w:rPr>
          <w:szCs w:val="18"/>
        </w:rPr>
        <w:t>,</w:t>
      </w:r>
      <w:r w:rsidR="00B9185C">
        <w:rPr>
          <w:szCs w:val="18"/>
        </w:rPr>
        <w:t xml:space="preserve"> had</w:t>
      </w:r>
      <w:r w:rsidR="00E96367" w:rsidRPr="00F433EA">
        <w:rPr>
          <w:szCs w:val="18"/>
        </w:rPr>
        <w:t xml:space="preserve"> illustrated that responses to this checklist had been rather sparse recently. So far, only 28 Members had responded to the list of questions on Article 27.3(b), with </w:t>
      </w:r>
      <w:r w:rsidR="009073B5">
        <w:rPr>
          <w:szCs w:val="18"/>
        </w:rPr>
        <w:t xml:space="preserve">the Kingdom of </w:t>
      </w:r>
      <w:r w:rsidR="00E96367" w:rsidRPr="00F433EA">
        <w:rPr>
          <w:szCs w:val="18"/>
        </w:rPr>
        <w:t xml:space="preserve">Saudi Arabia being the most recent Member to submit responses. He encouraged delegations to submit responses or update their previous responses, as well as notify any relevant changes in legislation. </w:t>
      </w:r>
    </w:p>
    <w:p w14:paraId="0B65CD40" w14:textId="125D6F96" w:rsidR="00E96367" w:rsidRPr="00F433EA" w:rsidRDefault="00E96367" w:rsidP="00CD5623">
      <w:pPr>
        <w:pStyle w:val="BodyText"/>
        <w:rPr>
          <w:szCs w:val="18"/>
        </w:rPr>
      </w:pPr>
      <w:r w:rsidRPr="00F433EA">
        <w:rPr>
          <w:szCs w:val="18"/>
        </w:rPr>
        <w:t xml:space="preserve">The </w:t>
      </w:r>
      <w:r w:rsidRPr="00F433EA">
        <w:rPr>
          <w:szCs w:val="18"/>
          <w:u w:val="single"/>
        </w:rPr>
        <w:t>Chair</w:t>
      </w:r>
      <w:r w:rsidRPr="00F433EA">
        <w:rPr>
          <w:szCs w:val="18"/>
        </w:rPr>
        <w:t xml:space="preserve"> recalled that two long-standing procedural issues under these items had also been discussed extensively, on the record, at every regular meeting of the Council for </w:t>
      </w:r>
      <w:r w:rsidR="007330CF">
        <w:rPr>
          <w:szCs w:val="18"/>
        </w:rPr>
        <w:t xml:space="preserve">almost ten </w:t>
      </w:r>
      <w:r w:rsidRPr="00F433EA">
        <w:rPr>
          <w:szCs w:val="18"/>
        </w:rPr>
        <w:t>years</w:t>
      </w:r>
      <w:r w:rsidR="007330CF">
        <w:rPr>
          <w:szCs w:val="18"/>
        </w:rPr>
        <w:t xml:space="preserve"> now</w:t>
      </w:r>
      <w:r w:rsidRPr="00F433EA">
        <w:rPr>
          <w:szCs w:val="18"/>
        </w:rPr>
        <w:t>:</w:t>
      </w:r>
    </w:p>
    <w:p w14:paraId="5B7FBE7B" w14:textId="78F690DB" w:rsidR="00E96367" w:rsidRPr="00F433EA" w:rsidRDefault="007330CF" w:rsidP="00E96367">
      <w:pPr>
        <w:pStyle w:val="BodyText2"/>
        <w:rPr>
          <w:szCs w:val="18"/>
        </w:rPr>
      </w:pPr>
      <w:r>
        <w:rPr>
          <w:szCs w:val="18"/>
        </w:rPr>
        <w:t xml:space="preserve">First, </w:t>
      </w:r>
      <w:r w:rsidR="00E96367" w:rsidRPr="00F433EA">
        <w:rPr>
          <w:szCs w:val="18"/>
        </w:rPr>
        <w:t>the suggestion for the Secretariat to update the three factual notes on the Council's discussions on the TRIPS and</w:t>
      </w:r>
      <w:r w:rsidR="00E96367" w:rsidRPr="000D4472">
        <w:rPr>
          <w:szCs w:val="18"/>
        </w:rPr>
        <w:t xml:space="preserve"> </w:t>
      </w:r>
      <w:r w:rsidR="0083327A" w:rsidRPr="000D4472">
        <w:rPr>
          <w:szCs w:val="18"/>
        </w:rPr>
        <w:t>Convention on Biological Diversity</w:t>
      </w:r>
      <w:r w:rsidR="0083327A">
        <w:rPr>
          <w:szCs w:val="18"/>
        </w:rPr>
        <w:t xml:space="preserve"> </w:t>
      </w:r>
      <w:r w:rsidR="000D4472">
        <w:rPr>
          <w:szCs w:val="18"/>
        </w:rPr>
        <w:t>(</w:t>
      </w:r>
      <w:r w:rsidR="00E96367" w:rsidRPr="00F433EA">
        <w:rPr>
          <w:szCs w:val="18"/>
        </w:rPr>
        <w:t>CBD</w:t>
      </w:r>
      <w:r w:rsidR="000D4472">
        <w:rPr>
          <w:szCs w:val="18"/>
        </w:rPr>
        <w:t>)</w:t>
      </w:r>
      <w:r w:rsidR="00E96367" w:rsidRPr="00F433EA">
        <w:rPr>
          <w:szCs w:val="18"/>
        </w:rPr>
        <w:t xml:space="preserve"> and related items; these notes were initially prepared in 2002 and last updated in 2006; and</w:t>
      </w:r>
    </w:p>
    <w:p w14:paraId="4EBB514B" w14:textId="20F6B25E" w:rsidR="00E96367" w:rsidRPr="00F433EA" w:rsidRDefault="00F57900" w:rsidP="00E96367">
      <w:pPr>
        <w:pStyle w:val="BodyText2"/>
        <w:rPr>
          <w:szCs w:val="18"/>
        </w:rPr>
      </w:pPr>
      <w:r>
        <w:rPr>
          <w:szCs w:val="18"/>
        </w:rPr>
        <w:t>s</w:t>
      </w:r>
      <w:r w:rsidR="00E96367" w:rsidRPr="00F433EA">
        <w:rPr>
          <w:szCs w:val="18"/>
        </w:rPr>
        <w:t>econd, the request to invite the CBD Secretariat to brief the Council on the Nagoya Protocol to the CBD, initially proposed in October 2010.</w:t>
      </w:r>
    </w:p>
    <w:p w14:paraId="5E7742CA" w14:textId="41B7316E" w:rsidR="009A4DB1" w:rsidRPr="009A4DB1" w:rsidRDefault="009A4DB1" w:rsidP="00CD5623">
      <w:pPr>
        <w:pStyle w:val="BodyText"/>
        <w:rPr>
          <w:szCs w:val="18"/>
        </w:rPr>
      </w:pPr>
      <w:r w:rsidRPr="009A4DB1">
        <w:rPr>
          <w:szCs w:val="18"/>
        </w:rPr>
        <w:t>Following suggestion</w:t>
      </w:r>
      <w:r>
        <w:rPr>
          <w:szCs w:val="18"/>
        </w:rPr>
        <w:t>s made</w:t>
      </w:r>
      <w:r w:rsidRPr="009A4DB1">
        <w:rPr>
          <w:szCs w:val="18"/>
        </w:rPr>
        <w:t xml:space="preserve"> at the June </w:t>
      </w:r>
      <w:r>
        <w:rPr>
          <w:szCs w:val="18"/>
        </w:rPr>
        <w:t xml:space="preserve">2021 </w:t>
      </w:r>
      <w:r w:rsidRPr="009A4DB1">
        <w:rPr>
          <w:szCs w:val="18"/>
        </w:rPr>
        <w:t>meeting,</w:t>
      </w:r>
      <w:r>
        <w:rPr>
          <w:szCs w:val="18"/>
        </w:rPr>
        <w:t xml:space="preserve"> the </w:t>
      </w:r>
      <w:r w:rsidRPr="00F57900">
        <w:rPr>
          <w:szCs w:val="18"/>
          <w:u w:val="single"/>
        </w:rPr>
        <w:t>Chair</w:t>
      </w:r>
      <w:r>
        <w:rPr>
          <w:szCs w:val="18"/>
        </w:rPr>
        <w:t xml:space="preserve"> had</w:t>
      </w:r>
      <w:r w:rsidRPr="009A4DB1">
        <w:rPr>
          <w:szCs w:val="18"/>
        </w:rPr>
        <w:t xml:space="preserve"> raised these questions with delegations again </w:t>
      </w:r>
      <w:r>
        <w:rPr>
          <w:szCs w:val="18"/>
        </w:rPr>
        <w:t>during the</w:t>
      </w:r>
      <w:r w:rsidRPr="009A4DB1">
        <w:rPr>
          <w:szCs w:val="18"/>
        </w:rPr>
        <w:t xml:space="preserve"> preparatory consultations </w:t>
      </w:r>
      <w:r>
        <w:rPr>
          <w:szCs w:val="18"/>
        </w:rPr>
        <w:t>on</w:t>
      </w:r>
      <w:r w:rsidRPr="009A4DB1">
        <w:rPr>
          <w:szCs w:val="18"/>
        </w:rPr>
        <w:t xml:space="preserve"> 6 October. While </w:t>
      </w:r>
      <w:r>
        <w:rPr>
          <w:szCs w:val="18"/>
        </w:rPr>
        <w:t>he ha</w:t>
      </w:r>
      <w:r w:rsidRPr="009A4DB1">
        <w:rPr>
          <w:szCs w:val="18"/>
        </w:rPr>
        <w:t>d not detect</w:t>
      </w:r>
      <w:r>
        <w:rPr>
          <w:szCs w:val="18"/>
        </w:rPr>
        <w:t>ed</w:t>
      </w:r>
      <w:r w:rsidRPr="009A4DB1">
        <w:rPr>
          <w:szCs w:val="18"/>
        </w:rPr>
        <w:t xml:space="preserve"> any movement in delegations' positions on these two issues, </w:t>
      </w:r>
      <w:r>
        <w:rPr>
          <w:szCs w:val="18"/>
        </w:rPr>
        <w:t>he had</w:t>
      </w:r>
      <w:r w:rsidRPr="009A4DB1">
        <w:rPr>
          <w:szCs w:val="18"/>
        </w:rPr>
        <w:t xml:space="preserve"> note</w:t>
      </w:r>
      <w:r>
        <w:rPr>
          <w:szCs w:val="18"/>
        </w:rPr>
        <w:t>d</w:t>
      </w:r>
      <w:r w:rsidRPr="009A4DB1">
        <w:rPr>
          <w:szCs w:val="18"/>
        </w:rPr>
        <w:t xml:space="preserve"> a </w:t>
      </w:r>
      <w:r w:rsidR="00B9185C">
        <w:rPr>
          <w:szCs w:val="18"/>
        </w:rPr>
        <w:t xml:space="preserve">willingness </w:t>
      </w:r>
      <w:r w:rsidRPr="009A4DB1">
        <w:rPr>
          <w:szCs w:val="18"/>
        </w:rPr>
        <w:t>to engage bilaterally on possible solutions in this regard</w:t>
      </w:r>
      <w:r>
        <w:rPr>
          <w:szCs w:val="18"/>
        </w:rPr>
        <w:t>. He</w:t>
      </w:r>
      <w:r w:rsidRPr="009A4DB1">
        <w:rPr>
          <w:szCs w:val="18"/>
        </w:rPr>
        <w:t xml:space="preserve"> encourage</w:t>
      </w:r>
      <w:r>
        <w:rPr>
          <w:szCs w:val="18"/>
        </w:rPr>
        <w:t>d delegations to</w:t>
      </w:r>
      <w:r w:rsidRPr="009A4DB1">
        <w:rPr>
          <w:szCs w:val="18"/>
        </w:rPr>
        <w:t xml:space="preserve"> pursu</w:t>
      </w:r>
      <w:r>
        <w:rPr>
          <w:szCs w:val="18"/>
        </w:rPr>
        <w:t>e</w:t>
      </w:r>
      <w:r w:rsidRPr="009A4DB1">
        <w:rPr>
          <w:szCs w:val="18"/>
        </w:rPr>
        <w:t xml:space="preserve"> this option to resolve these differences soon. </w:t>
      </w:r>
    </w:p>
    <w:p w14:paraId="032A9792" w14:textId="3806520A" w:rsidR="00E96367" w:rsidRPr="00F433EA" w:rsidRDefault="00E96367" w:rsidP="00CD5623">
      <w:pPr>
        <w:pStyle w:val="BodyText"/>
        <w:rPr>
          <w:szCs w:val="18"/>
        </w:rPr>
      </w:pPr>
      <w:r w:rsidRPr="00F433EA">
        <w:rPr>
          <w:szCs w:val="18"/>
        </w:rPr>
        <w:lastRenderedPageBreak/>
        <w:t>Members' positions on these issues were well known and already extensively recorded in the Council's minutes. He encouraged delegations to focus on suggesting solutions, when addressing these procedural questions.</w:t>
      </w:r>
    </w:p>
    <w:p w14:paraId="4837A32F" w14:textId="542C43A1" w:rsidR="00CD5623" w:rsidRPr="00F4081E" w:rsidRDefault="00E96367" w:rsidP="00CD5623">
      <w:pPr>
        <w:pStyle w:val="BodyText"/>
        <w:rPr>
          <w:szCs w:val="18"/>
        </w:rPr>
      </w:pPr>
      <w:r w:rsidRPr="00F4081E">
        <w:rPr>
          <w:szCs w:val="18"/>
        </w:rPr>
        <w:t xml:space="preserve">The representatives of </w:t>
      </w:r>
      <w:bookmarkStart w:id="25" w:name="_Hlk22204795"/>
      <w:r w:rsidR="00052337">
        <w:rPr>
          <w:szCs w:val="18"/>
          <w:u w:val="single"/>
        </w:rPr>
        <w:t>Brazil</w:t>
      </w:r>
      <w:r w:rsidR="00052337" w:rsidRPr="00A860F6">
        <w:rPr>
          <w:szCs w:val="18"/>
        </w:rPr>
        <w:t>;</w:t>
      </w:r>
      <w:r w:rsidR="00CD5623" w:rsidRPr="00F4081E">
        <w:rPr>
          <w:szCs w:val="18"/>
        </w:rPr>
        <w:t xml:space="preserve"> </w:t>
      </w:r>
      <w:r w:rsidR="00052337">
        <w:rPr>
          <w:szCs w:val="18"/>
          <w:u w:val="single"/>
        </w:rPr>
        <w:t>China</w:t>
      </w:r>
      <w:r w:rsidR="00052337" w:rsidRPr="00A860F6">
        <w:rPr>
          <w:szCs w:val="18"/>
        </w:rPr>
        <w:t>;</w:t>
      </w:r>
      <w:r w:rsidR="00CD5623" w:rsidRPr="00F4081E">
        <w:rPr>
          <w:szCs w:val="18"/>
        </w:rPr>
        <w:t xml:space="preserve"> </w:t>
      </w:r>
      <w:r w:rsidR="00052337">
        <w:rPr>
          <w:szCs w:val="18"/>
          <w:u w:val="single"/>
        </w:rPr>
        <w:t>Bangladesh</w:t>
      </w:r>
      <w:r w:rsidR="00052337" w:rsidRPr="00A860F6">
        <w:rPr>
          <w:szCs w:val="18"/>
        </w:rPr>
        <w:t>;</w:t>
      </w:r>
      <w:r w:rsidR="00CD5623" w:rsidRPr="00F4081E">
        <w:rPr>
          <w:szCs w:val="18"/>
        </w:rPr>
        <w:t xml:space="preserve"> </w:t>
      </w:r>
      <w:r w:rsidR="00F57900">
        <w:rPr>
          <w:szCs w:val="18"/>
          <w:u w:val="single"/>
        </w:rPr>
        <w:t>India</w:t>
      </w:r>
      <w:r w:rsidR="00052337" w:rsidRPr="00A860F6">
        <w:rPr>
          <w:szCs w:val="18"/>
        </w:rPr>
        <w:t>;</w:t>
      </w:r>
      <w:r w:rsidR="00CD5623" w:rsidRPr="00F4081E">
        <w:rPr>
          <w:szCs w:val="18"/>
        </w:rPr>
        <w:t xml:space="preserve"> </w:t>
      </w:r>
      <w:r w:rsidR="00052337">
        <w:rPr>
          <w:szCs w:val="18"/>
          <w:u w:val="single"/>
        </w:rPr>
        <w:t>Indonesia</w:t>
      </w:r>
      <w:r w:rsidR="00052337" w:rsidRPr="00A860F6">
        <w:rPr>
          <w:szCs w:val="18"/>
        </w:rPr>
        <w:t>;</w:t>
      </w:r>
      <w:r w:rsidR="00CD5623" w:rsidRPr="00F4081E">
        <w:rPr>
          <w:szCs w:val="18"/>
        </w:rPr>
        <w:t xml:space="preserve"> </w:t>
      </w:r>
      <w:r w:rsidR="00052337">
        <w:rPr>
          <w:szCs w:val="18"/>
          <w:u w:val="single"/>
        </w:rPr>
        <w:t>Zimbabwe</w:t>
      </w:r>
      <w:r w:rsidR="00052337" w:rsidRPr="00A860F6">
        <w:rPr>
          <w:szCs w:val="18"/>
        </w:rPr>
        <w:t>;</w:t>
      </w:r>
      <w:r w:rsidR="00CD5623" w:rsidRPr="00F4081E">
        <w:rPr>
          <w:szCs w:val="18"/>
        </w:rPr>
        <w:t xml:space="preserve"> the </w:t>
      </w:r>
      <w:proofErr w:type="spellStart"/>
      <w:r w:rsidR="00CD5623" w:rsidRPr="00F4081E">
        <w:rPr>
          <w:szCs w:val="18"/>
          <w:u w:val="single"/>
        </w:rPr>
        <w:t>Plurinational</w:t>
      </w:r>
      <w:proofErr w:type="spellEnd"/>
      <w:r w:rsidR="00CD5623" w:rsidRPr="00F4081E">
        <w:rPr>
          <w:szCs w:val="18"/>
          <w:u w:val="single"/>
        </w:rPr>
        <w:t xml:space="preserve"> State of </w:t>
      </w:r>
      <w:r w:rsidR="00052337">
        <w:rPr>
          <w:szCs w:val="18"/>
          <w:u w:val="single"/>
        </w:rPr>
        <w:t>Bolivia</w:t>
      </w:r>
      <w:r w:rsidR="00052337" w:rsidRPr="00A860F6">
        <w:rPr>
          <w:szCs w:val="18"/>
        </w:rPr>
        <w:t>;</w:t>
      </w:r>
      <w:r w:rsidR="00CD5623" w:rsidRPr="00F4081E">
        <w:rPr>
          <w:szCs w:val="18"/>
        </w:rPr>
        <w:t xml:space="preserve"> </w:t>
      </w:r>
      <w:r w:rsidR="00052337">
        <w:rPr>
          <w:szCs w:val="18"/>
          <w:u w:val="single"/>
        </w:rPr>
        <w:t>Nigeria</w:t>
      </w:r>
      <w:r w:rsidR="00052337" w:rsidRPr="00A860F6">
        <w:rPr>
          <w:szCs w:val="18"/>
        </w:rPr>
        <w:t>;</w:t>
      </w:r>
      <w:r w:rsidR="00CD5623" w:rsidRPr="00F4081E">
        <w:rPr>
          <w:szCs w:val="18"/>
        </w:rPr>
        <w:t xml:space="preserve"> </w:t>
      </w:r>
      <w:r w:rsidR="00052337">
        <w:rPr>
          <w:szCs w:val="18"/>
          <w:u w:val="single"/>
        </w:rPr>
        <w:t>South Africa</w:t>
      </w:r>
      <w:r w:rsidR="00052337" w:rsidRPr="00A860F6">
        <w:rPr>
          <w:szCs w:val="18"/>
        </w:rPr>
        <w:t>;</w:t>
      </w:r>
      <w:r w:rsidR="00CD5623" w:rsidRPr="00F4081E">
        <w:rPr>
          <w:szCs w:val="18"/>
        </w:rPr>
        <w:t xml:space="preserve"> </w:t>
      </w:r>
      <w:r w:rsidR="00052337">
        <w:rPr>
          <w:szCs w:val="18"/>
          <w:u w:val="single"/>
        </w:rPr>
        <w:t>Canada</w:t>
      </w:r>
      <w:r w:rsidR="00052337" w:rsidRPr="00A860F6">
        <w:rPr>
          <w:szCs w:val="18"/>
        </w:rPr>
        <w:t>;</w:t>
      </w:r>
      <w:r w:rsidR="00CD5623" w:rsidRPr="00F4081E">
        <w:rPr>
          <w:szCs w:val="18"/>
        </w:rPr>
        <w:t xml:space="preserve"> </w:t>
      </w:r>
      <w:r w:rsidR="00CD5623" w:rsidRPr="00F57900">
        <w:rPr>
          <w:szCs w:val="18"/>
        </w:rPr>
        <w:t xml:space="preserve">the </w:t>
      </w:r>
      <w:r w:rsidR="00052337">
        <w:rPr>
          <w:szCs w:val="18"/>
          <w:u w:val="single"/>
        </w:rPr>
        <w:t>United States</w:t>
      </w:r>
      <w:r w:rsidR="00052337" w:rsidRPr="00A860F6">
        <w:rPr>
          <w:szCs w:val="18"/>
        </w:rPr>
        <w:t>;</w:t>
      </w:r>
      <w:r w:rsidR="00CD5623" w:rsidRPr="00F4081E">
        <w:rPr>
          <w:szCs w:val="18"/>
        </w:rPr>
        <w:t xml:space="preserve"> </w:t>
      </w:r>
      <w:r w:rsidR="00F57900">
        <w:rPr>
          <w:szCs w:val="18"/>
          <w:u w:val="single"/>
        </w:rPr>
        <w:t>Japan</w:t>
      </w:r>
      <w:r w:rsidR="00052337" w:rsidRPr="00A860F6">
        <w:rPr>
          <w:szCs w:val="18"/>
        </w:rPr>
        <w:t>;</w:t>
      </w:r>
      <w:r w:rsidR="00CD5623" w:rsidRPr="00F4081E">
        <w:rPr>
          <w:szCs w:val="18"/>
        </w:rPr>
        <w:t xml:space="preserve"> </w:t>
      </w:r>
      <w:r w:rsidR="00052337">
        <w:rPr>
          <w:szCs w:val="18"/>
          <w:u w:val="single"/>
        </w:rPr>
        <w:t>Australia</w:t>
      </w:r>
      <w:r w:rsidR="00052337" w:rsidRPr="00A860F6">
        <w:rPr>
          <w:szCs w:val="18"/>
        </w:rPr>
        <w:t>;</w:t>
      </w:r>
      <w:r w:rsidR="00CC4F12">
        <w:rPr>
          <w:szCs w:val="18"/>
          <w:u w:val="single"/>
        </w:rPr>
        <w:t xml:space="preserve"> </w:t>
      </w:r>
      <w:r w:rsidR="00CD5623" w:rsidRPr="00F4081E">
        <w:rPr>
          <w:szCs w:val="18"/>
        </w:rPr>
        <w:t xml:space="preserve">and the </w:t>
      </w:r>
      <w:r w:rsidR="00CD5623" w:rsidRPr="00F4081E">
        <w:rPr>
          <w:szCs w:val="18"/>
          <w:u w:val="single"/>
        </w:rPr>
        <w:t>United Kingdom</w:t>
      </w:r>
      <w:r w:rsidR="00CD5623" w:rsidRPr="00F4081E">
        <w:rPr>
          <w:szCs w:val="18"/>
        </w:rPr>
        <w:t xml:space="preserve"> took the floor.</w:t>
      </w:r>
    </w:p>
    <w:p w14:paraId="2FA80BB9" w14:textId="0A7930E3" w:rsidR="00E96367" w:rsidRPr="000D4472" w:rsidRDefault="00E96367" w:rsidP="00CD5623">
      <w:pPr>
        <w:pStyle w:val="BodyText"/>
        <w:rPr>
          <w:szCs w:val="18"/>
        </w:rPr>
      </w:pPr>
      <w:r w:rsidRPr="00F433EA">
        <w:rPr>
          <w:szCs w:val="18"/>
          <w:lang w:eastAsia="en-GB"/>
        </w:rPr>
        <w:t xml:space="preserve">The </w:t>
      </w:r>
      <w:r w:rsidRPr="000D4472">
        <w:rPr>
          <w:szCs w:val="18"/>
          <w:lang w:eastAsia="en-GB"/>
        </w:rPr>
        <w:t xml:space="preserve">Council </w:t>
      </w:r>
      <w:r w:rsidRPr="00F57900">
        <w:rPr>
          <w:szCs w:val="18"/>
          <w:u w:val="single"/>
          <w:lang w:eastAsia="en-GB"/>
        </w:rPr>
        <w:t>took note</w:t>
      </w:r>
      <w:r w:rsidRPr="000D4472">
        <w:rPr>
          <w:szCs w:val="18"/>
          <w:lang w:eastAsia="en-GB"/>
        </w:rPr>
        <w:t xml:space="preserve"> of the</w:t>
      </w:r>
      <w:r w:rsidRPr="00F433EA">
        <w:rPr>
          <w:szCs w:val="18"/>
          <w:lang w:eastAsia="en-GB"/>
        </w:rPr>
        <w:t xml:space="preserve"> statements </w:t>
      </w:r>
      <w:r w:rsidRPr="00F433EA">
        <w:rPr>
          <w:szCs w:val="18"/>
        </w:rPr>
        <w:t>made</w:t>
      </w:r>
      <w:r w:rsidRPr="00F433EA">
        <w:rPr>
          <w:szCs w:val="18"/>
          <w:lang w:eastAsia="en-GB"/>
        </w:rPr>
        <w:t xml:space="preserve"> </w:t>
      </w:r>
      <w:r w:rsidRPr="000D4472">
        <w:rPr>
          <w:szCs w:val="18"/>
          <w:lang w:eastAsia="en-GB"/>
        </w:rPr>
        <w:t xml:space="preserve">and </w:t>
      </w:r>
      <w:r w:rsidRPr="00F57900">
        <w:rPr>
          <w:szCs w:val="18"/>
          <w:u w:val="single"/>
          <w:lang w:eastAsia="en-GB"/>
        </w:rPr>
        <w:t>agreed</w:t>
      </w:r>
      <w:r w:rsidRPr="000D4472">
        <w:rPr>
          <w:szCs w:val="18"/>
          <w:lang w:eastAsia="en-GB"/>
        </w:rPr>
        <w:t xml:space="preserve"> </w:t>
      </w:r>
      <w:r w:rsidRPr="000D4472">
        <w:rPr>
          <w:szCs w:val="18"/>
        </w:rPr>
        <w:t xml:space="preserve">to </w:t>
      </w:r>
      <w:r w:rsidR="00CD5623" w:rsidRPr="000D4472">
        <w:rPr>
          <w:szCs w:val="18"/>
          <w:lang w:eastAsia="en-GB"/>
        </w:rPr>
        <w:t>revert to the issues at its next meeting.</w:t>
      </w:r>
    </w:p>
    <w:p w14:paraId="2252B94E" w14:textId="619C19B8" w:rsidR="00437B56" w:rsidRPr="003326AA" w:rsidRDefault="00437B56" w:rsidP="00437B56">
      <w:pPr>
        <w:pStyle w:val="Heading1"/>
        <w:rPr>
          <w:szCs w:val="18"/>
        </w:rPr>
      </w:pPr>
      <w:bookmarkStart w:id="26" w:name="_Toc92359887"/>
      <w:bookmarkEnd w:id="25"/>
      <w:r w:rsidRPr="003326AA">
        <w:rPr>
          <w:szCs w:val="18"/>
          <w:lang w:eastAsia="en-GB"/>
        </w:rPr>
        <w:t>annual review of the special compulsory licensing system (paragraph</w:t>
      </w:r>
      <w:r w:rsidR="00F57900">
        <w:rPr>
          <w:szCs w:val="18"/>
          <w:lang w:eastAsia="en-GB"/>
        </w:rPr>
        <w:t> </w:t>
      </w:r>
      <w:r w:rsidRPr="003326AA">
        <w:rPr>
          <w:szCs w:val="18"/>
          <w:lang w:eastAsia="en-GB"/>
        </w:rPr>
        <w:t>7 of the annex to the amended trips agreement and paragraph 8 of the decision on the implementation of paragraph 6 of the doha declaration on the trips agreement and public health)</w:t>
      </w:r>
      <w:bookmarkEnd w:id="26"/>
    </w:p>
    <w:p w14:paraId="5A9B996A" w14:textId="18C209BD" w:rsidR="00437B56" w:rsidRPr="003326AA" w:rsidRDefault="00437B56" w:rsidP="00AB4218">
      <w:pPr>
        <w:pStyle w:val="BodyText"/>
        <w:rPr>
          <w:szCs w:val="18"/>
        </w:rPr>
      </w:pPr>
      <w:r w:rsidRPr="003326AA">
        <w:rPr>
          <w:szCs w:val="18"/>
        </w:rPr>
        <w:t xml:space="preserve">The </w:t>
      </w:r>
      <w:r w:rsidRPr="005F0F0A">
        <w:rPr>
          <w:szCs w:val="18"/>
          <w:u w:val="single"/>
        </w:rPr>
        <w:t>Chair</w:t>
      </w:r>
      <w:r w:rsidRPr="003326AA">
        <w:rPr>
          <w:szCs w:val="18"/>
        </w:rPr>
        <w:t xml:space="preserve"> recalled that, in the past, the review had been conducted pursuant to Paragraph 6 of the 2003 Decision on the Implementation of Paragraph 6 of the Doha Declaration on the TRIPS Agreement and Public Health. Since the entry into force of the Protocol Amending the TRIPS Agreement on 23 January 2017, the review also responded to the requirements that had now been incorporated into the amended TRIPS Agreement.</w:t>
      </w:r>
    </w:p>
    <w:p w14:paraId="1E594B35" w14:textId="787C4824" w:rsidR="00437B56" w:rsidRPr="003326AA" w:rsidRDefault="00437B56" w:rsidP="00AB4218">
      <w:pPr>
        <w:pStyle w:val="BodyText"/>
        <w:rPr>
          <w:szCs w:val="18"/>
        </w:rPr>
      </w:pPr>
      <w:r w:rsidRPr="003326AA">
        <w:rPr>
          <w:szCs w:val="18"/>
        </w:rPr>
        <w:t>Paragraph 7 of the Annex to the amended TRIPS Agreement and paragraph 8 of the 2003 Waiver Decision required the Council to review the functioning of the System annually, with a view to ensuring its effective operation. They also required the Council to report annually on the System's operation to the General Council. In the case of the Waiver Decision, this review was also deemed to fulfil the requirements of Article IX:4 of the WTO Agreement.</w:t>
      </w:r>
    </w:p>
    <w:p w14:paraId="62A6DF9B" w14:textId="679AB7CE" w:rsidR="00437B56" w:rsidRPr="003326AA" w:rsidRDefault="00437B56" w:rsidP="00AB4218">
      <w:pPr>
        <w:pStyle w:val="BodyText"/>
        <w:rPr>
          <w:szCs w:val="18"/>
        </w:rPr>
      </w:pPr>
      <w:r w:rsidRPr="003326AA">
        <w:rPr>
          <w:szCs w:val="18"/>
        </w:rPr>
        <w:t xml:space="preserve">The </w:t>
      </w:r>
      <w:r w:rsidRPr="005F0F0A">
        <w:rPr>
          <w:szCs w:val="18"/>
          <w:u w:val="single"/>
        </w:rPr>
        <w:t>Chair</w:t>
      </w:r>
      <w:r w:rsidRPr="003326AA">
        <w:rPr>
          <w:szCs w:val="18"/>
        </w:rPr>
        <w:t xml:space="preserve"> updated Members on the status of acceptances of the TRIPS Protocol. The current period for accepting it ran until 31 December 2021. The amended TRIPS Agreement was binding for 133 WTO Members. In other words, 31 Members were yet to accept the Protocol Amending the TRIPS Agreement. He encouraged those Members to complete their domestic procedures and deposit their instrument of acceptance with the WTO Director-General as soon as possible.</w:t>
      </w:r>
    </w:p>
    <w:p w14:paraId="36DD35B8" w14:textId="4660CF57" w:rsidR="00437B56" w:rsidRPr="003326AA" w:rsidRDefault="00437B56" w:rsidP="00AB4218">
      <w:pPr>
        <w:pStyle w:val="BodyText"/>
        <w:rPr>
          <w:szCs w:val="18"/>
        </w:rPr>
      </w:pPr>
      <w:r w:rsidRPr="003326AA">
        <w:rPr>
          <w:szCs w:val="18"/>
        </w:rPr>
        <w:t xml:space="preserve">When the TRIPS Amendment had entered into force in January 2017, Members had noted that it would be useful to consider how to make this new procurement tool work effectively in practice. He therefore encouraged Members to engage in a constructive discussion which could also build on earlier reviews, as recorded for instance in the Council's Annual Review of 2016 (circulated in document </w:t>
      </w:r>
      <w:hyperlink r:id="rId13" w:history="1">
        <w:r w:rsidRPr="00FE38EB">
          <w:rPr>
            <w:rStyle w:val="Hyperlink"/>
            <w:szCs w:val="18"/>
          </w:rPr>
          <w:t>IP/C/76)</w:t>
        </w:r>
      </w:hyperlink>
      <w:r w:rsidRPr="003326AA">
        <w:rPr>
          <w:szCs w:val="18"/>
        </w:rPr>
        <w:t xml:space="preserve">, as well as the Secretariat's 2016 </w:t>
      </w:r>
      <w:r w:rsidRPr="00F57900">
        <w:rPr>
          <w:i/>
          <w:iCs/>
          <w:szCs w:val="18"/>
        </w:rPr>
        <w:t>Report on Technical Cooperation Activities</w:t>
      </w:r>
      <w:r w:rsidRPr="003326AA">
        <w:rPr>
          <w:szCs w:val="18"/>
        </w:rPr>
        <w:t xml:space="preserve"> (circulated in document </w:t>
      </w:r>
      <w:hyperlink r:id="rId14" w:history="1">
        <w:r w:rsidRPr="00FE38EB">
          <w:rPr>
            <w:rStyle w:val="Hyperlink"/>
            <w:szCs w:val="18"/>
          </w:rPr>
          <w:t>IP/C/W/618)</w:t>
        </w:r>
      </w:hyperlink>
      <w:r w:rsidRPr="003326AA">
        <w:rPr>
          <w:szCs w:val="18"/>
        </w:rPr>
        <w:t>.</w:t>
      </w:r>
    </w:p>
    <w:p w14:paraId="5F62A9B6" w14:textId="76D6478A" w:rsidR="00437B56" w:rsidRPr="003326AA" w:rsidRDefault="00437B56" w:rsidP="00AB4218">
      <w:pPr>
        <w:pStyle w:val="BodyText"/>
        <w:rPr>
          <w:szCs w:val="18"/>
        </w:rPr>
      </w:pPr>
      <w:r w:rsidRPr="003326AA">
        <w:rPr>
          <w:szCs w:val="18"/>
        </w:rPr>
        <w:t xml:space="preserve">The </w:t>
      </w:r>
      <w:r w:rsidRPr="00F57900">
        <w:rPr>
          <w:szCs w:val="18"/>
          <w:u w:val="single"/>
        </w:rPr>
        <w:t>Chair</w:t>
      </w:r>
      <w:r w:rsidRPr="003326AA">
        <w:rPr>
          <w:szCs w:val="18"/>
        </w:rPr>
        <w:t xml:space="preserve"> also noted that during his small-group consultations on the waiver proposal and the proposal from the European Union, a detailed discussion on the TRIPS requirements for using Article </w:t>
      </w:r>
      <w:r w:rsidRPr="00A860F6">
        <w:rPr>
          <w:szCs w:val="18"/>
        </w:rPr>
        <w:t>31</w:t>
      </w:r>
      <w:r w:rsidRPr="00F57900">
        <w:rPr>
          <w:i/>
          <w:iCs/>
          <w:szCs w:val="18"/>
        </w:rPr>
        <w:t>bis</w:t>
      </w:r>
      <w:r w:rsidR="00DE34EA">
        <w:rPr>
          <w:i/>
          <w:iCs/>
          <w:szCs w:val="18"/>
        </w:rPr>
        <w:t xml:space="preserve"> </w:t>
      </w:r>
      <w:r w:rsidR="00DE34EA">
        <w:rPr>
          <w:szCs w:val="18"/>
        </w:rPr>
        <w:t>of the TRIPS Agreement</w:t>
      </w:r>
      <w:r w:rsidRPr="003326AA">
        <w:rPr>
          <w:szCs w:val="18"/>
        </w:rPr>
        <w:t xml:space="preserve"> and the Annex had taken place, including on areas for possible improvement. He added that the topics identified there could also usefully inform Members' discussion.</w:t>
      </w:r>
    </w:p>
    <w:p w14:paraId="67158B19" w14:textId="4BEF4866" w:rsidR="00437B56" w:rsidRPr="003326AA" w:rsidRDefault="00437B56" w:rsidP="00AB4218">
      <w:pPr>
        <w:pStyle w:val="BodyText"/>
        <w:rPr>
          <w:szCs w:val="18"/>
        </w:rPr>
      </w:pPr>
      <w:r w:rsidRPr="003326AA">
        <w:rPr>
          <w:szCs w:val="18"/>
        </w:rPr>
        <w:t xml:space="preserve">The </w:t>
      </w:r>
      <w:r w:rsidRPr="00A91F06">
        <w:rPr>
          <w:szCs w:val="18"/>
          <w:u w:val="single"/>
        </w:rPr>
        <w:t>Chair</w:t>
      </w:r>
      <w:r w:rsidRPr="003326AA">
        <w:rPr>
          <w:szCs w:val="18"/>
        </w:rPr>
        <w:t xml:space="preserve"> turned to the Council's report to the General Council. A draft report had been prepared by the Secretariat (circulated in document JOB/IP/48). It was modelled on previous years' reports and contained </w:t>
      </w:r>
      <w:proofErr w:type="gramStart"/>
      <w:r w:rsidRPr="003326AA">
        <w:rPr>
          <w:szCs w:val="18"/>
        </w:rPr>
        <w:t>factual information</w:t>
      </w:r>
      <w:proofErr w:type="gramEnd"/>
      <w:r w:rsidRPr="003326AA">
        <w:rPr>
          <w:szCs w:val="18"/>
        </w:rPr>
        <w:t xml:space="preserve"> on the implementation and use of the </w:t>
      </w:r>
      <w:r w:rsidR="00A91F06">
        <w:rPr>
          <w:szCs w:val="18"/>
        </w:rPr>
        <w:t>s</w:t>
      </w:r>
      <w:r w:rsidRPr="003326AA">
        <w:rPr>
          <w:szCs w:val="18"/>
        </w:rPr>
        <w:t>ystem. Under the section on the Amendment to the TRIPS Agreement, it also included a list of Members who were yet to accept the Protocol Amending the TRIPS Agreement. As with past reports, an extract from the Council's minutes on this agenda item would be attached to the report in Annex 1 and Appendix 1.</w:t>
      </w:r>
    </w:p>
    <w:p w14:paraId="40863212" w14:textId="2AB1B91A" w:rsidR="00437B56" w:rsidRPr="003326AA" w:rsidRDefault="00437B56" w:rsidP="00AB4218">
      <w:pPr>
        <w:pStyle w:val="BodyText"/>
        <w:rPr>
          <w:szCs w:val="18"/>
        </w:rPr>
      </w:pPr>
      <w:r w:rsidRPr="003326AA">
        <w:rPr>
          <w:szCs w:val="18"/>
        </w:rPr>
        <w:t xml:space="preserve">The Council also had to decide whether to extend the period for acceptance of the Protocol which currently ran until the end of 2021. Since there were 31 Members that had yet to accept the Protocol, the </w:t>
      </w:r>
      <w:r w:rsidRPr="00A91F06">
        <w:rPr>
          <w:szCs w:val="18"/>
          <w:u w:val="single"/>
        </w:rPr>
        <w:t>Chair</w:t>
      </w:r>
      <w:r w:rsidRPr="003326AA">
        <w:rPr>
          <w:szCs w:val="18"/>
        </w:rPr>
        <w:t xml:space="preserve"> suggested that the Council once again extend the period for acceptance for another two years – until 31 December 2023. A draft decision for the General Council was included in Annex 2 of the Draft Report.</w:t>
      </w:r>
    </w:p>
    <w:p w14:paraId="773BBD45" w14:textId="19CA1A43" w:rsidR="00437B56" w:rsidRPr="003326AA" w:rsidRDefault="00437B56" w:rsidP="00AB4218">
      <w:pPr>
        <w:pStyle w:val="BodyText"/>
        <w:rPr>
          <w:szCs w:val="18"/>
        </w:rPr>
      </w:pPr>
      <w:r w:rsidRPr="003326AA">
        <w:rPr>
          <w:szCs w:val="18"/>
        </w:rPr>
        <w:lastRenderedPageBreak/>
        <w:t xml:space="preserve">The representatives of </w:t>
      </w:r>
      <w:r w:rsidR="00052337">
        <w:rPr>
          <w:szCs w:val="18"/>
          <w:u w:val="single"/>
        </w:rPr>
        <w:t>Australia</w:t>
      </w:r>
      <w:r w:rsidR="00052337" w:rsidRPr="00A860F6">
        <w:rPr>
          <w:szCs w:val="18"/>
        </w:rPr>
        <w:t>;</w:t>
      </w:r>
      <w:r w:rsidRPr="003326AA">
        <w:rPr>
          <w:szCs w:val="18"/>
        </w:rPr>
        <w:t xml:space="preserve"> </w:t>
      </w:r>
      <w:r w:rsidR="00052337">
        <w:rPr>
          <w:szCs w:val="18"/>
          <w:u w:val="single"/>
        </w:rPr>
        <w:t>Chile</w:t>
      </w:r>
      <w:r w:rsidR="00052337" w:rsidRPr="00A860F6">
        <w:rPr>
          <w:szCs w:val="18"/>
        </w:rPr>
        <w:t>;</w:t>
      </w:r>
      <w:r w:rsidRPr="003326AA">
        <w:rPr>
          <w:szCs w:val="18"/>
        </w:rPr>
        <w:t xml:space="preserve"> </w:t>
      </w:r>
      <w:r w:rsidR="00052337">
        <w:rPr>
          <w:szCs w:val="18"/>
          <w:u w:val="single"/>
        </w:rPr>
        <w:t>Brazil</w:t>
      </w:r>
      <w:r w:rsidR="00052337" w:rsidRPr="00A860F6">
        <w:rPr>
          <w:szCs w:val="18"/>
        </w:rPr>
        <w:t>;</w:t>
      </w:r>
      <w:r w:rsidRPr="003326AA">
        <w:rPr>
          <w:szCs w:val="18"/>
        </w:rPr>
        <w:t xml:space="preserve"> </w:t>
      </w:r>
      <w:r w:rsidRPr="00780E00">
        <w:rPr>
          <w:szCs w:val="18"/>
          <w:u w:val="single"/>
        </w:rPr>
        <w:t xml:space="preserve">the </w:t>
      </w:r>
      <w:r w:rsidR="00052337">
        <w:rPr>
          <w:szCs w:val="18"/>
          <w:u w:val="single"/>
        </w:rPr>
        <w:t>European Union</w:t>
      </w:r>
      <w:r w:rsidR="00052337" w:rsidRPr="00A860F6">
        <w:rPr>
          <w:szCs w:val="18"/>
        </w:rPr>
        <w:t>;</w:t>
      </w:r>
      <w:r w:rsidRPr="003326AA">
        <w:rPr>
          <w:szCs w:val="18"/>
        </w:rPr>
        <w:t xml:space="preserve"> </w:t>
      </w:r>
      <w:r w:rsidR="00052337">
        <w:rPr>
          <w:szCs w:val="18"/>
          <w:u w:val="single"/>
        </w:rPr>
        <w:t>Zimbabwe</w:t>
      </w:r>
      <w:r w:rsidR="00052337" w:rsidRPr="00A860F6">
        <w:rPr>
          <w:szCs w:val="18"/>
        </w:rPr>
        <w:t>;</w:t>
      </w:r>
      <w:r w:rsidRPr="003326AA">
        <w:rPr>
          <w:szCs w:val="18"/>
        </w:rPr>
        <w:t xml:space="preserve"> </w:t>
      </w:r>
      <w:r w:rsidR="00052337">
        <w:rPr>
          <w:szCs w:val="18"/>
          <w:u w:val="single"/>
        </w:rPr>
        <w:t>Namibia</w:t>
      </w:r>
      <w:r w:rsidR="00052337" w:rsidRPr="00A860F6">
        <w:rPr>
          <w:szCs w:val="18"/>
        </w:rPr>
        <w:t>;</w:t>
      </w:r>
      <w:r w:rsidRPr="003326AA">
        <w:rPr>
          <w:szCs w:val="18"/>
        </w:rPr>
        <w:t xml:space="preserve"> </w:t>
      </w:r>
      <w:r w:rsidRPr="00780E00">
        <w:rPr>
          <w:szCs w:val="18"/>
          <w:u w:val="single"/>
        </w:rPr>
        <w:t xml:space="preserve">the </w:t>
      </w:r>
      <w:r w:rsidR="00052337">
        <w:rPr>
          <w:szCs w:val="18"/>
          <w:u w:val="single"/>
        </w:rPr>
        <w:t>United States</w:t>
      </w:r>
      <w:r w:rsidR="00052337" w:rsidRPr="00A860F6">
        <w:rPr>
          <w:szCs w:val="18"/>
        </w:rPr>
        <w:t>;</w:t>
      </w:r>
      <w:r w:rsidRPr="003326AA">
        <w:rPr>
          <w:szCs w:val="18"/>
        </w:rPr>
        <w:t xml:space="preserve"> </w:t>
      </w:r>
      <w:r w:rsidR="00052337">
        <w:rPr>
          <w:szCs w:val="18"/>
          <w:u w:val="single"/>
        </w:rPr>
        <w:t>Switzerland</w:t>
      </w:r>
      <w:r w:rsidR="00052337" w:rsidRPr="00A860F6">
        <w:rPr>
          <w:szCs w:val="18"/>
        </w:rPr>
        <w:t>;</w:t>
      </w:r>
      <w:r w:rsidRPr="003326AA">
        <w:rPr>
          <w:szCs w:val="18"/>
        </w:rPr>
        <w:t xml:space="preserve"> </w:t>
      </w:r>
      <w:r w:rsidRPr="00780E00">
        <w:rPr>
          <w:szCs w:val="18"/>
          <w:u w:val="single"/>
        </w:rPr>
        <w:t xml:space="preserve">the </w:t>
      </w:r>
      <w:r w:rsidR="00052337">
        <w:rPr>
          <w:szCs w:val="18"/>
          <w:u w:val="single"/>
        </w:rPr>
        <w:t>United Kingdom</w:t>
      </w:r>
      <w:r w:rsidR="00052337" w:rsidRPr="00A860F6">
        <w:rPr>
          <w:szCs w:val="18"/>
        </w:rPr>
        <w:t>;</w:t>
      </w:r>
      <w:r w:rsidRPr="003326AA">
        <w:rPr>
          <w:szCs w:val="18"/>
        </w:rPr>
        <w:t xml:space="preserve"> </w:t>
      </w:r>
      <w:r w:rsidRPr="00780E00">
        <w:rPr>
          <w:szCs w:val="18"/>
          <w:u w:val="single"/>
        </w:rPr>
        <w:t>Japan</w:t>
      </w:r>
      <w:r w:rsidRPr="003326AA">
        <w:rPr>
          <w:szCs w:val="18"/>
        </w:rPr>
        <w:t xml:space="preserve"> and </w:t>
      </w:r>
      <w:r w:rsidRPr="00780E00">
        <w:rPr>
          <w:szCs w:val="18"/>
          <w:u w:val="single"/>
        </w:rPr>
        <w:t>Argentina</w:t>
      </w:r>
      <w:r w:rsidRPr="003326AA" w:rsidDel="006A3A9B">
        <w:rPr>
          <w:szCs w:val="18"/>
        </w:rPr>
        <w:t xml:space="preserve"> </w:t>
      </w:r>
      <w:r w:rsidRPr="003326AA">
        <w:rPr>
          <w:szCs w:val="18"/>
        </w:rPr>
        <w:t xml:space="preserve">took the floor. </w:t>
      </w:r>
    </w:p>
    <w:p w14:paraId="49D8ED03" w14:textId="77777777" w:rsidR="00437B56" w:rsidRPr="003326AA" w:rsidRDefault="00437B56" w:rsidP="00AB4218">
      <w:pPr>
        <w:pStyle w:val="BodyText"/>
        <w:rPr>
          <w:szCs w:val="18"/>
        </w:rPr>
      </w:pPr>
      <w:r w:rsidRPr="003326AA">
        <w:rPr>
          <w:szCs w:val="18"/>
        </w:rPr>
        <w:t xml:space="preserve">The </w:t>
      </w:r>
      <w:r w:rsidRPr="000D4472">
        <w:rPr>
          <w:szCs w:val="18"/>
        </w:rPr>
        <w:t xml:space="preserve">Council </w:t>
      </w:r>
      <w:r w:rsidRPr="00A91F06">
        <w:rPr>
          <w:szCs w:val="18"/>
          <w:u w:val="single"/>
        </w:rPr>
        <w:t>took note</w:t>
      </w:r>
      <w:r w:rsidRPr="000D4472">
        <w:rPr>
          <w:szCs w:val="18"/>
        </w:rPr>
        <w:t xml:space="preserve"> of</w:t>
      </w:r>
      <w:r w:rsidRPr="003326AA">
        <w:rPr>
          <w:szCs w:val="18"/>
        </w:rPr>
        <w:t xml:space="preserve"> the statements made.</w:t>
      </w:r>
    </w:p>
    <w:p w14:paraId="22096A21" w14:textId="77777777" w:rsidR="00437B56" w:rsidRPr="003326AA" w:rsidRDefault="00437B56" w:rsidP="00AB4218">
      <w:pPr>
        <w:pStyle w:val="BodyText"/>
        <w:rPr>
          <w:szCs w:val="18"/>
        </w:rPr>
      </w:pPr>
      <w:r w:rsidRPr="003326AA">
        <w:rPr>
          <w:szCs w:val="18"/>
        </w:rPr>
        <w:t xml:space="preserve">The </w:t>
      </w:r>
      <w:r w:rsidRPr="000D4472">
        <w:rPr>
          <w:szCs w:val="18"/>
        </w:rPr>
        <w:t xml:space="preserve">Council </w:t>
      </w:r>
      <w:r w:rsidRPr="00A91F06">
        <w:rPr>
          <w:szCs w:val="18"/>
          <w:u w:val="single"/>
        </w:rPr>
        <w:t>agreed</w:t>
      </w:r>
      <w:r w:rsidRPr="000D4472">
        <w:rPr>
          <w:szCs w:val="18"/>
        </w:rPr>
        <w:t xml:space="preserve"> to</w:t>
      </w:r>
      <w:r w:rsidRPr="003326AA">
        <w:rPr>
          <w:szCs w:val="18"/>
        </w:rPr>
        <w:t xml:space="preserve"> adopt the draft report and to attach the record of the discussion to it, and to submit, for the General Council's adoption, a decision to extend until 31 December 2023 the period for the acceptance by Members of the Protocol Amending the TRIPS Agreement.</w:t>
      </w:r>
    </w:p>
    <w:p w14:paraId="2B4D70B4" w14:textId="77777777" w:rsidR="00F70CDE" w:rsidRPr="00F70CDE" w:rsidRDefault="00F70CDE" w:rsidP="00F70CDE">
      <w:pPr>
        <w:pStyle w:val="Heading1"/>
        <w:rPr>
          <w:szCs w:val="18"/>
          <w:lang w:eastAsia="en-GB"/>
        </w:rPr>
      </w:pPr>
      <w:bookmarkStart w:id="27" w:name="_Toc92359888"/>
      <w:r w:rsidRPr="00F70CDE">
        <w:rPr>
          <w:szCs w:val="18"/>
          <w:lang w:eastAsia="en-GB"/>
        </w:rPr>
        <w:t>non-violation and situation complaints</w:t>
      </w:r>
      <w:bookmarkEnd w:id="27"/>
    </w:p>
    <w:p w14:paraId="32A88252" w14:textId="1302A87F" w:rsidR="00F70CDE" w:rsidRPr="00F70CDE" w:rsidRDefault="00F70CDE" w:rsidP="005F198C">
      <w:pPr>
        <w:pStyle w:val="BodyText"/>
        <w:rPr>
          <w:szCs w:val="18"/>
        </w:rPr>
      </w:pPr>
      <w:r>
        <w:rPr>
          <w:szCs w:val="18"/>
        </w:rPr>
        <w:t xml:space="preserve">The </w:t>
      </w:r>
      <w:r w:rsidRPr="00F70CDE">
        <w:rPr>
          <w:szCs w:val="18"/>
          <w:u w:val="single"/>
        </w:rPr>
        <w:t>Chair</w:t>
      </w:r>
      <w:r>
        <w:rPr>
          <w:szCs w:val="18"/>
        </w:rPr>
        <w:t xml:space="preserve"> </w:t>
      </w:r>
      <w:r w:rsidR="005F198C">
        <w:rPr>
          <w:szCs w:val="18"/>
        </w:rPr>
        <w:t xml:space="preserve">recalled that </w:t>
      </w:r>
      <w:r w:rsidR="005F198C" w:rsidRPr="00F70CDE">
        <w:rPr>
          <w:szCs w:val="18"/>
        </w:rPr>
        <w:t xml:space="preserve">at its session of 10 December 2019, the General Council </w:t>
      </w:r>
      <w:r w:rsidR="005F198C">
        <w:rPr>
          <w:szCs w:val="18"/>
        </w:rPr>
        <w:t xml:space="preserve">had </w:t>
      </w:r>
      <w:r w:rsidR="005F198C" w:rsidRPr="00F70CDE">
        <w:rPr>
          <w:szCs w:val="18"/>
        </w:rPr>
        <w:t xml:space="preserve">directed the TRIPS Council to continue </w:t>
      </w:r>
      <w:r w:rsidR="005F198C">
        <w:rPr>
          <w:szCs w:val="18"/>
        </w:rPr>
        <w:t>the</w:t>
      </w:r>
      <w:r w:rsidR="005F198C" w:rsidRPr="00F70CDE">
        <w:rPr>
          <w:szCs w:val="18"/>
        </w:rPr>
        <w:t xml:space="preserve"> examination of the scope and modalities for non-violation and situation complaints, and to make recommendations to </w:t>
      </w:r>
      <w:r w:rsidR="005F198C">
        <w:rPr>
          <w:szCs w:val="18"/>
        </w:rPr>
        <w:t>the 12</w:t>
      </w:r>
      <w:r w:rsidR="005F198C" w:rsidRPr="005F198C">
        <w:rPr>
          <w:szCs w:val="18"/>
          <w:vertAlign w:val="superscript"/>
        </w:rPr>
        <w:t>th</w:t>
      </w:r>
      <w:r w:rsidR="005F198C">
        <w:rPr>
          <w:szCs w:val="18"/>
        </w:rPr>
        <w:t xml:space="preserve"> Ministerial Conference (MC12)</w:t>
      </w:r>
      <w:r w:rsidR="005F198C" w:rsidRPr="00F70CDE">
        <w:rPr>
          <w:szCs w:val="18"/>
        </w:rPr>
        <w:t xml:space="preserve">. It </w:t>
      </w:r>
      <w:r w:rsidR="005F198C">
        <w:rPr>
          <w:szCs w:val="18"/>
        </w:rPr>
        <w:t xml:space="preserve">had </w:t>
      </w:r>
      <w:r w:rsidR="005F198C" w:rsidRPr="00F70CDE">
        <w:rPr>
          <w:szCs w:val="18"/>
        </w:rPr>
        <w:t xml:space="preserve">also </w:t>
      </w:r>
      <w:r w:rsidR="005F198C">
        <w:rPr>
          <w:szCs w:val="18"/>
        </w:rPr>
        <w:t xml:space="preserve">been </w:t>
      </w:r>
      <w:r w:rsidR="005F198C" w:rsidRPr="00F70CDE">
        <w:rPr>
          <w:szCs w:val="18"/>
        </w:rPr>
        <w:t>agreed that, in the meantime, Members w</w:t>
      </w:r>
      <w:r w:rsidR="005F198C">
        <w:rPr>
          <w:szCs w:val="18"/>
        </w:rPr>
        <w:t>ould</w:t>
      </w:r>
      <w:r w:rsidR="005F198C" w:rsidRPr="00F70CDE">
        <w:rPr>
          <w:szCs w:val="18"/>
        </w:rPr>
        <w:t xml:space="preserve"> not initiate such complaints under the TRIPS Agreement.</w:t>
      </w:r>
      <w:r w:rsidR="005F198C" w:rsidRPr="005F198C">
        <w:rPr>
          <w:szCs w:val="18"/>
          <w:vertAlign w:val="superscript"/>
        </w:rPr>
        <w:footnoteReference w:id="2"/>
      </w:r>
      <w:r w:rsidR="005F198C" w:rsidRPr="00F70CDE">
        <w:rPr>
          <w:szCs w:val="18"/>
        </w:rPr>
        <w:t xml:space="preserve"> </w:t>
      </w:r>
      <w:r w:rsidR="005F198C">
        <w:rPr>
          <w:szCs w:val="18"/>
        </w:rPr>
        <w:t>Since the</w:t>
      </w:r>
      <w:r w:rsidR="00616B53">
        <w:rPr>
          <w:szCs w:val="18"/>
        </w:rPr>
        <w:t>n</w:t>
      </w:r>
      <w:r w:rsidR="005F198C">
        <w:rPr>
          <w:szCs w:val="18"/>
        </w:rPr>
        <w:t xml:space="preserve">, this </w:t>
      </w:r>
      <w:r w:rsidR="00616B53">
        <w:rPr>
          <w:szCs w:val="18"/>
        </w:rPr>
        <w:t xml:space="preserve">item </w:t>
      </w:r>
      <w:r w:rsidR="005F198C">
        <w:rPr>
          <w:szCs w:val="18"/>
        </w:rPr>
        <w:t xml:space="preserve">had </w:t>
      </w:r>
      <w:r w:rsidR="005F198C" w:rsidRPr="00F70CDE">
        <w:rPr>
          <w:szCs w:val="18"/>
        </w:rPr>
        <w:t>been discussed at each formal meeting of the Council, as well as at informal consultations.</w:t>
      </w:r>
    </w:p>
    <w:p w14:paraId="5A9E3CB6" w14:textId="29DCC21D" w:rsidR="00F70CDE" w:rsidRDefault="00F70CDE" w:rsidP="00F70CDE">
      <w:pPr>
        <w:pStyle w:val="BodyText"/>
      </w:pPr>
      <w:r>
        <w:t>At the Council meeting in March</w:t>
      </w:r>
      <w:r w:rsidR="005F198C">
        <w:t xml:space="preserve"> 2021</w:t>
      </w:r>
      <w:r>
        <w:t xml:space="preserve">, </w:t>
      </w:r>
      <w:r w:rsidR="00616B53">
        <w:t xml:space="preserve">his </w:t>
      </w:r>
      <w:r>
        <w:t xml:space="preserve">predecessor </w:t>
      </w:r>
      <w:r w:rsidR="005F198C">
        <w:t xml:space="preserve">had </w:t>
      </w:r>
      <w:r>
        <w:t xml:space="preserve">shared her impression </w:t>
      </w:r>
      <w:r w:rsidRPr="005E5C6E">
        <w:t xml:space="preserve">that </w:t>
      </w:r>
      <w:proofErr w:type="gramStart"/>
      <w:r w:rsidRPr="005E5C6E">
        <w:t>a number of</w:t>
      </w:r>
      <w:proofErr w:type="gramEnd"/>
      <w:r w:rsidRPr="005E5C6E">
        <w:t xml:space="preserve"> common </w:t>
      </w:r>
      <w:r w:rsidRPr="00F70CDE">
        <w:rPr>
          <w:szCs w:val="18"/>
        </w:rPr>
        <w:t>understandings</w:t>
      </w:r>
      <w:r w:rsidRPr="005E5C6E">
        <w:t xml:space="preserve"> regarding TRIPS non-violation could in fact be harvested from the past discussions among delegations</w:t>
      </w:r>
      <w:r>
        <w:t xml:space="preserve">. </w:t>
      </w:r>
      <w:proofErr w:type="gramStart"/>
      <w:r w:rsidRPr="00D07372">
        <w:rPr>
          <w:szCs w:val="18"/>
        </w:rPr>
        <w:t>In an effort to</w:t>
      </w:r>
      <w:proofErr w:type="gramEnd"/>
      <w:r w:rsidRPr="00D07372">
        <w:rPr>
          <w:szCs w:val="18"/>
        </w:rPr>
        <w:t xml:space="preserve"> bring movement into this long-standing and stalled debate, </w:t>
      </w:r>
      <w:r>
        <w:rPr>
          <w:szCs w:val="18"/>
        </w:rPr>
        <w:t xml:space="preserve">she </w:t>
      </w:r>
      <w:r w:rsidR="005F198C">
        <w:rPr>
          <w:szCs w:val="18"/>
        </w:rPr>
        <w:t xml:space="preserve">had </w:t>
      </w:r>
      <w:r w:rsidRPr="00D07372">
        <w:rPr>
          <w:szCs w:val="18"/>
        </w:rPr>
        <w:t xml:space="preserve">reiterated her suggestion </w:t>
      </w:r>
      <w:r>
        <w:rPr>
          <w:szCs w:val="18"/>
        </w:rPr>
        <w:t>for</w:t>
      </w:r>
      <w:r w:rsidRPr="00D07372">
        <w:rPr>
          <w:szCs w:val="18"/>
        </w:rPr>
        <w:t xml:space="preserve"> the Council </w:t>
      </w:r>
      <w:r>
        <w:rPr>
          <w:szCs w:val="18"/>
        </w:rPr>
        <w:t xml:space="preserve">to </w:t>
      </w:r>
      <w:r w:rsidRPr="00D07372">
        <w:rPr>
          <w:szCs w:val="18"/>
        </w:rPr>
        <w:t xml:space="preserve">identify </w:t>
      </w:r>
      <w:r>
        <w:rPr>
          <w:szCs w:val="18"/>
        </w:rPr>
        <w:t xml:space="preserve">such </w:t>
      </w:r>
      <w:r w:rsidRPr="00D07372">
        <w:rPr>
          <w:szCs w:val="18"/>
        </w:rPr>
        <w:t>areas of agreement</w:t>
      </w:r>
      <w:r w:rsidR="005F198C">
        <w:rPr>
          <w:szCs w:val="18"/>
        </w:rPr>
        <w:t>,</w:t>
      </w:r>
      <w:r>
        <w:rPr>
          <w:szCs w:val="18"/>
        </w:rPr>
        <w:t xml:space="preserve"> either through delegations' suggestions, or through proposals by the Chair on the basis of discussion records</w:t>
      </w:r>
      <w:r w:rsidR="005F198C">
        <w:rPr>
          <w:szCs w:val="18"/>
        </w:rPr>
        <w:t>,</w:t>
      </w:r>
      <w:r>
        <w:rPr>
          <w:szCs w:val="18"/>
        </w:rPr>
        <w:t xml:space="preserve"> in order to help focus the discussion on areas of disagreement. </w:t>
      </w:r>
      <w:r>
        <w:t xml:space="preserve">These suggestions </w:t>
      </w:r>
      <w:r w:rsidR="005F198C">
        <w:t>had not</w:t>
      </w:r>
      <w:r>
        <w:t xml:space="preserve">, </w:t>
      </w:r>
      <w:r w:rsidR="00616B53">
        <w:t xml:space="preserve">however, </w:t>
      </w:r>
      <w:r>
        <w:t>attract</w:t>
      </w:r>
      <w:r w:rsidR="005F198C">
        <w:t>ed</w:t>
      </w:r>
      <w:r>
        <w:t xml:space="preserve"> consensus, and Members </w:t>
      </w:r>
      <w:r w:rsidR="005F198C">
        <w:t xml:space="preserve">had </w:t>
      </w:r>
      <w:r>
        <w:t xml:space="preserve">reiterated their known positions regarding the applicability of </w:t>
      </w:r>
      <w:r w:rsidR="005F198C" w:rsidRPr="00F70CDE">
        <w:rPr>
          <w:szCs w:val="18"/>
        </w:rPr>
        <w:t>non-violation and situation complaints</w:t>
      </w:r>
      <w:r>
        <w:t xml:space="preserve"> in the TRIPS area generally. </w:t>
      </w:r>
    </w:p>
    <w:p w14:paraId="038BF69A" w14:textId="77D7955E" w:rsidR="00F70CDE" w:rsidRDefault="001D20A0" w:rsidP="005F198C">
      <w:pPr>
        <w:pStyle w:val="BodyText"/>
      </w:pPr>
      <w:r>
        <w:t>During</w:t>
      </w:r>
      <w:r w:rsidR="005F198C">
        <w:t xml:space="preserve"> the</w:t>
      </w:r>
      <w:r w:rsidR="00F70CDE">
        <w:t xml:space="preserve"> consultations </w:t>
      </w:r>
      <w:r w:rsidR="005F198C">
        <w:t>held</w:t>
      </w:r>
      <w:r w:rsidR="00F70CDE">
        <w:t xml:space="preserve"> on 24 March, Members' appetite for engagement had not changed, and there </w:t>
      </w:r>
      <w:r w:rsidR="005F198C">
        <w:t>had been</w:t>
      </w:r>
      <w:r w:rsidR="00F70CDE">
        <w:t xml:space="preserve"> no interest in a chair-led process in this regard. Some delegations already </w:t>
      </w:r>
      <w:r w:rsidR="005F198C">
        <w:t xml:space="preserve">had </w:t>
      </w:r>
      <w:r w:rsidR="00F70CDE">
        <w:t xml:space="preserve">anticipated a political linkage of this item with the E-commerce moratorium at the time of MC12, while others </w:t>
      </w:r>
      <w:r>
        <w:t xml:space="preserve">had </w:t>
      </w:r>
      <w:r w:rsidR="00F70CDE">
        <w:t xml:space="preserve">insisted that the two </w:t>
      </w:r>
      <w:r w:rsidR="00F70CDE" w:rsidRPr="00A91F06">
        <w:rPr>
          <w:i/>
          <w:iCs/>
        </w:rPr>
        <w:t>moratoria</w:t>
      </w:r>
      <w:r w:rsidR="00F70CDE">
        <w:t xml:space="preserve"> should be considered on their own merits. </w:t>
      </w:r>
      <w:proofErr w:type="gramStart"/>
      <w:r w:rsidR="00F70CDE">
        <w:t>In light of</w:t>
      </w:r>
      <w:proofErr w:type="gramEnd"/>
      <w:r w:rsidR="00F70CDE">
        <w:t xml:space="preserve"> this, </w:t>
      </w:r>
      <w:r>
        <w:t xml:space="preserve">the </w:t>
      </w:r>
      <w:r w:rsidRPr="00A91F06">
        <w:rPr>
          <w:u w:val="single"/>
        </w:rPr>
        <w:t>Chair</w:t>
      </w:r>
      <w:r>
        <w:t xml:space="preserve"> had</w:t>
      </w:r>
      <w:r w:rsidR="00F70CDE">
        <w:t xml:space="preserve"> emphasized that, while </w:t>
      </w:r>
      <w:r>
        <w:t>he</w:t>
      </w:r>
      <w:r w:rsidR="00F70CDE">
        <w:t xml:space="preserve"> was ready to facilitate process, there would be no outcome without Members' engagement. </w:t>
      </w:r>
    </w:p>
    <w:p w14:paraId="2B801550" w14:textId="2D681C57" w:rsidR="00F70CDE" w:rsidRDefault="00F70CDE" w:rsidP="001D20A0">
      <w:pPr>
        <w:pStyle w:val="BodyText"/>
      </w:pPr>
      <w:r>
        <w:t xml:space="preserve">In </w:t>
      </w:r>
      <w:r w:rsidR="001D20A0">
        <w:t xml:space="preserve">the </w:t>
      </w:r>
      <w:r>
        <w:t xml:space="preserve">most recent consultations </w:t>
      </w:r>
      <w:r w:rsidR="001D20A0">
        <w:t xml:space="preserve">held </w:t>
      </w:r>
      <w:r>
        <w:t xml:space="preserve">on 6 October, </w:t>
      </w:r>
      <w:r w:rsidR="001D20A0">
        <w:t xml:space="preserve">the </w:t>
      </w:r>
      <w:r w:rsidR="001D20A0" w:rsidRPr="00A91F06">
        <w:rPr>
          <w:u w:val="single"/>
        </w:rPr>
        <w:t>Chair</w:t>
      </w:r>
      <w:r w:rsidR="001D20A0">
        <w:t xml:space="preserve"> had</w:t>
      </w:r>
      <w:r>
        <w:t xml:space="preserve"> also detected no substantive movement in delegation</w:t>
      </w:r>
      <w:r w:rsidR="00616B53">
        <w:t>s</w:t>
      </w:r>
      <w:r>
        <w:t>' positions. In th</w:t>
      </w:r>
      <w:r w:rsidR="001D20A0">
        <w:t>ose</w:t>
      </w:r>
      <w:r>
        <w:t xml:space="preserve"> meetings </w:t>
      </w:r>
      <w:r w:rsidR="001D20A0">
        <w:t>he had</w:t>
      </w:r>
      <w:r>
        <w:t xml:space="preserve"> shared</w:t>
      </w:r>
      <w:r w:rsidR="001D20A0">
        <w:t xml:space="preserve"> his</w:t>
      </w:r>
      <w:r>
        <w:t xml:space="preserve"> impression that, given the short time left before MC12, and the absence of any substantive engagement on scope and modalities in </w:t>
      </w:r>
      <w:r w:rsidR="001D20A0">
        <w:t>2021</w:t>
      </w:r>
      <w:r>
        <w:t xml:space="preserve">, another extension of the </w:t>
      </w:r>
      <w:r w:rsidRPr="00A91F06">
        <w:t>moratorium</w:t>
      </w:r>
      <w:r>
        <w:t xml:space="preserve"> could not be ruled out. Therefore</w:t>
      </w:r>
      <w:r w:rsidR="001D20A0">
        <w:t xml:space="preserve">, </w:t>
      </w:r>
      <w:proofErr w:type="gramStart"/>
      <w:r>
        <w:t>in order to</w:t>
      </w:r>
      <w:proofErr w:type="gramEnd"/>
      <w:r>
        <w:t xml:space="preserve"> assist Members in case they should wish to recommend such a decision to the Ministerial Conference</w:t>
      </w:r>
      <w:r w:rsidR="001D20A0">
        <w:t xml:space="preserve">, </w:t>
      </w:r>
      <w:r w:rsidR="00616B53">
        <w:t>he</w:t>
      </w:r>
      <w:r w:rsidR="001D20A0">
        <w:t xml:space="preserve"> had</w:t>
      </w:r>
      <w:r>
        <w:t xml:space="preserve"> circulated a draft decision text in document JOB/IP/</w:t>
      </w:r>
      <w:r w:rsidRPr="0009027A">
        <w:t>52</w:t>
      </w:r>
      <w:r>
        <w:t>, based on previous decisions. Th</w:t>
      </w:r>
      <w:r w:rsidR="00AD4C6D">
        <w:t>e</w:t>
      </w:r>
      <w:r>
        <w:t xml:space="preserve"> text </w:t>
      </w:r>
      <w:r w:rsidR="00AD4C6D">
        <w:t>wa</w:t>
      </w:r>
      <w:r>
        <w:t xml:space="preserve">s intended as a basis for delegations' </w:t>
      </w:r>
      <w:r w:rsidR="00AD4C6D">
        <w:t>consideration and could</w:t>
      </w:r>
      <w:r>
        <w:t xml:space="preserve"> be improved upon</w:t>
      </w:r>
      <w:r w:rsidR="00616B53">
        <w:t>,</w:t>
      </w:r>
      <w:r>
        <w:t xml:space="preserve"> </w:t>
      </w:r>
      <w:proofErr w:type="gramStart"/>
      <w:r>
        <w:t>amended</w:t>
      </w:r>
      <w:proofErr w:type="gramEnd"/>
      <w:r w:rsidR="00616B53">
        <w:t xml:space="preserve"> or just put to the side</w:t>
      </w:r>
      <w:r>
        <w:t xml:space="preserve">. </w:t>
      </w:r>
    </w:p>
    <w:p w14:paraId="2C0550AA" w14:textId="1CC83EFA" w:rsidR="00465591" w:rsidRDefault="00465591" w:rsidP="00465591">
      <w:pPr>
        <w:pStyle w:val="BodyText"/>
      </w:pPr>
      <w:r>
        <w:t xml:space="preserve">The representatives of </w:t>
      </w:r>
      <w:r w:rsidRPr="00366D3E">
        <w:rPr>
          <w:u w:val="single"/>
        </w:rPr>
        <w:t>Brazil</w:t>
      </w:r>
      <w:r>
        <w:t xml:space="preserve">; </w:t>
      </w:r>
      <w:r w:rsidRPr="00366D3E">
        <w:rPr>
          <w:u w:val="single"/>
        </w:rPr>
        <w:t>Bangladesh</w:t>
      </w:r>
      <w:r>
        <w:t xml:space="preserve">; </w:t>
      </w:r>
      <w:r w:rsidRPr="00366D3E">
        <w:rPr>
          <w:u w:val="single"/>
        </w:rPr>
        <w:t>Chile</w:t>
      </w:r>
      <w:r>
        <w:t xml:space="preserve">; </w:t>
      </w:r>
      <w:r w:rsidRPr="006563FE">
        <w:rPr>
          <w:u w:val="single"/>
        </w:rPr>
        <w:t>Zimbabwe</w:t>
      </w:r>
      <w:r>
        <w:t xml:space="preserve">; </w:t>
      </w:r>
      <w:r w:rsidRPr="006563FE">
        <w:rPr>
          <w:u w:val="single"/>
        </w:rPr>
        <w:t>Egypt</w:t>
      </w:r>
      <w:r>
        <w:t xml:space="preserve">; </w:t>
      </w:r>
      <w:r w:rsidRPr="006563FE">
        <w:rPr>
          <w:u w:val="single"/>
        </w:rPr>
        <w:t>Panama</w:t>
      </w:r>
      <w:r>
        <w:t xml:space="preserve">; </w:t>
      </w:r>
      <w:r w:rsidRPr="006563FE">
        <w:rPr>
          <w:u w:val="single"/>
        </w:rPr>
        <w:t>Indonesia</w:t>
      </w:r>
      <w:r>
        <w:t xml:space="preserve">; </w:t>
      </w:r>
      <w:r w:rsidRPr="006563FE">
        <w:rPr>
          <w:u w:val="single"/>
        </w:rPr>
        <w:t>Switzerland</w:t>
      </w:r>
      <w:r>
        <w:t xml:space="preserve">; </w:t>
      </w:r>
      <w:r w:rsidRPr="006563FE">
        <w:rPr>
          <w:u w:val="single"/>
        </w:rPr>
        <w:t>China</w:t>
      </w:r>
      <w:r>
        <w:t xml:space="preserve">; </w:t>
      </w:r>
      <w:r w:rsidRPr="006563FE">
        <w:rPr>
          <w:u w:val="single"/>
        </w:rPr>
        <w:t>Pakistan</w:t>
      </w:r>
      <w:r>
        <w:t xml:space="preserve">; </w:t>
      </w:r>
      <w:r w:rsidRPr="006563FE">
        <w:rPr>
          <w:u w:val="single"/>
        </w:rPr>
        <w:t>Nigeria</w:t>
      </w:r>
      <w:r>
        <w:t xml:space="preserve">; </w:t>
      </w:r>
      <w:r w:rsidRPr="006563FE">
        <w:rPr>
          <w:u w:val="single"/>
        </w:rPr>
        <w:t>Norway</w:t>
      </w:r>
      <w:r>
        <w:t xml:space="preserve">; </w:t>
      </w:r>
      <w:r w:rsidRPr="006563FE">
        <w:rPr>
          <w:u w:val="single"/>
        </w:rPr>
        <w:t>Canada</w:t>
      </w:r>
      <w:r>
        <w:t xml:space="preserve">; </w:t>
      </w:r>
      <w:r w:rsidR="006563FE" w:rsidRPr="006563FE">
        <w:rPr>
          <w:u w:val="single"/>
        </w:rPr>
        <w:t xml:space="preserve">the </w:t>
      </w:r>
      <w:proofErr w:type="spellStart"/>
      <w:r w:rsidRPr="006563FE">
        <w:rPr>
          <w:u w:val="single"/>
        </w:rPr>
        <w:t>Plurinational</w:t>
      </w:r>
      <w:proofErr w:type="spellEnd"/>
      <w:r w:rsidRPr="006563FE">
        <w:rPr>
          <w:u w:val="single"/>
        </w:rPr>
        <w:t xml:space="preserve"> State of Bolivia</w:t>
      </w:r>
      <w:r>
        <w:t xml:space="preserve">; </w:t>
      </w:r>
      <w:r w:rsidRPr="006563FE">
        <w:rPr>
          <w:u w:val="single"/>
        </w:rPr>
        <w:t>India</w:t>
      </w:r>
      <w:r>
        <w:t xml:space="preserve">; </w:t>
      </w:r>
      <w:r w:rsidRPr="006563FE">
        <w:rPr>
          <w:u w:val="single"/>
        </w:rPr>
        <w:t>Chinese Taipei</w:t>
      </w:r>
      <w:r>
        <w:t xml:space="preserve">; </w:t>
      </w:r>
      <w:r w:rsidRPr="006563FE">
        <w:rPr>
          <w:u w:val="single"/>
        </w:rPr>
        <w:t>Guatemala</w:t>
      </w:r>
      <w:r>
        <w:t xml:space="preserve">; </w:t>
      </w:r>
      <w:r w:rsidRPr="006563FE">
        <w:rPr>
          <w:u w:val="single"/>
        </w:rPr>
        <w:t>South Africa</w:t>
      </w:r>
      <w:r>
        <w:t xml:space="preserve">; </w:t>
      </w:r>
      <w:r w:rsidRPr="006563FE">
        <w:rPr>
          <w:u w:val="single"/>
        </w:rPr>
        <w:t>the United Kingdom</w:t>
      </w:r>
      <w:r>
        <w:t xml:space="preserve">; </w:t>
      </w:r>
      <w:r w:rsidRPr="006563FE">
        <w:rPr>
          <w:u w:val="single"/>
        </w:rPr>
        <w:t>Argentina</w:t>
      </w:r>
      <w:r>
        <w:t xml:space="preserve">; </w:t>
      </w:r>
      <w:r w:rsidRPr="006563FE">
        <w:rPr>
          <w:u w:val="single"/>
        </w:rPr>
        <w:t>New Zealand</w:t>
      </w:r>
      <w:r>
        <w:t xml:space="preserve">; </w:t>
      </w:r>
      <w:r w:rsidRPr="006563FE">
        <w:rPr>
          <w:u w:val="single"/>
        </w:rPr>
        <w:t>Colombia</w:t>
      </w:r>
      <w:r>
        <w:t xml:space="preserve">; </w:t>
      </w:r>
      <w:r w:rsidRPr="006563FE">
        <w:rPr>
          <w:u w:val="single"/>
        </w:rPr>
        <w:t>Australia</w:t>
      </w:r>
      <w:r>
        <w:t xml:space="preserve">; </w:t>
      </w:r>
      <w:r w:rsidRPr="006563FE">
        <w:rPr>
          <w:u w:val="single"/>
        </w:rPr>
        <w:t>the European Union</w:t>
      </w:r>
      <w:r>
        <w:t xml:space="preserve">; </w:t>
      </w:r>
      <w:r w:rsidRPr="006563FE">
        <w:rPr>
          <w:u w:val="single"/>
        </w:rPr>
        <w:t>the U</w:t>
      </w:r>
      <w:r w:rsidR="00366D3E" w:rsidRPr="006563FE">
        <w:rPr>
          <w:u w:val="single"/>
        </w:rPr>
        <w:t>nited States</w:t>
      </w:r>
      <w:r w:rsidR="00366D3E">
        <w:t xml:space="preserve">; and </w:t>
      </w:r>
      <w:r w:rsidR="00366D3E" w:rsidRPr="006563FE">
        <w:rPr>
          <w:u w:val="single"/>
        </w:rPr>
        <w:t>Ukraine</w:t>
      </w:r>
      <w:r w:rsidR="00366D3E">
        <w:t xml:space="preserve"> took the floor.</w:t>
      </w:r>
    </w:p>
    <w:p w14:paraId="17E3B11A" w14:textId="7A926198" w:rsidR="00465591" w:rsidRDefault="00465591" w:rsidP="00465591">
      <w:pPr>
        <w:pStyle w:val="BodyText"/>
        <w:rPr>
          <w:szCs w:val="18"/>
          <w:lang w:eastAsia="en-GB"/>
        </w:rPr>
      </w:pPr>
      <w:r w:rsidRPr="00F433EA">
        <w:rPr>
          <w:szCs w:val="18"/>
          <w:lang w:eastAsia="en-GB"/>
        </w:rPr>
        <w:t xml:space="preserve">The </w:t>
      </w:r>
      <w:r w:rsidRPr="00F433EA">
        <w:rPr>
          <w:szCs w:val="18"/>
          <w:u w:val="single"/>
          <w:lang w:eastAsia="en-GB"/>
        </w:rPr>
        <w:t>Chair</w:t>
      </w:r>
      <w:r w:rsidRPr="00F433EA">
        <w:rPr>
          <w:szCs w:val="18"/>
          <w:lang w:eastAsia="en-GB"/>
        </w:rPr>
        <w:t xml:space="preserve"> </w:t>
      </w:r>
      <w:r w:rsidR="00616B53">
        <w:rPr>
          <w:szCs w:val="18"/>
          <w:lang w:eastAsia="en-GB"/>
        </w:rPr>
        <w:t xml:space="preserve">said he had heard support for the draft decision, but no consensus yet. </w:t>
      </w:r>
      <w:proofErr w:type="gramStart"/>
      <w:r w:rsidR="00616B53">
        <w:rPr>
          <w:szCs w:val="18"/>
          <w:lang w:eastAsia="en-GB"/>
        </w:rPr>
        <w:t>In light of</w:t>
      </w:r>
      <w:proofErr w:type="gramEnd"/>
      <w:r w:rsidR="00616B53">
        <w:rPr>
          <w:szCs w:val="18"/>
          <w:lang w:eastAsia="en-GB"/>
        </w:rPr>
        <w:t xml:space="preserve"> this he </w:t>
      </w:r>
      <w:r w:rsidRPr="00F433EA">
        <w:rPr>
          <w:szCs w:val="18"/>
          <w:lang w:eastAsia="en-GB"/>
        </w:rPr>
        <w:t xml:space="preserve">suggested to keep this agenda item open with a view to reconvening the meeting as appropriate when delegations were ready to take a decision on this item. </w:t>
      </w:r>
    </w:p>
    <w:p w14:paraId="68140AF5" w14:textId="443D87FF" w:rsidR="00DF5C3D" w:rsidRPr="00F4081E" w:rsidRDefault="00366D3E" w:rsidP="00DF5C3D">
      <w:pPr>
        <w:pStyle w:val="BodyText"/>
        <w:rPr>
          <w:szCs w:val="18"/>
        </w:rPr>
      </w:pPr>
      <w:r w:rsidRPr="00A91F06">
        <w:rPr>
          <w:szCs w:val="18"/>
          <w:u w:val="single"/>
        </w:rPr>
        <w:t>At the</w:t>
      </w:r>
      <w:r w:rsidR="00EF2B0C" w:rsidRPr="00A91F06">
        <w:rPr>
          <w:szCs w:val="18"/>
          <w:u w:val="single"/>
        </w:rPr>
        <w:t xml:space="preserve"> </w:t>
      </w:r>
      <w:r w:rsidR="00616B53" w:rsidRPr="00A91F06">
        <w:rPr>
          <w:szCs w:val="18"/>
          <w:u w:val="single"/>
        </w:rPr>
        <w:t xml:space="preserve">reconvened </w:t>
      </w:r>
      <w:r w:rsidR="00EF2B0C" w:rsidRPr="00A91F06">
        <w:rPr>
          <w:szCs w:val="18"/>
          <w:u w:val="single"/>
        </w:rPr>
        <w:t>meeting on</w:t>
      </w:r>
      <w:r w:rsidRPr="00A91F06">
        <w:rPr>
          <w:szCs w:val="18"/>
          <w:u w:val="single"/>
        </w:rPr>
        <w:t xml:space="preserve"> 5 November 2021</w:t>
      </w:r>
      <w:r w:rsidRPr="000D4472">
        <w:rPr>
          <w:szCs w:val="18"/>
        </w:rPr>
        <w:t>,</w:t>
      </w:r>
      <w:r w:rsidRPr="00F4081E">
        <w:rPr>
          <w:szCs w:val="18"/>
        </w:rPr>
        <w:t xml:space="preserve"> the </w:t>
      </w:r>
      <w:r w:rsidRPr="00F4081E">
        <w:rPr>
          <w:szCs w:val="18"/>
          <w:u w:val="single"/>
        </w:rPr>
        <w:t>Chair</w:t>
      </w:r>
      <w:r w:rsidRPr="00F4081E">
        <w:rPr>
          <w:szCs w:val="18"/>
        </w:rPr>
        <w:t xml:space="preserve"> proposed that the Council </w:t>
      </w:r>
      <w:r w:rsidR="00DF5C3D" w:rsidRPr="00F4081E">
        <w:rPr>
          <w:szCs w:val="18"/>
        </w:rPr>
        <w:t xml:space="preserve">agree </w:t>
      </w:r>
      <w:r w:rsidR="00616B53">
        <w:rPr>
          <w:szCs w:val="18"/>
        </w:rPr>
        <w:t xml:space="preserve">to adopt </w:t>
      </w:r>
      <w:r w:rsidR="00DF5C3D" w:rsidRPr="00F4081E">
        <w:rPr>
          <w:szCs w:val="18"/>
        </w:rPr>
        <w:t xml:space="preserve">the recommendation contained in </w:t>
      </w:r>
      <w:r w:rsidR="005055F0">
        <w:rPr>
          <w:szCs w:val="18"/>
        </w:rPr>
        <w:t xml:space="preserve">document </w:t>
      </w:r>
      <w:r w:rsidR="00DF5C3D" w:rsidRPr="00F4081E">
        <w:rPr>
          <w:szCs w:val="18"/>
        </w:rPr>
        <w:t xml:space="preserve">JOB/IP/52. </w:t>
      </w:r>
    </w:p>
    <w:p w14:paraId="38B88A82" w14:textId="18860254" w:rsidR="00366D3E" w:rsidRPr="00DF5C3D" w:rsidRDefault="00366D3E" w:rsidP="00DF5C3D">
      <w:pPr>
        <w:pStyle w:val="BodyText"/>
        <w:rPr>
          <w:szCs w:val="18"/>
        </w:rPr>
      </w:pPr>
      <w:r w:rsidRPr="00DF5C3D">
        <w:rPr>
          <w:szCs w:val="18"/>
        </w:rPr>
        <w:t xml:space="preserve">The Council so </w:t>
      </w:r>
      <w:r w:rsidRPr="00A91F06">
        <w:rPr>
          <w:szCs w:val="18"/>
          <w:u w:val="single"/>
        </w:rPr>
        <w:t>agreed</w:t>
      </w:r>
      <w:r w:rsidRPr="00DF5C3D">
        <w:rPr>
          <w:szCs w:val="18"/>
        </w:rPr>
        <w:t>.</w:t>
      </w:r>
      <w:r w:rsidRPr="00F433EA">
        <w:rPr>
          <w:szCs w:val="18"/>
          <w:vertAlign w:val="superscript"/>
        </w:rPr>
        <w:footnoteReference w:id="3"/>
      </w:r>
    </w:p>
    <w:p w14:paraId="27F7B160" w14:textId="77777777" w:rsidR="00600370" w:rsidRPr="007070CD" w:rsidRDefault="00600370" w:rsidP="00600370">
      <w:pPr>
        <w:pStyle w:val="BodyText"/>
        <w:rPr>
          <w:szCs w:val="18"/>
        </w:rPr>
      </w:pPr>
      <w:r w:rsidRPr="007070CD">
        <w:rPr>
          <w:szCs w:val="18"/>
        </w:rPr>
        <w:lastRenderedPageBreak/>
        <w:t xml:space="preserve">The representatives of </w:t>
      </w:r>
      <w:r w:rsidRPr="007070CD">
        <w:rPr>
          <w:szCs w:val="18"/>
          <w:u w:val="single"/>
        </w:rPr>
        <w:t>Sri Lanka</w:t>
      </w:r>
      <w:r w:rsidRPr="007070CD">
        <w:rPr>
          <w:szCs w:val="18"/>
        </w:rPr>
        <w:t xml:space="preserve">, </w:t>
      </w:r>
      <w:r w:rsidRPr="007070CD">
        <w:rPr>
          <w:szCs w:val="18"/>
          <w:u w:val="single"/>
        </w:rPr>
        <w:t>Brazil</w:t>
      </w:r>
      <w:r w:rsidRPr="007070CD">
        <w:rPr>
          <w:szCs w:val="18"/>
        </w:rPr>
        <w:t xml:space="preserve"> and </w:t>
      </w:r>
      <w:r w:rsidRPr="007070CD">
        <w:rPr>
          <w:szCs w:val="18"/>
          <w:u w:val="single"/>
        </w:rPr>
        <w:t>Chile</w:t>
      </w:r>
      <w:r w:rsidRPr="007070CD">
        <w:rPr>
          <w:szCs w:val="18"/>
        </w:rPr>
        <w:t xml:space="preserve"> took the floor.</w:t>
      </w:r>
    </w:p>
    <w:p w14:paraId="205DE582" w14:textId="388D0DC7" w:rsidR="00600370" w:rsidRPr="00600370" w:rsidRDefault="00600370" w:rsidP="00600370">
      <w:pPr>
        <w:pStyle w:val="BodyText"/>
        <w:rPr>
          <w:szCs w:val="18"/>
          <w:lang w:eastAsia="en-GB"/>
        </w:rPr>
      </w:pPr>
      <w:r w:rsidRPr="00600370">
        <w:rPr>
          <w:szCs w:val="18"/>
          <w:lang w:eastAsia="en-GB"/>
        </w:rPr>
        <w:t xml:space="preserve">The </w:t>
      </w:r>
      <w:r w:rsidRPr="00600370">
        <w:rPr>
          <w:szCs w:val="18"/>
          <w:u w:val="single"/>
          <w:lang w:eastAsia="en-GB"/>
        </w:rPr>
        <w:t>Chair</w:t>
      </w:r>
      <w:r w:rsidRPr="00600370">
        <w:rPr>
          <w:szCs w:val="18"/>
          <w:lang w:eastAsia="en-GB"/>
        </w:rPr>
        <w:t xml:space="preserve"> thanked all delegations for their engagement and cooperation in this matter. </w:t>
      </w:r>
      <w:r>
        <w:rPr>
          <w:szCs w:val="18"/>
          <w:lang w:eastAsia="en-GB"/>
        </w:rPr>
        <w:t>He</w:t>
      </w:r>
      <w:r w:rsidRPr="00600370">
        <w:rPr>
          <w:szCs w:val="18"/>
          <w:lang w:eastAsia="en-GB"/>
        </w:rPr>
        <w:t xml:space="preserve"> hope</w:t>
      </w:r>
      <w:r>
        <w:rPr>
          <w:szCs w:val="18"/>
          <w:lang w:eastAsia="en-GB"/>
        </w:rPr>
        <w:t>d</w:t>
      </w:r>
      <w:r w:rsidRPr="00600370">
        <w:rPr>
          <w:szCs w:val="18"/>
          <w:lang w:eastAsia="en-GB"/>
        </w:rPr>
        <w:t xml:space="preserve"> that having adopted this recommendation well ahead of MC12 </w:t>
      </w:r>
      <w:r w:rsidR="007015A6">
        <w:rPr>
          <w:szCs w:val="18"/>
          <w:lang w:eastAsia="en-GB"/>
        </w:rPr>
        <w:t>would</w:t>
      </w:r>
      <w:r w:rsidRPr="00600370">
        <w:rPr>
          <w:szCs w:val="18"/>
          <w:lang w:eastAsia="en-GB"/>
        </w:rPr>
        <w:t xml:space="preserve"> send a positive signal to Ministers and w</w:t>
      </w:r>
      <w:r>
        <w:rPr>
          <w:szCs w:val="18"/>
          <w:lang w:eastAsia="en-GB"/>
        </w:rPr>
        <w:t>ould allow the Council</w:t>
      </w:r>
      <w:r w:rsidRPr="00600370">
        <w:rPr>
          <w:szCs w:val="18"/>
          <w:lang w:eastAsia="en-GB"/>
        </w:rPr>
        <w:t xml:space="preserve"> to focus on the other</w:t>
      </w:r>
      <w:r>
        <w:rPr>
          <w:szCs w:val="18"/>
          <w:lang w:eastAsia="en-GB"/>
        </w:rPr>
        <w:t xml:space="preserve"> agenda</w:t>
      </w:r>
      <w:r w:rsidRPr="00600370">
        <w:rPr>
          <w:szCs w:val="18"/>
          <w:lang w:eastAsia="en-GB"/>
        </w:rPr>
        <w:t xml:space="preserve"> items that remain</w:t>
      </w:r>
      <w:r>
        <w:rPr>
          <w:szCs w:val="18"/>
          <w:lang w:eastAsia="en-GB"/>
        </w:rPr>
        <w:t>ed open</w:t>
      </w:r>
      <w:r w:rsidRPr="00600370">
        <w:rPr>
          <w:szCs w:val="18"/>
          <w:lang w:eastAsia="en-GB"/>
        </w:rPr>
        <w:t>.</w:t>
      </w:r>
    </w:p>
    <w:p w14:paraId="150DF3C9" w14:textId="4C9AA8F9" w:rsidR="00465591" w:rsidRPr="00600370" w:rsidRDefault="00465591" w:rsidP="0089731B">
      <w:pPr>
        <w:pStyle w:val="BodyText"/>
        <w:rPr>
          <w:szCs w:val="18"/>
        </w:rPr>
      </w:pPr>
      <w:r w:rsidRPr="00645BC6">
        <w:rPr>
          <w:szCs w:val="18"/>
        </w:rPr>
        <w:t xml:space="preserve">The Council </w:t>
      </w:r>
      <w:r w:rsidRPr="00A91F06">
        <w:rPr>
          <w:szCs w:val="18"/>
          <w:u w:val="single"/>
        </w:rPr>
        <w:t>took note</w:t>
      </w:r>
      <w:r w:rsidRPr="00645BC6">
        <w:rPr>
          <w:szCs w:val="18"/>
        </w:rPr>
        <w:t xml:space="preserve"> of the</w:t>
      </w:r>
      <w:r w:rsidRPr="00600370">
        <w:rPr>
          <w:szCs w:val="18"/>
        </w:rPr>
        <w:t xml:space="preserve"> statements made.</w:t>
      </w:r>
    </w:p>
    <w:p w14:paraId="5B63827E" w14:textId="77777777" w:rsidR="00600370" w:rsidRPr="00AC0A3B" w:rsidRDefault="00600370" w:rsidP="00600370">
      <w:pPr>
        <w:pStyle w:val="Heading1"/>
        <w:rPr>
          <w:lang w:eastAsia="en-GB"/>
        </w:rPr>
      </w:pPr>
      <w:bookmarkStart w:id="28" w:name="_Toc92359889"/>
      <w:r>
        <w:rPr>
          <w:lang w:eastAsia="en-GB"/>
        </w:rPr>
        <w:t>review of the implementation of the trips agreement under article 71.1</w:t>
      </w:r>
      <w:bookmarkEnd w:id="28"/>
    </w:p>
    <w:p w14:paraId="4B49793C" w14:textId="7369F89D" w:rsidR="00DF4E07" w:rsidRDefault="00DF4E07" w:rsidP="00DF4E07">
      <w:pPr>
        <w:pStyle w:val="BodyText"/>
        <w:rPr>
          <w:lang w:eastAsia="en-GB"/>
        </w:rPr>
      </w:pPr>
      <w:r>
        <w:t xml:space="preserve">The </w:t>
      </w:r>
      <w:r w:rsidRPr="00DF4E07">
        <w:rPr>
          <w:u w:val="single"/>
        </w:rPr>
        <w:t>Chair</w:t>
      </w:r>
      <w:r>
        <w:t xml:space="preserve"> </w:t>
      </w:r>
      <w:r w:rsidR="0026693C">
        <w:t>recalled that Article 71.1 of the TRIPS Agreement</w:t>
      </w:r>
      <w:r w:rsidRPr="00DA09CD">
        <w:t xml:space="preserve"> required </w:t>
      </w:r>
      <w:r w:rsidR="0026693C">
        <w:t xml:space="preserve">the Council </w:t>
      </w:r>
      <w:r w:rsidRPr="00DA09CD">
        <w:t xml:space="preserve">to conduct a review </w:t>
      </w:r>
      <w:r>
        <w:t xml:space="preserve">of the implementation </w:t>
      </w:r>
      <w:r w:rsidRPr="00DA09CD">
        <w:t xml:space="preserve">once every two years. </w:t>
      </w:r>
      <w:r w:rsidR="0026693C">
        <w:t>A</w:t>
      </w:r>
      <w:r w:rsidRPr="00DA09CD">
        <w:t>s the initial review in 1999 ha</w:t>
      </w:r>
      <w:r w:rsidR="0026693C">
        <w:t>d</w:t>
      </w:r>
      <w:r w:rsidRPr="00DA09CD">
        <w:t xml:space="preserve"> not been completed, no other review ha</w:t>
      </w:r>
      <w:r w:rsidR="0026693C">
        <w:t>d</w:t>
      </w:r>
      <w:r w:rsidRPr="00DA09CD">
        <w:t xml:space="preserve"> subsequently been initiated. </w:t>
      </w:r>
    </w:p>
    <w:p w14:paraId="5CBCC045" w14:textId="0BB56EAB" w:rsidR="00DF4E07" w:rsidRDefault="0026693C" w:rsidP="006563FE">
      <w:pPr>
        <w:pStyle w:val="BodyText"/>
      </w:pPr>
      <w:r>
        <w:t>During the</w:t>
      </w:r>
      <w:r w:rsidR="00DF4E07">
        <w:t xml:space="preserve"> consultations on 6 October</w:t>
      </w:r>
      <w:r>
        <w:t xml:space="preserve"> 2021</w:t>
      </w:r>
      <w:r w:rsidR="00DF4E07">
        <w:t xml:space="preserve">, </w:t>
      </w:r>
      <w:r>
        <w:t>he had</w:t>
      </w:r>
      <w:r w:rsidR="00DF4E07">
        <w:t xml:space="preserve"> </w:t>
      </w:r>
      <w:r w:rsidR="00D6030A">
        <w:t>pointed out</w:t>
      </w:r>
      <w:r w:rsidR="00DF4E07">
        <w:t xml:space="preserve"> that </w:t>
      </w:r>
      <w:r w:rsidR="00DF4E07" w:rsidRPr="00AF244F">
        <w:t>th</w:t>
      </w:r>
      <w:r w:rsidR="00E93B95">
        <w:t>e</w:t>
      </w:r>
      <w:r w:rsidR="00DF4E07" w:rsidRPr="00AF244F">
        <w:t xml:space="preserve"> item ha</w:t>
      </w:r>
      <w:r w:rsidR="00E93B95">
        <w:t>d</w:t>
      </w:r>
      <w:r w:rsidR="00DF4E07" w:rsidRPr="00AF244F">
        <w:t xml:space="preserve"> been dormant on the </w:t>
      </w:r>
      <w:r w:rsidR="00D6030A">
        <w:t xml:space="preserve">Council's </w:t>
      </w:r>
      <w:r w:rsidR="00DF4E07" w:rsidRPr="00AF244F">
        <w:t>agenda</w:t>
      </w:r>
      <w:r w:rsidR="00D6030A">
        <w:t>, while i</w:t>
      </w:r>
      <w:r w:rsidR="00DF4E07">
        <w:t xml:space="preserve">n </w:t>
      </w:r>
      <w:r w:rsidR="00DF4E07" w:rsidRPr="00AF244F">
        <w:t xml:space="preserve">other WTO agreements similar general review mandates </w:t>
      </w:r>
      <w:r w:rsidR="00DF4E07">
        <w:t xml:space="preserve">regularly </w:t>
      </w:r>
      <w:r w:rsidR="00DF4E07" w:rsidRPr="00AF244F">
        <w:t>serve</w:t>
      </w:r>
      <w:r w:rsidR="00E93B95">
        <w:t>d</w:t>
      </w:r>
      <w:r w:rsidR="00DF4E07" w:rsidRPr="00AF244F">
        <w:t xml:space="preserve"> as an opportunity to pursue in-depth discussions of </w:t>
      </w:r>
      <w:proofErr w:type="gramStart"/>
      <w:r w:rsidR="00DF4E07" w:rsidRPr="00AF244F">
        <w:t>particular aspects</w:t>
      </w:r>
      <w:proofErr w:type="gramEnd"/>
      <w:r w:rsidR="00DF4E07" w:rsidRPr="00AF244F">
        <w:t xml:space="preserve"> of implementation, as agreed by Members</w:t>
      </w:r>
      <w:r w:rsidR="00E93B95">
        <w:t>,</w:t>
      </w:r>
      <w:r w:rsidR="00DF4E07" w:rsidRPr="00AF244F">
        <w:t xml:space="preserve"> often taking place in dedicated </w:t>
      </w:r>
      <w:r w:rsidR="00DF4E07">
        <w:t xml:space="preserve">thematic </w:t>
      </w:r>
      <w:r w:rsidR="00DF4E07" w:rsidRPr="00AF244F">
        <w:t xml:space="preserve">sessions. </w:t>
      </w:r>
    </w:p>
    <w:p w14:paraId="72B29784" w14:textId="71378886" w:rsidR="00B17C55" w:rsidRDefault="00D6030A" w:rsidP="00B17C55">
      <w:pPr>
        <w:pStyle w:val="BodyText"/>
      </w:pPr>
      <w:r>
        <w:t>He said, t</w:t>
      </w:r>
      <w:r w:rsidR="00E93B95">
        <w:t>h</w:t>
      </w:r>
      <w:r w:rsidR="00DF4E07" w:rsidRPr="00AF244F">
        <w:t>e recent intensive discussions on the role of IP in the pandemic response, and on the practical application of TRIPS flexibilities in different WTO Members,</w:t>
      </w:r>
      <w:r w:rsidR="00DF4E07">
        <w:t xml:space="preserve"> </w:t>
      </w:r>
      <w:r w:rsidR="00E93B95">
        <w:t>exemplified</w:t>
      </w:r>
      <w:r w:rsidR="00DF4E07">
        <w:t xml:space="preserve"> </w:t>
      </w:r>
      <w:r w:rsidR="00DF4E07" w:rsidRPr="00AF244F">
        <w:t>delegations</w:t>
      </w:r>
      <w:r w:rsidR="00DF4E07">
        <w:t>'</w:t>
      </w:r>
      <w:r w:rsidR="00DF4E07" w:rsidRPr="00AF244F">
        <w:t xml:space="preserve"> keen interest </w:t>
      </w:r>
      <w:r w:rsidR="00DF4E07">
        <w:t>in</w:t>
      </w:r>
      <w:r w:rsidR="00DF4E07" w:rsidRPr="00AF244F">
        <w:t xml:space="preserve"> discuss</w:t>
      </w:r>
      <w:r w:rsidR="00DF4E07">
        <w:t>ing</w:t>
      </w:r>
      <w:r w:rsidR="00DF4E07" w:rsidRPr="00AF244F">
        <w:t xml:space="preserve"> these and other aspects of </w:t>
      </w:r>
      <w:proofErr w:type="gramStart"/>
      <w:r w:rsidR="00DF4E07" w:rsidRPr="00AF244F">
        <w:t>TRIPS</w:t>
      </w:r>
      <w:proofErr w:type="gramEnd"/>
      <w:r w:rsidR="00DF4E07" w:rsidRPr="00AF244F">
        <w:t xml:space="preserve"> implementation</w:t>
      </w:r>
      <w:r w:rsidR="00E93B95">
        <w:t>. E</w:t>
      </w:r>
      <w:r w:rsidR="00DF4E07">
        <w:t>qually intensive engagement on national IP systems</w:t>
      </w:r>
      <w:r>
        <w:t xml:space="preserve"> could be seen</w:t>
      </w:r>
      <w:r w:rsidR="00DF4E07">
        <w:t xml:space="preserve"> in the context of Trade Policy Reviews, where Members discuss</w:t>
      </w:r>
      <w:r w:rsidR="00B17C55">
        <w:t>ed</w:t>
      </w:r>
      <w:r w:rsidR="00DF4E07">
        <w:t xml:space="preserve"> detailed questions of individual approaches to implementation. Other aspects of implementation</w:t>
      </w:r>
      <w:r w:rsidR="00B17C55">
        <w:t>,</w:t>
      </w:r>
      <w:r w:rsidR="00DF4E07">
        <w:t xml:space="preserve"> such as enforcement</w:t>
      </w:r>
      <w:r w:rsidR="002E411F">
        <w:t>,</w:t>
      </w:r>
      <w:r w:rsidR="00DF4E07">
        <w:t xml:space="preserve"> had also been requested as </w:t>
      </w:r>
      <w:r w:rsidR="00DF4E07" w:rsidRPr="00E34F64">
        <w:rPr>
          <w:i/>
        </w:rPr>
        <w:t>ad hoc</w:t>
      </w:r>
      <w:r w:rsidR="00DF4E07">
        <w:t xml:space="preserve"> agenda items in the TRIPS Council in the past. He </w:t>
      </w:r>
      <w:r>
        <w:t>said</w:t>
      </w:r>
      <w:r w:rsidR="00DF4E07">
        <w:t xml:space="preserve"> that all of this seem</w:t>
      </w:r>
      <w:r w:rsidR="00B17C55">
        <w:t>ed</w:t>
      </w:r>
      <w:r w:rsidR="00DF4E07">
        <w:t xml:space="preserve"> to indicate that there is considerable interest in such discussions among delegations.</w:t>
      </w:r>
      <w:r w:rsidR="00B17C55">
        <w:t xml:space="preserve"> </w:t>
      </w:r>
    </w:p>
    <w:p w14:paraId="4247579F" w14:textId="1592C8CA" w:rsidR="00E54957" w:rsidRDefault="00B17C55" w:rsidP="00E54957">
      <w:pPr>
        <w:pStyle w:val="BodyText"/>
      </w:pPr>
      <w:r>
        <w:t>Considering</w:t>
      </w:r>
      <w:r w:rsidR="00DF4E07">
        <w:t xml:space="preserve"> that the review mandated in Article 71.1 </w:t>
      </w:r>
      <w:r w:rsidR="00645BC6">
        <w:t xml:space="preserve">of the TRIPS Agreement </w:t>
      </w:r>
      <w:r w:rsidR="00DF4E07">
        <w:t>seem</w:t>
      </w:r>
      <w:r>
        <w:t>ed</w:t>
      </w:r>
      <w:r w:rsidR="00DF4E07">
        <w:t xml:space="preserve"> to have been intended as a forum for exactly this type of discussion, </w:t>
      </w:r>
      <w:r>
        <w:t xml:space="preserve">the </w:t>
      </w:r>
      <w:r w:rsidRPr="00292B5D">
        <w:rPr>
          <w:u w:val="single"/>
        </w:rPr>
        <w:t>Chair</w:t>
      </w:r>
      <w:r w:rsidR="00DF4E07">
        <w:t xml:space="preserve"> </w:t>
      </w:r>
      <w:r w:rsidR="003918BE">
        <w:t>wished</w:t>
      </w:r>
      <w:r w:rsidR="00DF4E07">
        <w:t xml:space="preserve"> </w:t>
      </w:r>
      <w:r w:rsidR="00DF4E07" w:rsidRPr="00AF244F">
        <w:t xml:space="preserve">to explore whether delegations would be willing to </w:t>
      </w:r>
      <w:r w:rsidR="00DF4E07">
        <w:t xml:space="preserve">consider resuming </w:t>
      </w:r>
      <w:r w:rsidR="00DF4E07" w:rsidRPr="00AF244F">
        <w:t>this review</w:t>
      </w:r>
      <w:r w:rsidR="00E54957">
        <w:t xml:space="preserve">, </w:t>
      </w:r>
      <w:r w:rsidR="00DF4E07">
        <w:t xml:space="preserve">which </w:t>
      </w:r>
      <w:r w:rsidR="00E54957">
        <w:t>wa</w:t>
      </w:r>
      <w:r w:rsidR="00DF4E07">
        <w:t xml:space="preserve">s, </w:t>
      </w:r>
      <w:r w:rsidR="00E54957">
        <w:t xml:space="preserve">in </w:t>
      </w:r>
      <w:r w:rsidR="00DF4E07">
        <w:t xml:space="preserve">fact, mandated by the text of the treaty. This would give a more structured and inclusive home to these and similar discussions on the Council's agenda and could establish a more permanent discussion culture around examples and experiences from implementing the Agreement. </w:t>
      </w:r>
    </w:p>
    <w:p w14:paraId="3A2E38F1" w14:textId="7C1B9D2E" w:rsidR="00377894" w:rsidRDefault="00E54957" w:rsidP="00377894">
      <w:pPr>
        <w:pStyle w:val="BodyText"/>
      </w:pPr>
      <w:r>
        <w:t xml:space="preserve">The </w:t>
      </w:r>
      <w:r w:rsidRPr="00292B5D">
        <w:rPr>
          <w:u w:val="single"/>
        </w:rPr>
        <w:t>Chair</w:t>
      </w:r>
      <w:r w:rsidR="00DF4E07">
        <w:t xml:space="preserve"> </w:t>
      </w:r>
      <w:r w:rsidR="003918BE">
        <w:t>suggested</w:t>
      </w:r>
      <w:r w:rsidR="00DF4E07">
        <w:t xml:space="preserve"> other practices in the house</w:t>
      </w:r>
      <w:r>
        <w:t>,</w:t>
      </w:r>
      <w:r w:rsidR="00DF4E07">
        <w:t xml:space="preserve"> such as the</w:t>
      </w:r>
      <w:r>
        <w:t xml:space="preserve"> reviews of the</w:t>
      </w:r>
      <w:r w:rsidR="00DF4E07">
        <w:t xml:space="preserve"> </w:t>
      </w:r>
      <w:r w:rsidR="00645BC6" w:rsidRPr="00645BC6">
        <w:t>Sanitary and Phytosanitary Measures</w:t>
      </w:r>
      <w:r w:rsidR="00645BC6">
        <w:t xml:space="preserve"> (</w:t>
      </w:r>
      <w:r w:rsidR="00DF4E07">
        <w:t>SPS</w:t>
      </w:r>
      <w:r w:rsidR="00645BC6">
        <w:t>)</w:t>
      </w:r>
      <w:r w:rsidR="00DF4E07">
        <w:t xml:space="preserve"> or </w:t>
      </w:r>
      <w:r w:rsidR="00645BC6" w:rsidRPr="00645BC6">
        <w:t>Technical Barriers to Trade</w:t>
      </w:r>
      <w:r w:rsidR="00645BC6">
        <w:t xml:space="preserve"> (</w:t>
      </w:r>
      <w:r w:rsidR="00DF4E07">
        <w:t>TBT</w:t>
      </w:r>
      <w:r w:rsidR="00645BC6">
        <w:t>)</w:t>
      </w:r>
      <w:r w:rsidR="00DF4E07">
        <w:t xml:space="preserve"> </w:t>
      </w:r>
      <w:r>
        <w:t>Agreements,</w:t>
      </w:r>
      <w:r w:rsidR="00DF4E07">
        <w:t xml:space="preserve"> </w:t>
      </w:r>
      <w:r w:rsidR="003918BE">
        <w:t xml:space="preserve">could be taken </w:t>
      </w:r>
      <w:r w:rsidR="00DF4E07">
        <w:t>as examples</w:t>
      </w:r>
      <w:r w:rsidR="00377894">
        <w:t>. R</w:t>
      </w:r>
      <w:r w:rsidR="00DF4E07">
        <w:t xml:space="preserve">esuming the review of the TRIPS Agreement under this item could mean for Members to </w:t>
      </w:r>
      <w:r w:rsidR="00DF4E07" w:rsidRPr="00AF244F">
        <w:t xml:space="preserve">identify, and agree on, selected topics </w:t>
      </w:r>
      <w:r w:rsidR="00DF4E07">
        <w:t>relevant to</w:t>
      </w:r>
      <w:r w:rsidR="00DF4E07" w:rsidRPr="00AF244F">
        <w:t xml:space="preserve"> TRIPS implementation</w:t>
      </w:r>
      <w:r w:rsidR="00DF4E07">
        <w:t>,</w:t>
      </w:r>
      <w:r w:rsidR="00DF4E07" w:rsidRPr="00AF244F">
        <w:t xml:space="preserve"> which could </w:t>
      </w:r>
      <w:r w:rsidR="00DF4E07">
        <w:t xml:space="preserve">then </w:t>
      </w:r>
      <w:r w:rsidR="00DF4E07" w:rsidRPr="00AF244F">
        <w:t xml:space="preserve">be discussed in dedicated sessions </w:t>
      </w:r>
      <w:r w:rsidR="00DF4E07">
        <w:t>over a two-year period as foreseen in Article 71.1</w:t>
      </w:r>
      <w:r w:rsidR="00DF4E07" w:rsidRPr="00AF244F">
        <w:t>.</w:t>
      </w:r>
      <w:r w:rsidR="00DF4E07">
        <w:t xml:space="preserve"> </w:t>
      </w:r>
    </w:p>
    <w:p w14:paraId="350224E4" w14:textId="6125283F" w:rsidR="00DF4E07" w:rsidRDefault="00DF4E07" w:rsidP="00377894">
      <w:pPr>
        <w:pStyle w:val="BodyText"/>
      </w:pPr>
      <w:r>
        <w:t xml:space="preserve">The </w:t>
      </w:r>
      <w:r w:rsidRPr="00292B5D">
        <w:rPr>
          <w:u w:val="single"/>
        </w:rPr>
        <w:t>Chair</w:t>
      </w:r>
      <w:r>
        <w:t xml:space="preserve"> </w:t>
      </w:r>
      <w:r w:rsidR="003918BE">
        <w:t xml:space="preserve">suggested that, if </w:t>
      </w:r>
      <w:r>
        <w:t xml:space="preserve">Members </w:t>
      </w:r>
      <w:r w:rsidR="003918BE">
        <w:t xml:space="preserve">could </w:t>
      </w:r>
      <w:r>
        <w:t>consider resuming the mandated review function</w:t>
      </w:r>
      <w:r w:rsidR="003918BE">
        <w:t>,</w:t>
      </w:r>
      <w:r>
        <w:t xml:space="preserve"> </w:t>
      </w:r>
      <w:r w:rsidR="003918BE">
        <w:t xml:space="preserve">they could </w:t>
      </w:r>
      <w:r>
        <w:t xml:space="preserve">hold consultations on the exact process and possible topics for such a review cycle before the next meeting. </w:t>
      </w:r>
      <w:r w:rsidR="003A0CB4">
        <w:t>I</w:t>
      </w:r>
      <w:r>
        <w:t xml:space="preserve">f Members </w:t>
      </w:r>
      <w:r w:rsidR="003A0CB4">
        <w:t>we</w:t>
      </w:r>
      <w:r>
        <w:t xml:space="preserve">re able to find a suitable approach and format in </w:t>
      </w:r>
      <w:r w:rsidR="003918BE">
        <w:t xml:space="preserve">such </w:t>
      </w:r>
      <w:r>
        <w:t>consultations, resuming the review function could then be considered at the Council's next meeting</w:t>
      </w:r>
      <w:r w:rsidRPr="0027592A">
        <w:t xml:space="preserve"> </w:t>
      </w:r>
      <w:r>
        <w:t>in March</w:t>
      </w:r>
      <w:r w:rsidR="003A0CB4">
        <w:t xml:space="preserve"> 2022</w:t>
      </w:r>
      <w:r>
        <w:t xml:space="preserve">. </w:t>
      </w:r>
    </w:p>
    <w:p w14:paraId="1BEB9287" w14:textId="54A8E9AD" w:rsidR="00DF4E07" w:rsidRDefault="00DF4E07" w:rsidP="0089731B">
      <w:pPr>
        <w:pStyle w:val="BodyText"/>
      </w:pPr>
      <w:r>
        <w:t xml:space="preserve">The Council </w:t>
      </w:r>
      <w:r w:rsidRPr="00292B5D">
        <w:rPr>
          <w:u w:val="single"/>
        </w:rPr>
        <w:t>agreed</w:t>
      </w:r>
      <w:r w:rsidRPr="00645BC6">
        <w:t xml:space="preserve"> to revert</w:t>
      </w:r>
      <w:r w:rsidRPr="00D958AD">
        <w:t xml:space="preserve"> to the matter at its next meeting.</w:t>
      </w:r>
    </w:p>
    <w:p w14:paraId="530606AD" w14:textId="3C939697" w:rsidR="0089731B" w:rsidRPr="00AC0A3B" w:rsidRDefault="0089731B" w:rsidP="0089731B">
      <w:pPr>
        <w:pStyle w:val="Heading1"/>
        <w:rPr>
          <w:lang w:eastAsia="en-GB"/>
        </w:rPr>
      </w:pPr>
      <w:bookmarkStart w:id="29" w:name="_Toc92359890"/>
      <w:r>
        <w:rPr>
          <w:lang w:eastAsia="en-GB"/>
        </w:rPr>
        <w:t>review of the application of the provisions of the section on geographical indications under article 24.2</w:t>
      </w:r>
      <w:bookmarkEnd w:id="29"/>
    </w:p>
    <w:p w14:paraId="0B300379" w14:textId="1A221E0A" w:rsidR="0089731B" w:rsidRPr="0089731B" w:rsidRDefault="0089731B" w:rsidP="0089731B">
      <w:pPr>
        <w:pStyle w:val="BodyText"/>
        <w:rPr>
          <w:color w:val="000000"/>
          <w:lang w:eastAsia="en-GB"/>
        </w:rPr>
      </w:pPr>
      <w:r>
        <w:t xml:space="preserve">The </w:t>
      </w:r>
      <w:r w:rsidRPr="00292B5D">
        <w:rPr>
          <w:u w:val="single"/>
        </w:rPr>
        <w:t>Chair</w:t>
      </w:r>
      <w:r>
        <w:t xml:space="preserve"> recalled that </w:t>
      </w:r>
      <w:r w:rsidR="009E27C8">
        <w:t>A</w:t>
      </w:r>
      <w:r>
        <w:t>rticle 24.2 of the TRIPS Agreement require</w:t>
      </w:r>
      <w:r w:rsidR="00871A48">
        <w:t>d</w:t>
      </w:r>
      <w:r>
        <w:t xml:space="preserve"> </w:t>
      </w:r>
      <w:r w:rsidRPr="00AC0A3B">
        <w:t xml:space="preserve">the Council </w:t>
      </w:r>
      <w:r>
        <w:t xml:space="preserve">to </w:t>
      </w:r>
      <w:r w:rsidRPr="00AC0A3B">
        <w:t xml:space="preserve">keep under review the application of the </w:t>
      </w:r>
      <w:r>
        <w:t xml:space="preserve">TRIPS </w:t>
      </w:r>
      <w:r w:rsidRPr="00AC0A3B">
        <w:t>provisions</w:t>
      </w:r>
      <w:r>
        <w:t xml:space="preserve"> on geographical indications. </w:t>
      </w:r>
      <w:r w:rsidRPr="00DC2482">
        <w:t xml:space="preserve">The principal tool used </w:t>
      </w:r>
      <w:r>
        <w:t xml:space="preserve">for </w:t>
      </w:r>
      <w:r w:rsidRPr="00DC2482">
        <w:t xml:space="preserve">the review </w:t>
      </w:r>
      <w:r w:rsidR="002E411F">
        <w:t xml:space="preserve">was </w:t>
      </w:r>
      <w:r>
        <w:t xml:space="preserve">the </w:t>
      </w:r>
      <w:r w:rsidRPr="00DC2482">
        <w:t xml:space="preserve">Checklist of Questions </w:t>
      </w:r>
      <w:r>
        <w:t xml:space="preserve">in </w:t>
      </w:r>
      <w:r w:rsidRPr="00DC2482">
        <w:t>document</w:t>
      </w:r>
      <w:r>
        <w:t>s</w:t>
      </w:r>
      <w:r w:rsidRPr="00DC2482">
        <w:t xml:space="preserve"> </w:t>
      </w:r>
      <w:hyperlink r:id="rId15" w:history="1">
        <w:r w:rsidRPr="00FE38EB">
          <w:rPr>
            <w:rStyle w:val="Hyperlink"/>
          </w:rPr>
          <w:t>IP/C/13</w:t>
        </w:r>
      </w:hyperlink>
      <w:r>
        <w:t xml:space="preserve"> </w:t>
      </w:r>
      <w:r w:rsidRPr="00DC2482">
        <w:t>and Add.1.</w:t>
      </w:r>
      <w:r>
        <w:t xml:space="preserve"> Unfortunately, only 37 out of 164 Members</w:t>
      </w:r>
      <w:r w:rsidRPr="00544B22">
        <w:t xml:space="preserve"> </w:t>
      </w:r>
      <w:r w:rsidR="002E411F">
        <w:t xml:space="preserve">had </w:t>
      </w:r>
      <w:r w:rsidRPr="00544B22">
        <w:t>responded to the Checklist</w:t>
      </w:r>
      <w:r>
        <w:t xml:space="preserve"> so far; and many of these responses are likely to be outdated, being some two decades old. The </w:t>
      </w:r>
      <w:r w:rsidRPr="00292B5D">
        <w:rPr>
          <w:u w:val="single"/>
        </w:rPr>
        <w:t>Chair</w:t>
      </w:r>
      <w:r>
        <w:t xml:space="preserve"> said that this d</w:t>
      </w:r>
      <w:r w:rsidR="00871A48">
        <w:t>id</w:t>
      </w:r>
      <w:r>
        <w:t xml:space="preserve"> not adequately reflect the fact that GI protection </w:t>
      </w:r>
      <w:r w:rsidR="00871A48">
        <w:t>was</w:t>
      </w:r>
      <w:r>
        <w:t xml:space="preserve"> an active area of legal and policy development at domestic level and in FTAs. T</w:t>
      </w:r>
      <w:r>
        <w:rPr>
          <w:lang w:eastAsia="en-GB"/>
        </w:rPr>
        <w:t xml:space="preserve">he "Annual Report on Notifications and Other Information Flows" circulated by the Secretariat in March </w:t>
      </w:r>
      <w:r w:rsidR="00871A48">
        <w:rPr>
          <w:lang w:eastAsia="en-GB"/>
        </w:rPr>
        <w:t xml:space="preserve">2021 </w:t>
      </w:r>
      <w:r>
        <w:rPr>
          <w:lang w:eastAsia="en-GB"/>
        </w:rPr>
        <w:t>provide</w:t>
      </w:r>
      <w:r w:rsidR="00871A48">
        <w:rPr>
          <w:lang w:eastAsia="en-GB"/>
        </w:rPr>
        <w:t>d</w:t>
      </w:r>
      <w:r>
        <w:rPr>
          <w:lang w:eastAsia="en-GB"/>
        </w:rPr>
        <w:t xml:space="preserve"> a Member-by-Member overview of notifications in this area. He invited delegations to </w:t>
      </w:r>
      <w:proofErr w:type="gramStart"/>
      <w:r>
        <w:rPr>
          <w:lang w:eastAsia="en-GB"/>
        </w:rPr>
        <w:t>take a look</w:t>
      </w:r>
      <w:proofErr w:type="gramEnd"/>
      <w:r>
        <w:rPr>
          <w:lang w:eastAsia="en-GB"/>
        </w:rPr>
        <w:t xml:space="preserve"> </w:t>
      </w:r>
      <w:r w:rsidR="002E411F">
        <w:rPr>
          <w:lang w:eastAsia="en-GB"/>
        </w:rPr>
        <w:t xml:space="preserve">at </w:t>
      </w:r>
      <w:r>
        <w:rPr>
          <w:lang w:eastAsia="en-GB"/>
        </w:rPr>
        <w:t xml:space="preserve">whether </w:t>
      </w:r>
      <w:r w:rsidR="002E411F">
        <w:rPr>
          <w:lang w:eastAsia="en-GB"/>
        </w:rPr>
        <w:t xml:space="preserve">their </w:t>
      </w:r>
      <w:r>
        <w:rPr>
          <w:lang w:eastAsia="en-GB"/>
        </w:rPr>
        <w:t xml:space="preserve">responses to the GI </w:t>
      </w:r>
      <w:r w:rsidR="00D720AF">
        <w:rPr>
          <w:lang w:eastAsia="en-GB"/>
        </w:rPr>
        <w:t xml:space="preserve">Checklist </w:t>
      </w:r>
      <w:r>
        <w:rPr>
          <w:lang w:eastAsia="en-GB"/>
        </w:rPr>
        <w:t>might merit updating.</w:t>
      </w:r>
    </w:p>
    <w:p w14:paraId="4C01E17E" w14:textId="60E89222" w:rsidR="0089731B" w:rsidRDefault="0089731B" w:rsidP="00871A48">
      <w:pPr>
        <w:pStyle w:val="BodyText"/>
        <w:rPr>
          <w:lang w:eastAsia="en-GB"/>
        </w:rPr>
      </w:pPr>
      <w:r>
        <w:rPr>
          <w:lang w:eastAsia="en-GB"/>
        </w:rPr>
        <w:lastRenderedPageBreak/>
        <w:t xml:space="preserve">The </w:t>
      </w:r>
      <w:r w:rsidRPr="00292B5D">
        <w:rPr>
          <w:u w:val="single"/>
          <w:lang w:eastAsia="en-GB"/>
        </w:rPr>
        <w:t>Chair</w:t>
      </w:r>
      <w:r w:rsidRPr="008F7C8B">
        <w:rPr>
          <w:lang w:eastAsia="en-GB"/>
        </w:rPr>
        <w:t xml:space="preserve"> encourage</w:t>
      </w:r>
      <w:r>
        <w:rPr>
          <w:lang w:eastAsia="en-GB"/>
        </w:rPr>
        <w:t>d</w:t>
      </w:r>
      <w:r w:rsidRPr="008F7C8B">
        <w:rPr>
          <w:lang w:eastAsia="en-GB"/>
        </w:rPr>
        <w:t xml:space="preserve"> delegations to provide responses to the Checklist or to update earlier responses.</w:t>
      </w:r>
      <w:r>
        <w:rPr>
          <w:lang w:eastAsia="en-GB"/>
        </w:rPr>
        <w:t xml:space="preserve"> He said that the e-TRIPS Submission System provide</w:t>
      </w:r>
      <w:r w:rsidR="00871A48">
        <w:rPr>
          <w:lang w:eastAsia="en-GB"/>
        </w:rPr>
        <w:t>d</w:t>
      </w:r>
      <w:r>
        <w:rPr>
          <w:lang w:eastAsia="en-GB"/>
        </w:rPr>
        <w:t xml:space="preserve"> an easy and convenient online tool to provide responses to the Checklist and to check the date </w:t>
      </w:r>
      <w:r w:rsidR="00871A48">
        <w:rPr>
          <w:lang w:eastAsia="en-GB"/>
        </w:rPr>
        <w:t>of the</w:t>
      </w:r>
      <w:r>
        <w:rPr>
          <w:lang w:eastAsia="en-GB"/>
        </w:rPr>
        <w:t xml:space="preserve"> recent submission in that regard. </w:t>
      </w:r>
    </w:p>
    <w:p w14:paraId="26AF6CB4" w14:textId="3C3FD3A3" w:rsidR="00871A48" w:rsidRDefault="0089731B" w:rsidP="00871A48">
      <w:pPr>
        <w:pStyle w:val="BodyText"/>
        <w:rPr>
          <w:lang w:eastAsia="en-GB"/>
        </w:rPr>
      </w:pPr>
      <w:r w:rsidRPr="008F7C8B">
        <w:rPr>
          <w:lang w:eastAsia="en-GB"/>
        </w:rPr>
        <w:t xml:space="preserve">In line with the Council's recommendation made in March 2010, </w:t>
      </w:r>
      <w:r>
        <w:rPr>
          <w:lang w:eastAsia="en-GB"/>
        </w:rPr>
        <w:t>the Chair</w:t>
      </w:r>
      <w:r w:rsidRPr="008F7C8B">
        <w:rPr>
          <w:lang w:eastAsia="en-GB"/>
        </w:rPr>
        <w:t xml:space="preserve"> </w:t>
      </w:r>
      <w:r w:rsidR="009E27C8">
        <w:rPr>
          <w:lang w:eastAsia="en-GB"/>
        </w:rPr>
        <w:t xml:space="preserve">also </w:t>
      </w:r>
      <w:r w:rsidRPr="008F7C8B">
        <w:rPr>
          <w:lang w:eastAsia="en-GB"/>
        </w:rPr>
        <w:t>invite</w:t>
      </w:r>
      <w:r>
        <w:rPr>
          <w:lang w:eastAsia="en-GB"/>
        </w:rPr>
        <w:t>d</w:t>
      </w:r>
      <w:r w:rsidRPr="008F7C8B">
        <w:rPr>
          <w:lang w:eastAsia="en-GB"/>
        </w:rPr>
        <w:t xml:space="preserve"> Members to share information regarding GI chapters in </w:t>
      </w:r>
      <w:r>
        <w:rPr>
          <w:lang w:eastAsia="en-GB"/>
        </w:rPr>
        <w:t xml:space="preserve">their </w:t>
      </w:r>
      <w:r w:rsidRPr="008F7C8B">
        <w:rPr>
          <w:lang w:eastAsia="en-GB"/>
        </w:rPr>
        <w:t>bilateral agreements.</w:t>
      </w:r>
    </w:p>
    <w:p w14:paraId="59AF0A51" w14:textId="33BD20B7" w:rsidR="0089731B" w:rsidRDefault="0089731B" w:rsidP="00871A48">
      <w:pPr>
        <w:pStyle w:val="BodyText"/>
        <w:rPr>
          <w:lang w:eastAsia="en-GB"/>
        </w:rPr>
      </w:pPr>
      <w:r w:rsidRPr="00D958AD">
        <w:t xml:space="preserve">The </w:t>
      </w:r>
      <w:r w:rsidRPr="00FE3CA6">
        <w:t xml:space="preserve">Council </w:t>
      </w:r>
      <w:r w:rsidRPr="00D720AF">
        <w:rPr>
          <w:u w:val="single"/>
        </w:rPr>
        <w:t>took note</w:t>
      </w:r>
      <w:r w:rsidRPr="00FE3CA6">
        <w:t xml:space="preserve"> of the</w:t>
      </w:r>
      <w:r w:rsidRPr="00D958AD">
        <w:t xml:space="preserve"> </w:t>
      </w:r>
      <w:r w:rsidR="00871A48">
        <w:t>information provided</w:t>
      </w:r>
      <w:r w:rsidRPr="00D958AD">
        <w:t xml:space="preserve"> </w:t>
      </w:r>
      <w:r w:rsidRPr="00FE3CA6">
        <w:t xml:space="preserve">and </w:t>
      </w:r>
      <w:r w:rsidRPr="00D720AF">
        <w:rPr>
          <w:u w:val="single"/>
        </w:rPr>
        <w:t>agreed</w:t>
      </w:r>
      <w:r w:rsidRPr="00FE3CA6">
        <w:t xml:space="preserve"> to</w:t>
      </w:r>
      <w:r w:rsidRPr="00D958AD">
        <w:t xml:space="preserve"> revert to the matter at its next meeting.</w:t>
      </w:r>
    </w:p>
    <w:p w14:paraId="13EC0193" w14:textId="0504E42B" w:rsidR="00871A48" w:rsidRPr="00AC0A3B" w:rsidRDefault="00871A48" w:rsidP="00871A48">
      <w:pPr>
        <w:pStyle w:val="Heading1"/>
        <w:rPr>
          <w:lang w:eastAsia="en-GB"/>
        </w:rPr>
      </w:pPr>
      <w:bookmarkStart w:id="30" w:name="_Toc92359891"/>
      <w:r>
        <w:rPr>
          <w:lang w:eastAsia="en-GB"/>
        </w:rPr>
        <w:t>Nineteenth annual review under paragraph 2 of the decision on the implementation of article 66.2 of the trips agreement</w:t>
      </w:r>
      <w:bookmarkEnd w:id="30"/>
    </w:p>
    <w:p w14:paraId="2F0DD829" w14:textId="29E72BFE" w:rsidR="00871A48" w:rsidRPr="00A53C09" w:rsidRDefault="00871A48" w:rsidP="00871A48">
      <w:pPr>
        <w:pStyle w:val="BodyText"/>
        <w:tabs>
          <w:tab w:val="num" w:pos="720"/>
        </w:tabs>
      </w:pPr>
      <w:r>
        <w:t xml:space="preserve">The </w:t>
      </w:r>
      <w:r w:rsidRPr="00871A48">
        <w:rPr>
          <w:u w:val="single"/>
        </w:rPr>
        <w:t>Chair</w:t>
      </w:r>
      <w:r>
        <w:t xml:space="preserve"> turned to </w:t>
      </w:r>
      <w:r w:rsidRPr="00A53C09">
        <w:t xml:space="preserve">the Council's </w:t>
      </w:r>
      <w:r>
        <w:t>19</w:t>
      </w:r>
      <w:r w:rsidRPr="00B52B7B">
        <w:rPr>
          <w:vertAlign w:val="superscript"/>
        </w:rPr>
        <w:t>th</w:t>
      </w:r>
      <w:r>
        <w:t xml:space="preserve"> </w:t>
      </w:r>
      <w:r w:rsidRPr="00A53C09">
        <w:t>annual review of developed country Members' reports on their implementation of Article 66.2</w:t>
      </w:r>
      <w:r>
        <w:t xml:space="preserve"> of the TRIPS Agreement</w:t>
      </w:r>
      <w:r w:rsidRPr="00A53C09">
        <w:t xml:space="preserve">. </w:t>
      </w:r>
      <w:r>
        <w:t xml:space="preserve">Under a Council decision of </w:t>
      </w:r>
      <w:r w:rsidRPr="00A53C09">
        <w:t>February</w:t>
      </w:r>
      <w:r w:rsidR="002F3B56">
        <w:t> </w:t>
      </w:r>
      <w:r w:rsidRPr="00A53C09">
        <w:t xml:space="preserve">2003, developed country Members </w:t>
      </w:r>
      <w:r w:rsidR="0040736C">
        <w:t>are</w:t>
      </w:r>
      <w:r>
        <w:t xml:space="preserve"> to </w:t>
      </w:r>
      <w:r w:rsidRPr="00A53C09">
        <w:t>submit annual reports on actions taken or planned in pursuance of their commitments under Article 66.2</w:t>
      </w:r>
      <w:r w:rsidR="002F3B56">
        <w:t xml:space="preserve"> of the TRIPS Agreement.</w:t>
      </w:r>
      <w:r w:rsidRPr="00A53C09">
        <w:t xml:space="preserve"> </w:t>
      </w:r>
      <w:r w:rsidR="0040736C">
        <w:t>N</w:t>
      </w:r>
      <w:r w:rsidRPr="00A53C09">
        <w:t xml:space="preserve">ew detailed reports </w:t>
      </w:r>
      <w:r w:rsidR="0040736C">
        <w:t xml:space="preserve">are required </w:t>
      </w:r>
      <w:r w:rsidRPr="00A53C09">
        <w:t>every third year</w:t>
      </w:r>
      <w:r w:rsidR="0040736C">
        <w:t>,</w:t>
      </w:r>
      <w:r w:rsidRPr="00A53C09">
        <w:t xml:space="preserve"> and</w:t>
      </w:r>
      <w:r>
        <w:t xml:space="preserve"> updates </w:t>
      </w:r>
      <w:r w:rsidRPr="00A53C09">
        <w:t xml:space="preserve">in the intervening years. </w:t>
      </w:r>
    </w:p>
    <w:p w14:paraId="11A763AD" w14:textId="4C0F4DA4" w:rsidR="00871A48" w:rsidRPr="00A53C09" w:rsidRDefault="00871A48" w:rsidP="00871A48">
      <w:pPr>
        <w:pStyle w:val="BodyText"/>
        <w:tabs>
          <w:tab w:val="num" w:pos="720"/>
        </w:tabs>
      </w:pPr>
      <w:r>
        <w:t xml:space="preserve">He recalled that in June 2021, </w:t>
      </w:r>
      <w:r w:rsidRPr="00A53C09">
        <w:t xml:space="preserve">the Council </w:t>
      </w:r>
      <w:r w:rsidR="0040736C">
        <w:t xml:space="preserve">had </w:t>
      </w:r>
      <w:r w:rsidRPr="00A53C09">
        <w:t xml:space="preserve">requested developed country Members to </w:t>
      </w:r>
      <w:r w:rsidRPr="00656D0E">
        <w:t>submit their seventh set of new detailed reports in time for the present meeting, and the Secretariat ha</w:t>
      </w:r>
      <w:r w:rsidR="0040736C">
        <w:t>d</w:t>
      </w:r>
      <w:r w:rsidRPr="00656D0E">
        <w:t xml:space="preserve"> since circulated a reminder.</w:t>
      </w:r>
      <w:r>
        <w:rPr>
          <w:rStyle w:val="FootnoteReference"/>
        </w:rPr>
        <w:footnoteReference w:id="4"/>
      </w:r>
      <w:r>
        <w:t xml:space="preserve"> </w:t>
      </w:r>
      <w:r w:rsidR="0040736C">
        <w:t>He also noted that</w:t>
      </w:r>
      <w:r>
        <w:t xml:space="preserve"> the LDCs had submitted a proposal of a template for the submission of reports on commitments of developed countries under Article 66.2. </w:t>
      </w:r>
    </w:p>
    <w:p w14:paraId="5DA7960C" w14:textId="4C06EA4A" w:rsidR="00871A48" w:rsidRDefault="0040736C" w:rsidP="00871A48">
      <w:pPr>
        <w:pStyle w:val="BodyText"/>
        <w:tabs>
          <w:tab w:val="num" w:pos="720"/>
        </w:tabs>
      </w:pPr>
      <w:r>
        <w:t>He noted that t</w:t>
      </w:r>
      <w:r w:rsidR="00871A48">
        <w:t xml:space="preserve">he </w:t>
      </w:r>
      <w:r w:rsidR="00871A48" w:rsidRPr="0036657B">
        <w:t xml:space="preserve">Council </w:t>
      </w:r>
      <w:r w:rsidR="00871A48">
        <w:t xml:space="preserve">had </w:t>
      </w:r>
      <w:r w:rsidR="00871A48" w:rsidRPr="0036657B">
        <w:t xml:space="preserve">received </w:t>
      </w:r>
      <w:r w:rsidR="00871A48">
        <w:t xml:space="preserve">new </w:t>
      </w:r>
      <w:r w:rsidR="00871A48" w:rsidRPr="0036657B">
        <w:t xml:space="preserve">reports from </w:t>
      </w:r>
      <w:r w:rsidR="00871A48">
        <w:t>Switzerland, Japan, Australia, the United Kingdom, the United States, Canada, and the European Union. Since the circulation of the revised draft agenda Norway ha</w:t>
      </w:r>
      <w:r w:rsidR="00BB4E08">
        <w:t>d</w:t>
      </w:r>
      <w:r w:rsidR="00871A48">
        <w:t xml:space="preserve"> also submitted its report. </w:t>
      </w:r>
      <w:r w:rsidR="00871A48" w:rsidRPr="006728FB">
        <w:t>This</w:t>
      </w:r>
      <w:r w:rsidR="00871A48" w:rsidRPr="00A53C09">
        <w:t xml:space="preserve"> documentation </w:t>
      </w:r>
      <w:r w:rsidR="00BB4E08">
        <w:t>was</w:t>
      </w:r>
      <w:r w:rsidR="00871A48">
        <w:t xml:space="preserve"> being </w:t>
      </w:r>
      <w:r w:rsidR="00871A48" w:rsidRPr="00A53C09">
        <w:t xml:space="preserve">circulated </w:t>
      </w:r>
      <w:r w:rsidR="00871A48">
        <w:t xml:space="preserve">under the new dedicated document series with the symbol </w:t>
      </w:r>
      <w:hyperlink r:id="rId16" w:history="1">
        <w:r w:rsidR="00871A48" w:rsidRPr="00FE38EB">
          <w:rPr>
            <w:rStyle w:val="Hyperlink"/>
          </w:rPr>
          <w:t>IP/C/R/TTI/[Member]/</w:t>
        </w:r>
      </w:hyperlink>
      <w:r w:rsidR="00871A48">
        <w:t xml:space="preserve"> – where "R" stands for "Reports" and "TTI" stands for "Technology Transfer Incentives"</w:t>
      </w:r>
      <w:r w:rsidR="00871A48" w:rsidRPr="00A53C09">
        <w:t>.</w:t>
      </w:r>
    </w:p>
    <w:p w14:paraId="01343F07" w14:textId="3C351632" w:rsidR="00871A48" w:rsidRDefault="0040736C" w:rsidP="00871A48">
      <w:pPr>
        <w:pStyle w:val="BodyText"/>
        <w:tabs>
          <w:tab w:val="num" w:pos="720"/>
        </w:tabs>
      </w:pPr>
      <w:r>
        <w:t>He said that p</w:t>
      </w:r>
      <w:r w:rsidR="00871A48" w:rsidRPr="00A53C09">
        <w:t xml:space="preserve">aragraph 2 of the </w:t>
      </w:r>
      <w:r w:rsidR="00871A48">
        <w:t xml:space="preserve">Council's </w:t>
      </w:r>
      <w:r w:rsidR="00871A48" w:rsidRPr="00A53C09">
        <w:t>Decision on the Implementation of Article</w:t>
      </w:r>
      <w:r w:rsidR="00871A48">
        <w:t> </w:t>
      </w:r>
      <w:r w:rsidR="00871A48" w:rsidRPr="00A53C09">
        <w:t xml:space="preserve">66.2 </w:t>
      </w:r>
      <w:r w:rsidR="00871A48">
        <w:t>states</w:t>
      </w:r>
      <w:r w:rsidR="00871A48" w:rsidRPr="00A53C09">
        <w:t xml:space="preserve"> that the annual review sh</w:t>
      </w:r>
      <w:r w:rsidR="00BB4E08">
        <w:t>ould</w:t>
      </w:r>
      <w:r w:rsidR="00871A48" w:rsidRPr="00A53C09">
        <w:t xml:space="preserve"> provide Members with an opportunity to pose questions in relation to the information submitted and request additional information; discuss the effectiveness of the incentives provided in promoting and encouraging technology transfer to least developed country Members in order to enable them to create a sound and viable technological base; and consider any points relating to the operation of the reporting procedure established by the </w:t>
      </w:r>
      <w:r w:rsidR="00D720AF">
        <w:t>D</w:t>
      </w:r>
      <w:r w:rsidR="00871A48" w:rsidRPr="00A53C09">
        <w:t>ecision.</w:t>
      </w:r>
    </w:p>
    <w:p w14:paraId="4C629BE6" w14:textId="568D001F" w:rsidR="00871A48" w:rsidRPr="00A53C09" w:rsidRDefault="00BB4E08" w:rsidP="00BB4E08">
      <w:pPr>
        <w:pStyle w:val="BodyText"/>
        <w:tabs>
          <w:tab w:val="num" w:pos="720"/>
        </w:tabs>
      </w:pPr>
      <w:r>
        <w:t>S</w:t>
      </w:r>
      <w:r w:rsidR="00871A48" w:rsidRPr="00A53C09">
        <w:t>ome of the information</w:t>
      </w:r>
      <w:r w:rsidR="00871A48">
        <w:t xml:space="preserve"> by developed country Members</w:t>
      </w:r>
      <w:r w:rsidR="00871A48" w:rsidRPr="00A53C09">
        <w:t xml:space="preserve"> </w:t>
      </w:r>
      <w:r>
        <w:t>had been</w:t>
      </w:r>
      <w:r w:rsidR="00871A48" w:rsidRPr="00A53C09">
        <w:t xml:space="preserve"> received only very recently, and most of it </w:t>
      </w:r>
      <w:r>
        <w:t>was</w:t>
      </w:r>
      <w:r w:rsidR="00871A48" w:rsidRPr="00A53C09">
        <w:t xml:space="preserve">, so far, available only in its original language. </w:t>
      </w:r>
      <w:r w:rsidR="0040736C">
        <w:t xml:space="preserve">He therefore intended for </w:t>
      </w:r>
      <w:r w:rsidR="00871A48" w:rsidRPr="00A53C09">
        <w:t xml:space="preserve">Members </w:t>
      </w:r>
      <w:r w:rsidR="0040736C">
        <w:t xml:space="preserve">to </w:t>
      </w:r>
      <w:r>
        <w:t xml:space="preserve">have </w:t>
      </w:r>
      <w:r w:rsidR="00871A48">
        <w:t xml:space="preserve">an opportunity </w:t>
      </w:r>
      <w:r w:rsidR="00871A48" w:rsidRPr="00A53C09">
        <w:t xml:space="preserve">to make further comments </w:t>
      </w:r>
      <w:r w:rsidR="00871A48">
        <w:t xml:space="preserve">at the next meeting of the Council. </w:t>
      </w:r>
      <w:r>
        <w:t>This would</w:t>
      </w:r>
      <w:r w:rsidR="00871A48">
        <w:t xml:space="preserve"> give Members a chance to </w:t>
      </w:r>
      <w:r w:rsidR="00871A48" w:rsidRPr="00A53C09">
        <w:t>study</w:t>
      </w:r>
      <w:r w:rsidR="00871A48">
        <w:t xml:space="preserve"> the information recently circulated and </w:t>
      </w:r>
      <w:r w:rsidR="00871A48" w:rsidRPr="00A53C09">
        <w:t xml:space="preserve">any additional information </w:t>
      </w:r>
      <w:r w:rsidR="00871A48">
        <w:t>subsequently received</w:t>
      </w:r>
      <w:r w:rsidR="00871A48" w:rsidRPr="00A53C09">
        <w:t>.</w:t>
      </w:r>
    </w:p>
    <w:p w14:paraId="7E03B4C6" w14:textId="3AC0B5E0" w:rsidR="00871A48" w:rsidRPr="00A903F2" w:rsidRDefault="00871A48" w:rsidP="00BB4E08">
      <w:pPr>
        <w:pStyle w:val="BodyText"/>
        <w:tabs>
          <w:tab w:val="num" w:pos="720"/>
        </w:tabs>
      </w:pPr>
      <w:r>
        <w:t xml:space="preserve">The </w:t>
      </w:r>
      <w:r w:rsidRPr="00803CED">
        <w:rPr>
          <w:u w:val="single"/>
        </w:rPr>
        <w:t>Chair</w:t>
      </w:r>
      <w:r>
        <w:t xml:space="preserve"> announced that the Secretariat </w:t>
      </w:r>
      <w:r w:rsidR="00BB4E08">
        <w:t>was</w:t>
      </w:r>
      <w:r>
        <w:t xml:space="preserve"> planning to hold the Article 66.2 Workshop in March 2022. In light of the changing situation, the dates of the workshop ha</w:t>
      </w:r>
      <w:r w:rsidR="0071464B">
        <w:t>d</w:t>
      </w:r>
      <w:r>
        <w:t xml:space="preserve"> not yet been </w:t>
      </w:r>
      <w:proofErr w:type="gramStart"/>
      <w:r>
        <w:t>fixed</w:t>
      </w:r>
      <w:r w:rsidR="0040736C">
        <w:t>,</w:t>
      </w:r>
      <w:r w:rsidR="002F3B56">
        <w:t xml:space="preserve"> </w:t>
      </w:r>
      <w:r w:rsidR="0040736C">
        <w:t>but</w:t>
      </w:r>
      <w:proofErr w:type="gramEnd"/>
      <w:r w:rsidR="0040736C">
        <w:t xml:space="preserve"> would be communicated as soon as they were finalized</w:t>
      </w:r>
      <w:r>
        <w:t xml:space="preserve">. This </w:t>
      </w:r>
      <w:r w:rsidR="00BB4E08">
        <w:t xml:space="preserve">would </w:t>
      </w:r>
      <w:r w:rsidR="0071464B">
        <w:t>allow</w:t>
      </w:r>
      <w:r w:rsidRPr="00A903F2">
        <w:t xml:space="preserve"> LDCs sufficient time to absorb the information provided by developed countries in their reports </w:t>
      </w:r>
      <w:proofErr w:type="gramStart"/>
      <w:r w:rsidRPr="00A903F2">
        <w:t>and also</w:t>
      </w:r>
      <w:proofErr w:type="gramEnd"/>
      <w:r w:rsidRPr="00A903F2">
        <w:t xml:space="preserve"> to ensure that these reports are available in the official languages of the WTO</w:t>
      </w:r>
      <w:r>
        <w:t>.</w:t>
      </w:r>
      <w:r w:rsidRPr="00772E32">
        <w:t xml:space="preserve"> </w:t>
      </w:r>
      <w:r>
        <w:t>It w</w:t>
      </w:r>
      <w:r w:rsidR="00BB4E08">
        <w:t>ould</w:t>
      </w:r>
      <w:r>
        <w:t xml:space="preserve"> </w:t>
      </w:r>
      <w:r w:rsidR="0040736C">
        <w:t xml:space="preserve">further </w:t>
      </w:r>
      <w:r>
        <w:t>be an opportunity to discuss the LDC</w:t>
      </w:r>
      <w:r w:rsidR="002E411F">
        <w:t xml:space="preserve"> Group</w:t>
      </w:r>
      <w:r>
        <w:t>s</w:t>
      </w:r>
      <w:r w:rsidR="0040736C">
        <w:t>'</w:t>
      </w:r>
      <w:r>
        <w:t xml:space="preserve"> proposal </w:t>
      </w:r>
      <w:r w:rsidR="002E411F">
        <w:t xml:space="preserve">for a </w:t>
      </w:r>
      <w:r>
        <w:t>template for reporting on commitments under this Article</w:t>
      </w:r>
      <w:r w:rsidR="00D720AF">
        <w:t xml:space="preserve">. </w:t>
      </w:r>
      <w:r>
        <w:t>He indicated that the Workshop w</w:t>
      </w:r>
      <w:r w:rsidR="00BB4E08">
        <w:t xml:space="preserve">ould </w:t>
      </w:r>
      <w:r>
        <w:t>comprise two days of workshop sessions, and a reporting and review segment within the first TRIPS Council meeting of 2022.</w:t>
      </w:r>
    </w:p>
    <w:p w14:paraId="6F3AFCA6" w14:textId="0E0E1870" w:rsidR="00871A48" w:rsidRPr="0071464B" w:rsidRDefault="00871A48" w:rsidP="00BB4E08">
      <w:pPr>
        <w:pStyle w:val="BodyText"/>
        <w:tabs>
          <w:tab w:val="num" w:pos="720"/>
        </w:tabs>
      </w:pPr>
      <w:r>
        <w:t>He reported that i</w:t>
      </w:r>
      <w:r w:rsidRPr="3AB7F94A">
        <w:t>n preparation of the next annual Workshop, the Secretariat ha</w:t>
      </w:r>
      <w:r w:rsidR="0071464B">
        <w:t>d</w:t>
      </w:r>
      <w:r w:rsidRPr="3AB7F94A">
        <w:t xml:space="preserve"> circulated </w:t>
      </w:r>
      <w:r>
        <w:t xml:space="preserve">an </w:t>
      </w:r>
      <w:r w:rsidRPr="3AB7F94A">
        <w:t xml:space="preserve">Article 66.2 survey questionnaire </w:t>
      </w:r>
      <w:r w:rsidRPr="004D0342">
        <w:t xml:space="preserve">to LDC </w:t>
      </w:r>
      <w:r>
        <w:t>M</w:t>
      </w:r>
      <w:r w:rsidRPr="004D0342">
        <w:t xml:space="preserve">embers, acceding </w:t>
      </w:r>
      <w:r w:rsidR="009073B5">
        <w:t>governments,</w:t>
      </w:r>
      <w:r w:rsidR="0071464B">
        <w:t xml:space="preserve"> </w:t>
      </w:r>
      <w:r w:rsidRPr="004D0342">
        <w:t>and observers on 2</w:t>
      </w:r>
      <w:r w:rsidR="0071464B">
        <w:t>7 </w:t>
      </w:r>
      <w:r w:rsidRPr="004D0342">
        <w:t xml:space="preserve">September 2021. </w:t>
      </w:r>
      <w:r w:rsidR="0071464B">
        <w:t>The relevant delegations were</w:t>
      </w:r>
      <w:r>
        <w:t xml:space="preserve"> invited </w:t>
      </w:r>
      <w:r w:rsidRPr="3AB7F94A">
        <w:t xml:space="preserve">to answer </w:t>
      </w:r>
      <w:r>
        <w:t xml:space="preserve">questions </w:t>
      </w:r>
      <w:r w:rsidRPr="3AB7F94A">
        <w:t xml:space="preserve">on current areas of needs and priority for technological development, projects that are relevant to these areas of technology transfer, and their general experience with projects reported under the Article 66.2 implementation and review process. </w:t>
      </w:r>
      <w:r w:rsidR="0071464B">
        <w:t>T</w:t>
      </w:r>
      <w:r w:rsidRPr="3AB7F94A">
        <w:t>h</w:t>
      </w:r>
      <w:r w:rsidR="0071464B">
        <w:t>e</w:t>
      </w:r>
      <w:r w:rsidRPr="3AB7F94A">
        <w:t xml:space="preserve"> survey </w:t>
      </w:r>
      <w:r w:rsidR="0071464B">
        <w:t>was</w:t>
      </w:r>
      <w:r w:rsidRPr="3AB7F94A">
        <w:t xml:space="preserve"> an optional tool to assist with preparations for </w:t>
      </w:r>
      <w:r w:rsidRPr="3AB7F94A">
        <w:lastRenderedPageBreak/>
        <w:t xml:space="preserve">the annual workshop and </w:t>
      </w:r>
      <w:r>
        <w:t>aim</w:t>
      </w:r>
      <w:r w:rsidR="0071464B">
        <w:t>ed at</w:t>
      </w:r>
      <w:r>
        <w:t xml:space="preserve"> </w:t>
      </w:r>
      <w:r w:rsidRPr="3AB7F94A">
        <w:t>facilitat</w:t>
      </w:r>
      <w:r w:rsidR="0071464B">
        <w:t>ing</w:t>
      </w:r>
      <w:r w:rsidRPr="3AB7F94A">
        <w:t xml:space="preserve"> and inform</w:t>
      </w:r>
      <w:r w:rsidR="0071464B">
        <w:t>ing</w:t>
      </w:r>
      <w:r w:rsidRPr="3AB7F94A">
        <w:t xml:space="preserve"> practical dialogue and coordination. </w:t>
      </w:r>
      <w:r w:rsidRPr="6A411C63">
        <w:rPr>
          <w:color w:val="000000" w:themeColor="text1"/>
        </w:rPr>
        <w:t xml:space="preserve">The deadline to submit answers to this survey questionnaire </w:t>
      </w:r>
      <w:r w:rsidR="0071464B">
        <w:rPr>
          <w:color w:val="000000" w:themeColor="text1"/>
        </w:rPr>
        <w:t>was</w:t>
      </w:r>
      <w:r w:rsidRPr="6A411C63">
        <w:rPr>
          <w:color w:val="000000" w:themeColor="text1"/>
        </w:rPr>
        <w:t xml:space="preserve"> </w:t>
      </w:r>
      <w:r w:rsidRPr="004D0342">
        <w:rPr>
          <w:color w:val="000000" w:themeColor="text1"/>
        </w:rPr>
        <w:t>Friday, 29 October 2021</w:t>
      </w:r>
      <w:r w:rsidRPr="3AB7F94A">
        <w:rPr>
          <w:color w:val="000000" w:themeColor="text1"/>
        </w:rPr>
        <w:t xml:space="preserve">. </w:t>
      </w:r>
    </w:p>
    <w:p w14:paraId="572C3C64" w14:textId="02A8B34B" w:rsidR="0071464B" w:rsidRDefault="0071464B" w:rsidP="0071464B">
      <w:pPr>
        <w:pStyle w:val="BodyText"/>
        <w:tabs>
          <w:tab w:val="num" w:pos="720"/>
        </w:tabs>
      </w:pPr>
      <w:r>
        <w:t xml:space="preserve">The representatives of the </w:t>
      </w:r>
      <w:r w:rsidRPr="00803CED">
        <w:rPr>
          <w:u w:val="single"/>
        </w:rPr>
        <w:t>United Kingdom</w:t>
      </w:r>
      <w:r>
        <w:t xml:space="preserve">; the </w:t>
      </w:r>
      <w:r w:rsidRPr="00803CED">
        <w:rPr>
          <w:u w:val="single"/>
        </w:rPr>
        <w:t>European Union</w:t>
      </w:r>
      <w:r>
        <w:t xml:space="preserve">; </w:t>
      </w:r>
      <w:r w:rsidRPr="00803CED">
        <w:rPr>
          <w:u w:val="single"/>
        </w:rPr>
        <w:t>Canada</w:t>
      </w:r>
      <w:r>
        <w:t xml:space="preserve">; </w:t>
      </w:r>
      <w:r w:rsidRPr="00803CED">
        <w:rPr>
          <w:u w:val="single"/>
        </w:rPr>
        <w:t>Australia</w:t>
      </w:r>
      <w:r>
        <w:t xml:space="preserve">; </w:t>
      </w:r>
      <w:r w:rsidRPr="00803CED">
        <w:rPr>
          <w:u w:val="single"/>
        </w:rPr>
        <w:t>Norway</w:t>
      </w:r>
      <w:r>
        <w:t xml:space="preserve">; the </w:t>
      </w:r>
      <w:r w:rsidRPr="00803CED">
        <w:rPr>
          <w:u w:val="single"/>
        </w:rPr>
        <w:t>United States</w:t>
      </w:r>
      <w:r>
        <w:t xml:space="preserve">; </w:t>
      </w:r>
      <w:r w:rsidRPr="00803CED">
        <w:rPr>
          <w:u w:val="single"/>
        </w:rPr>
        <w:t>Switzerland</w:t>
      </w:r>
      <w:r>
        <w:t xml:space="preserve">; </w:t>
      </w:r>
      <w:r w:rsidRPr="00803CED">
        <w:rPr>
          <w:u w:val="single"/>
        </w:rPr>
        <w:t>Bangladesh, on behalf of the LDC Group</w:t>
      </w:r>
      <w:r>
        <w:t xml:space="preserve">; </w:t>
      </w:r>
      <w:r w:rsidRPr="007015A6">
        <w:rPr>
          <w:u w:val="single"/>
        </w:rPr>
        <w:t>China</w:t>
      </w:r>
      <w:r>
        <w:t xml:space="preserve">; </w:t>
      </w:r>
      <w:r w:rsidRPr="00803CED">
        <w:rPr>
          <w:u w:val="single"/>
        </w:rPr>
        <w:t>India</w:t>
      </w:r>
      <w:r>
        <w:t xml:space="preserve">; and </w:t>
      </w:r>
      <w:r w:rsidRPr="00803CED">
        <w:rPr>
          <w:u w:val="single"/>
        </w:rPr>
        <w:t xml:space="preserve">Japan </w:t>
      </w:r>
      <w:r>
        <w:t>took the floor</w:t>
      </w:r>
      <w:r w:rsidR="00803CED">
        <w:t>.</w:t>
      </w:r>
    </w:p>
    <w:p w14:paraId="5215D01E" w14:textId="2495EA0E" w:rsidR="00871A48" w:rsidRDefault="00803CED" w:rsidP="00803CED">
      <w:pPr>
        <w:pStyle w:val="BodyText"/>
        <w:tabs>
          <w:tab w:val="num" w:pos="720"/>
        </w:tabs>
      </w:pPr>
      <w:r>
        <w:t xml:space="preserve">The </w:t>
      </w:r>
      <w:r w:rsidRPr="00803CED">
        <w:rPr>
          <w:u w:val="single"/>
        </w:rPr>
        <w:t>Chair</w:t>
      </w:r>
      <w:r w:rsidR="00871A48" w:rsidRPr="008123F3">
        <w:t xml:space="preserve"> suggest</w:t>
      </w:r>
      <w:r w:rsidR="00871A48">
        <w:t>ed</w:t>
      </w:r>
      <w:r w:rsidR="00871A48" w:rsidRPr="008123F3">
        <w:t xml:space="preserve"> that Members be given an opportunity to continue considering the information provided at our next meeting.</w:t>
      </w:r>
      <w:r w:rsidR="00871A48" w:rsidRPr="008123F3">
        <w:rPr>
          <w:i/>
        </w:rPr>
        <w:t xml:space="preserve"> </w:t>
      </w:r>
    </w:p>
    <w:p w14:paraId="29DE0177" w14:textId="77777777" w:rsidR="00871A48" w:rsidRPr="00EB767F" w:rsidRDefault="00871A48" w:rsidP="00803CED">
      <w:pPr>
        <w:pStyle w:val="BodyText"/>
        <w:tabs>
          <w:tab w:val="num" w:pos="720"/>
        </w:tabs>
      </w:pPr>
      <w:r w:rsidRPr="00EB767F">
        <w:t xml:space="preserve">The </w:t>
      </w:r>
      <w:r w:rsidRPr="002F3B56">
        <w:t xml:space="preserve">Council </w:t>
      </w:r>
      <w:r w:rsidRPr="00D720AF">
        <w:rPr>
          <w:u w:val="single"/>
        </w:rPr>
        <w:t>took note</w:t>
      </w:r>
      <w:r w:rsidRPr="002F3B56">
        <w:t xml:space="preserve"> of the</w:t>
      </w:r>
      <w:r w:rsidRPr="00EB767F">
        <w:t xml:space="preserve"> statements made </w:t>
      </w:r>
      <w:r w:rsidRPr="002F3B56">
        <w:t xml:space="preserve">and </w:t>
      </w:r>
      <w:r w:rsidRPr="00D720AF">
        <w:rPr>
          <w:u w:val="single"/>
        </w:rPr>
        <w:t>agreed to revert</w:t>
      </w:r>
      <w:r w:rsidRPr="002F3B56">
        <w:t xml:space="preserve"> to</w:t>
      </w:r>
      <w:r w:rsidRPr="00EB767F">
        <w:t xml:space="preserve"> the matter at its next meeting.</w:t>
      </w:r>
    </w:p>
    <w:p w14:paraId="79EC866A" w14:textId="27B1F9C6" w:rsidR="00803CED" w:rsidRPr="003E4EB9" w:rsidRDefault="00803CED" w:rsidP="00803CED">
      <w:pPr>
        <w:pStyle w:val="Heading1"/>
      </w:pPr>
      <w:bookmarkStart w:id="31" w:name="_Toc92359892"/>
      <w:r>
        <w:t>technical cooperation and capacity building</w:t>
      </w:r>
      <w:bookmarkEnd w:id="31"/>
    </w:p>
    <w:p w14:paraId="78729633" w14:textId="7B098617" w:rsidR="00BC6FCF" w:rsidRDefault="00BC6FCF" w:rsidP="00BC6FCF">
      <w:pPr>
        <w:pStyle w:val="BodyText"/>
        <w:tabs>
          <w:tab w:val="num" w:pos="720"/>
        </w:tabs>
      </w:pPr>
      <w:r>
        <w:t xml:space="preserve">The </w:t>
      </w:r>
      <w:r w:rsidRPr="00BC6FCF">
        <w:rPr>
          <w:u w:val="single"/>
        </w:rPr>
        <w:t>Chair</w:t>
      </w:r>
      <w:r>
        <w:t xml:space="preserve"> recalled that in June 2021, the Council had agreed to hold the annual review of technical cooperation at the present meeting.</w:t>
      </w:r>
    </w:p>
    <w:p w14:paraId="5EF9129E" w14:textId="583AB291" w:rsidR="00BC6FCF" w:rsidRDefault="00BC6FCF" w:rsidP="00BC6FCF">
      <w:pPr>
        <w:pStyle w:val="BodyText"/>
        <w:tabs>
          <w:tab w:val="num" w:pos="720"/>
        </w:tabs>
      </w:pPr>
      <w:r>
        <w:t xml:space="preserve">Developed country Members had been requested to update information on their technical and financial cooperation activities relevant to the implementation of the TRIPS Agreement. Other Members who also made available technical cooperation were encouraged to share information on these activities. The Secretariat had issued an </w:t>
      </w:r>
      <w:proofErr w:type="spellStart"/>
      <w:r w:rsidR="00D720AF">
        <w:t>Airgram</w:t>
      </w:r>
      <w:proofErr w:type="spellEnd"/>
      <w:r w:rsidR="00D720AF">
        <w:t xml:space="preserve"> </w:t>
      </w:r>
      <w:r>
        <w:t>on 15 June 2021 reminding developed country Members of this request. Intergovernmental organizations observers to the Council and the WTO Secretariat had also been invited to provide information.</w:t>
      </w:r>
    </w:p>
    <w:p w14:paraId="144C2D6A" w14:textId="0BE21958" w:rsidR="00BC6FCF" w:rsidRDefault="00BC6FCF" w:rsidP="00BC6FCF">
      <w:pPr>
        <w:pStyle w:val="BodyText"/>
        <w:tabs>
          <w:tab w:val="num" w:pos="720"/>
        </w:tabs>
      </w:pPr>
      <w:r>
        <w:t xml:space="preserve">The Council had received information from the following developed country Members: Switzerland, Japan, Australia, the United Kingdom, the United States, </w:t>
      </w:r>
      <w:r w:rsidR="009073B5">
        <w:t>Canada,</w:t>
      </w:r>
      <w:r>
        <w:t xml:space="preserve"> and the European Union. Since the circulation of the revised draft agenda Norway has also submitted information in this regard. These reports are being circulated under the new dedicated document series with the symbol </w:t>
      </w:r>
      <w:hyperlink r:id="rId17" w:history="1">
        <w:r w:rsidRPr="00FE38EB">
          <w:rPr>
            <w:rStyle w:val="Hyperlink"/>
          </w:rPr>
          <w:t>IP/C/R/TC/[Member]/</w:t>
        </w:r>
      </w:hyperlink>
      <w:r>
        <w:t xml:space="preserve"> – where "R" stands for "Reports" and "TC" stands for "Technical Cooperation".</w:t>
      </w:r>
    </w:p>
    <w:p w14:paraId="4976F235" w14:textId="7AD78FC2" w:rsidR="00BC6FCF" w:rsidRDefault="00BC6FCF" w:rsidP="00BC6FCF">
      <w:pPr>
        <w:pStyle w:val="BodyText"/>
        <w:tabs>
          <w:tab w:val="num" w:pos="720"/>
        </w:tabs>
      </w:pPr>
      <w:r>
        <w:t xml:space="preserve">Intergovernmental organizations had also submitted updated information: </w:t>
      </w:r>
      <w:proofErr w:type="gramStart"/>
      <w:r>
        <w:t>the</w:t>
      </w:r>
      <w:proofErr w:type="gramEnd"/>
      <w:r>
        <w:t xml:space="preserve"> Gulf Cooperation Council (GCC), the World Health Organization (WHO), and the World Intellectual Property Organization (WIPO). Since the circulation of the revised draft agenda</w:t>
      </w:r>
      <w:r w:rsidR="00DC0D7E">
        <w:t>, the United Nations Conference on Trade and Development (</w:t>
      </w:r>
      <w:r>
        <w:t>UNCTAD</w:t>
      </w:r>
      <w:r w:rsidR="00DC0D7E">
        <w:t>)</w:t>
      </w:r>
      <w:r>
        <w:t xml:space="preserve"> ha</w:t>
      </w:r>
      <w:r w:rsidR="00DC0D7E">
        <w:t>d</w:t>
      </w:r>
      <w:r>
        <w:t xml:space="preserve"> also submitted information in this regard. Their reports </w:t>
      </w:r>
      <w:r w:rsidR="00DC0D7E">
        <w:t>were</w:t>
      </w:r>
      <w:r>
        <w:t xml:space="preserve"> being circulated in the same document series </w:t>
      </w:r>
      <w:hyperlink r:id="rId18" w:history="1">
        <w:r w:rsidRPr="00FE38EB">
          <w:rPr>
            <w:rStyle w:val="Hyperlink"/>
          </w:rPr>
          <w:t>IP/C/R/TC/[IGO</w:t>
        </w:r>
      </w:hyperlink>
      <w:r>
        <w:t xml:space="preserve"> observer]/. </w:t>
      </w:r>
    </w:p>
    <w:p w14:paraId="7336A5A8" w14:textId="2756D925" w:rsidR="00BC6FCF" w:rsidRDefault="00DC0D7E" w:rsidP="00DC0D7E">
      <w:pPr>
        <w:pStyle w:val="BodyText"/>
        <w:tabs>
          <w:tab w:val="num" w:pos="720"/>
        </w:tabs>
      </w:pPr>
      <w:r>
        <w:t>T</w:t>
      </w:r>
      <w:r w:rsidR="00BC6FCF">
        <w:t>he</w:t>
      </w:r>
      <w:r>
        <w:t xml:space="preserve"> report of the</w:t>
      </w:r>
      <w:r w:rsidR="00BC6FCF">
        <w:t xml:space="preserve"> WTO Secretariat</w:t>
      </w:r>
      <w:r>
        <w:t xml:space="preserve"> on</w:t>
      </w:r>
      <w:r w:rsidR="00BC6FCF">
        <w:t xml:space="preserve"> technical cooperation activities in the TRIPS area </w:t>
      </w:r>
      <w:r>
        <w:t xml:space="preserve">was available in </w:t>
      </w:r>
      <w:r w:rsidR="00BC6FCF">
        <w:t xml:space="preserve">document </w:t>
      </w:r>
      <w:hyperlink r:id="rId19" w:history="1">
        <w:r w:rsidR="00BC6FCF" w:rsidRPr="00FE38EB">
          <w:rPr>
            <w:rStyle w:val="Hyperlink"/>
          </w:rPr>
          <w:t>IP/C/R/TC/WTO-OMC/2</w:t>
        </w:r>
      </w:hyperlink>
      <w:r w:rsidR="00BC6FCF">
        <w:t>.</w:t>
      </w:r>
    </w:p>
    <w:p w14:paraId="4F325412" w14:textId="5EE15CDC" w:rsidR="00DC0D7E" w:rsidRDefault="00DC0D7E" w:rsidP="00DC0D7E">
      <w:pPr>
        <w:pStyle w:val="BodyText"/>
        <w:tabs>
          <w:tab w:val="num" w:pos="720"/>
        </w:tabs>
      </w:pPr>
      <w:r>
        <w:t xml:space="preserve">The representatives of </w:t>
      </w:r>
      <w:r w:rsidRPr="00D12CA4">
        <w:rPr>
          <w:u w:val="single"/>
        </w:rPr>
        <w:t>Norway</w:t>
      </w:r>
      <w:r>
        <w:t xml:space="preserve">; </w:t>
      </w:r>
      <w:r w:rsidRPr="00D12CA4">
        <w:rPr>
          <w:u w:val="single"/>
        </w:rPr>
        <w:t>Canada</w:t>
      </w:r>
      <w:r>
        <w:t xml:space="preserve">; </w:t>
      </w:r>
      <w:r w:rsidRPr="00D12CA4">
        <w:rPr>
          <w:u w:val="single"/>
        </w:rPr>
        <w:t>Australia</w:t>
      </w:r>
      <w:r>
        <w:t>;</w:t>
      </w:r>
      <w:r w:rsidRPr="00DC0D7E">
        <w:t xml:space="preserve"> </w:t>
      </w:r>
      <w:r w:rsidRPr="00D12CA4">
        <w:rPr>
          <w:u w:val="single"/>
        </w:rPr>
        <w:t>the European Union</w:t>
      </w:r>
      <w:r>
        <w:t xml:space="preserve">; </w:t>
      </w:r>
      <w:r w:rsidRPr="00D12CA4">
        <w:rPr>
          <w:u w:val="single"/>
        </w:rPr>
        <w:t>Switzerland</w:t>
      </w:r>
      <w:r>
        <w:t>;</w:t>
      </w:r>
      <w:r w:rsidRPr="00DC0D7E">
        <w:t xml:space="preserve"> </w:t>
      </w:r>
      <w:r w:rsidRPr="00D12CA4">
        <w:rPr>
          <w:u w:val="single"/>
        </w:rPr>
        <w:t>Bangladesh, on behalf of the LDC Group</w:t>
      </w:r>
      <w:r>
        <w:t>; the</w:t>
      </w:r>
      <w:r w:rsidRPr="00DC0D7E">
        <w:t xml:space="preserve"> </w:t>
      </w:r>
      <w:r w:rsidRPr="00D12CA4">
        <w:rPr>
          <w:u w:val="single"/>
        </w:rPr>
        <w:t>United Kingdom</w:t>
      </w:r>
      <w:r>
        <w:t xml:space="preserve">; the </w:t>
      </w:r>
      <w:r w:rsidRPr="00D12CA4">
        <w:rPr>
          <w:u w:val="single"/>
        </w:rPr>
        <w:t>United States</w:t>
      </w:r>
      <w:r>
        <w:t xml:space="preserve">; </w:t>
      </w:r>
      <w:r w:rsidRPr="00D12CA4">
        <w:rPr>
          <w:u w:val="single"/>
        </w:rPr>
        <w:t>Japan</w:t>
      </w:r>
      <w:r>
        <w:t xml:space="preserve">; the </w:t>
      </w:r>
      <w:r w:rsidRPr="00D12CA4">
        <w:rPr>
          <w:u w:val="single"/>
        </w:rPr>
        <w:t>WTO</w:t>
      </w:r>
      <w:r w:rsidR="00D12CA4">
        <w:rPr>
          <w:u w:val="single"/>
        </w:rPr>
        <w:t> </w:t>
      </w:r>
      <w:r w:rsidRPr="00D12CA4">
        <w:rPr>
          <w:u w:val="single"/>
        </w:rPr>
        <w:t>Secretariat</w:t>
      </w:r>
      <w:r>
        <w:t xml:space="preserve">; the </w:t>
      </w:r>
      <w:r w:rsidR="00C00CE8" w:rsidRPr="00D720AF">
        <w:rPr>
          <w:u w:val="single"/>
        </w:rPr>
        <w:t>Gulf Cooperation Council</w:t>
      </w:r>
      <w:r w:rsidR="00C00CE8">
        <w:t xml:space="preserve"> (</w:t>
      </w:r>
      <w:r w:rsidRPr="00D720AF">
        <w:t>GCC</w:t>
      </w:r>
      <w:r w:rsidR="00C00CE8" w:rsidRPr="00A860F6">
        <w:t>)</w:t>
      </w:r>
      <w:r>
        <w:t xml:space="preserve">; </w:t>
      </w:r>
      <w:r w:rsidR="00C00CE8" w:rsidRPr="00C00CE8">
        <w:t xml:space="preserve">the </w:t>
      </w:r>
      <w:r w:rsidR="00C00CE8" w:rsidRPr="00D720AF">
        <w:rPr>
          <w:u w:val="single"/>
        </w:rPr>
        <w:t>World Intellectual Property Organization</w:t>
      </w:r>
      <w:r w:rsidR="00C00CE8" w:rsidRPr="00D12CA4">
        <w:rPr>
          <w:u w:val="single"/>
        </w:rPr>
        <w:t xml:space="preserve"> </w:t>
      </w:r>
      <w:r w:rsidR="00C00CE8">
        <w:rPr>
          <w:u w:val="single"/>
        </w:rPr>
        <w:t>(</w:t>
      </w:r>
      <w:r w:rsidRPr="00D720AF">
        <w:t>WIPO</w:t>
      </w:r>
      <w:r w:rsidR="00C00CE8">
        <w:t>)</w:t>
      </w:r>
      <w:r>
        <w:t xml:space="preserve">; </w:t>
      </w:r>
      <w:r w:rsidRPr="003A19B3">
        <w:t>and</w:t>
      </w:r>
      <w:r w:rsidR="00D12CA4" w:rsidRPr="003A19B3">
        <w:t xml:space="preserve"> the</w:t>
      </w:r>
      <w:r w:rsidR="00C00CE8">
        <w:t xml:space="preserve"> </w:t>
      </w:r>
      <w:r w:rsidR="00C00CE8" w:rsidRPr="00D720AF">
        <w:rPr>
          <w:u w:val="single"/>
        </w:rPr>
        <w:t xml:space="preserve">World Health Organization </w:t>
      </w:r>
      <w:r w:rsidR="00C00CE8">
        <w:t>(</w:t>
      </w:r>
      <w:r w:rsidRPr="00D720AF">
        <w:t>WHO</w:t>
      </w:r>
      <w:r w:rsidR="00C00CE8">
        <w:t>)</w:t>
      </w:r>
      <w:r>
        <w:t xml:space="preserve"> took the floor.</w:t>
      </w:r>
    </w:p>
    <w:p w14:paraId="02847777" w14:textId="06B44B40" w:rsidR="00BC6FCF" w:rsidRDefault="00BC6FCF" w:rsidP="00DC0D7E">
      <w:pPr>
        <w:pStyle w:val="BodyText"/>
        <w:tabs>
          <w:tab w:val="num" w:pos="720"/>
        </w:tabs>
      </w:pPr>
      <w:r>
        <w:t xml:space="preserve">The </w:t>
      </w:r>
      <w:r w:rsidRPr="00D12CA4">
        <w:rPr>
          <w:u w:val="single"/>
        </w:rPr>
        <w:t>Chair</w:t>
      </w:r>
      <w:r>
        <w:t xml:space="preserve"> </w:t>
      </w:r>
      <w:r w:rsidR="00D12CA4">
        <w:t>noted</w:t>
      </w:r>
      <w:r>
        <w:t xml:space="preserve"> that most of the valuable information provided by Members and IGO observers </w:t>
      </w:r>
      <w:r w:rsidR="00D12CA4">
        <w:t>had</w:t>
      </w:r>
      <w:r>
        <w:t xml:space="preserve"> </w:t>
      </w:r>
      <w:r w:rsidR="00D12CA4">
        <w:t xml:space="preserve">been </w:t>
      </w:r>
      <w:r>
        <w:t xml:space="preserve">received only very recently. He </w:t>
      </w:r>
      <w:r w:rsidR="00D12CA4">
        <w:t>would</w:t>
      </w:r>
      <w:r>
        <w:t xml:space="preserve"> provide </w:t>
      </w:r>
      <w:r w:rsidR="00D12CA4">
        <w:t>delegations</w:t>
      </w:r>
      <w:r>
        <w:t xml:space="preserve"> an opportunity at the next </w:t>
      </w:r>
      <w:r w:rsidR="00555BC7">
        <w:t xml:space="preserve">regular </w:t>
      </w:r>
      <w:r>
        <w:t>meeting to make further comments on the information submitted.</w:t>
      </w:r>
    </w:p>
    <w:p w14:paraId="6F1961B8" w14:textId="54134E12" w:rsidR="0089731B" w:rsidRDefault="00D12CA4" w:rsidP="00D720AF">
      <w:pPr>
        <w:pStyle w:val="BodyText"/>
      </w:pPr>
      <w:r>
        <w:t>The</w:t>
      </w:r>
      <w:r w:rsidR="00BC6FCF">
        <w:t xml:space="preserve"> Council </w:t>
      </w:r>
      <w:r w:rsidR="00BC6FCF" w:rsidRPr="00D720AF">
        <w:rPr>
          <w:u w:val="single"/>
        </w:rPr>
        <w:t>took note</w:t>
      </w:r>
      <w:r w:rsidR="00BC6FCF" w:rsidRPr="00C00CE8">
        <w:t xml:space="preserve"> of the</w:t>
      </w:r>
      <w:r w:rsidR="00BC6FCF">
        <w:t xml:space="preserve"> </w:t>
      </w:r>
      <w:r w:rsidR="00BC6FCF" w:rsidRPr="00D720AF">
        <w:t xml:space="preserve">statements made and </w:t>
      </w:r>
      <w:r w:rsidR="00BC6FCF" w:rsidRPr="00C00CE8">
        <w:rPr>
          <w:u w:val="single"/>
        </w:rPr>
        <w:t>agreed</w:t>
      </w:r>
      <w:r w:rsidR="00BC6FCF" w:rsidRPr="00D720AF">
        <w:t xml:space="preserve"> to revert</w:t>
      </w:r>
      <w:r w:rsidR="00BC6FCF">
        <w:t xml:space="preserve"> to the matter at its next meeting.</w:t>
      </w:r>
    </w:p>
    <w:p w14:paraId="7F6FCC86" w14:textId="77777777" w:rsidR="00D12CA4" w:rsidRPr="00C833F8" w:rsidRDefault="00D12CA4" w:rsidP="00D12CA4">
      <w:pPr>
        <w:pStyle w:val="Heading1"/>
      </w:pPr>
      <w:bookmarkStart w:id="32" w:name="_Toc92359893"/>
      <w:r w:rsidRPr="00C833F8">
        <w:t>PROPOSAL FOR A WAIVER FROM CERTAIN PROVISIONS OF THE TRIPS AGREEMENT FOR THE PREVENTION, CONTAINMENT AND TREATMENT OF COVID-19</w:t>
      </w:r>
      <w:bookmarkEnd w:id="32"/>
    </w:p>
    <w:p w14:paraId="5424E253" w14:textId="4DCC2DCB" w:rsidR="00D12CA4" w:rsidRPr="00D12CA4" w:rsidRDefault="00D12CA4" w:rsidP="00D12CA4">
      <w:pPr>
        <w:pStyle w:val="BodyText"/>
        <w:tabs>
          <w:tab w:val="num" w:pos="720"/>
        </w:tabs>
        <w:rPr>
          <w:szCs w:val="18"/>
        </w:rPr>
      </w:pPr>
      <w:r w:rsidRPr="00D12CA4">
        <w:rPr>
          <w:szCs w:val="18"/>
        </w:rPr>
        <w:t xml:space="preserve">The </w:t>
      </w:r>
      <w:r w:rsidRPr="00D12CA4">
        <w:rPr>
          <w:szCs w:val="18"/>
          <w:u w:val="single"/>
        </w:rPr>
        <w:t>Chair</w:t>
      </w:r>
      <w:r w:rsidRPr="00D12CA4">
        <w:rPr>
          <w:szCs w:val="18"/>
        </w:rPr>
        <w:t xml:space="preserve"> </w:t>
      </w:r>
      <w:r>
        <w:rPr>
          <w:szCs w:val="18"/>
        </w:rPr>
        <w:t>said that the</w:t>
      </w:r>
      <w:r w:rsidRPr="00D12CA4">
        <w:rPr>
          <w:szCs w:val="18"/>
        </w:rPr>
        <w:t xml:space="preserve"> "Proposal for A Waiver from Certain Provisions of The TRIPS Agreement for the Prevention, Containment and Treatment of C</w:t>
      </w:r>
      <w:r w:rsidR="00C00CE8">
        <w:rPr>
          <w:szCs w:val="18"/>
        </w:rPr>
        <w:t>OVID</w:t>
      </w:r>
      <w:r w:rsidRPr="00D12CA4">
        <w:rPr>
          <w:szCs w:val="18"/>
        </w:rPr>
        <w:t xml:space="preserve">-19" </w:t>
      </w:r>
      <w:r>
        <w:rPr>
          <w:szCs w:val="18"/>
        </w:rPr>
        <w:t>had been</w:t>
      </w:r>
      <w:r w:rsidRPr="00D12CA4">
        <w:rPr>
          <w:szCs w:val="18"/>
        </w:rPr>
        <w:t xml:space="preserve"> circulated in document </w:t>
      </w:r>
      <w:hyperlink r:id="rId20" w:history="1">
        <w:r w:rsidRPr="00FE38EB">
          <w:rPr>
            <w:rStyle w:val="Hyperlink"/>
            <w:szCs w:val="18"/>
          </w:rPr>
          <w:t>IP/C/W/669</w:t>
        </w:r>
      </w:hyperlink>
      <w:r w:rsidRPr="00D12CA4">
        <w:rPr>
          <w:szCs w:val="18"/>
        </w:rPr>
        <w:t xml:space="preserve"> </w:t>
      </w:r>
      <w:r>
        <w:rPr>
          <w:szCs w:val="18"/>
        </w:rPr>
        <w:t>at the request of</w:t>
      </w:r>
      <w:r w:rsidRPr="00D12CA4">
        <w:rPr>
          <w:szCs w:val="18"/>
        </w:rPr>
        <w:t xml:space="preserve"> India and South Africa on 2 October 2020. It ha</w:t>
      </w:r>
      <w:r>
        <w:rPr>
          <w:szCs w:val="18"/>
        </w:rPr>
        <w:t xml:space="preserve">d </w:t>
      </w:r>
      <w:r w:rsidRPr="00D12CA4">
        <w:rPr>
          <w:szCs w:val="18"/>
        </w:rPr>
        <w:t>since been co-</w:t>
      </w:r>
      <w:r w:rsidR="00DA2269">
        <w:rPr>
          <w:szCs w:val="18"/>
        </w:rPr>
        <w:t> </w:t>
      </w:r>
      <w:r w:rsidRPr="00D12CA4">
        <w:rPr>
          <w:szCs w:val="18"/>
        </w:rPr>
        <w:t xml:space="preserve">sponsored by the delegations of </w:t>
      </w:r>
      <w:r w:rsidR="00AB14ED">
        <w:rPr>
          <w:szCs w:val="18"/>
        </w:rPr>
        <w:t xml:space="preserve">the </w:t>
      </w:r>
      <w:proofErr w:type="spellStart"/>
      <w:r w:rsidR="00AB14ED" w:rsidRPr="00615BC6">
        <w:rPr>
          <w:szCs w:val="18"/>
        </w:rPr>
        <w:t>Plurinational</w:t>
      </w:r>
      <w:proofErr w:type="spellEnd"/>
      <w:r w:rsidR="00AB14ED" w:rsidRPr="00615BC6">
        <w:rPr>
          <w:szCs w:val="18"/>
        </w:rPr>
        <w:t xml:space="preserve"> State of</w:t>
      </w:r>
      <w:r w:rsidR="00AB14ED" w:rsidRPr="00615BC6" w:rsidDel="00615BC6">
        <w:rPr>
          <w:szCs w:val="18"/>
        </w:rPr>
        <w:t xml:space="preserve"> </w:t>
      </w:r>
      <w:r w:rsidR="00AB14ED">
        <w:rPr>
          <w:szCs w:val="18"/>
        </w:rPr>
        <w:t xml:space="preserve">Bolivia; </w:t>
      </w:r>
      <w:r w:rsidRPr="00D12CA4">
        <w:rPr>
          <w:szCs w:val="18"/>
        </w:rPr>
        <w:t>Kenya</w:t>
      </w:r>
      <w:r w:rsidR="00DA2269">
        <w:rPr>
          <w:szCs w:val="18"/>
        </w:rPr>
        <w:t>;</w:t>
      </w:r>
      <w:r w:rsidRPr="00D12CA4">
        <w:rPr>
          <w:szCs w:val="18"/>
        </w:rPr>
        <w:t xml:space="preserve"> Eswatini</w:t>
      </w:r>
      <w:r w:rsidR="00DA2269">
        <w:rPr>
          <w:szCs w:val="18"/>
        </w:rPr>
        <w:t>;</w:t>
      </w:r>
      <w:r w:rsidRPr="00D12CA4">
        <w:rPr>
          <w:szCs w:val="18"/>
        </w:rPr>
        <w:t xml:space="preserve"> Mozambique</w:t>
      </w:r>
      <w:r w:rsidR="00DA2269">
        <w:rPr>
          <w:szCs w:val="18"/>
        </w:rPr>
        <w:t>;</w:t>
      </w:r>
      <w:r w:rsidRPr="00D12CA4">
        <w:rPr>
          <w:szCs w:val="18"/>
        </w:rPr>
        <w:t xml:space="preserve"> Pakistan</w:t>
      </w:r>
      <w:r w:rsidR="00DA2269">
        <w:rPr>
          <w:szCs w:val="18"/>
        </w:rPr>
        <w:t>;</w:t>
      </w:r>
      <w:r w:rsidR="00FC5426">
        <w:rPr>
          <w:color w:val="000000"/>
          <w:szCs w:val="18"/>
          <w:shd w:val="clear" w:color="auto" w:fill="FFFFFF"/>
        </w:rPr>
        <w:t xml:space="preserve"> </w:t>
      </w:r>
      <w:r w:rsidR="009C6BE1">
        <w:rPr>
          <w:color w:val="000000"/>
          <w:szCs w:val="18"/>
          <w:shd w:val="clear" w:color="auto" w:fill="FFFFFF"/>
        </w:rPr>
        <w:t xml:space="preserve">the </w:t>
      </w:r>
      <w:r w:rsidR="00FC5426">
        <w:rPr>
          <w:color w:val="000000"/>
          <w:szCs w:val="18"/>
          <w:shd w:val="clear" w:color="auto" w:fill="FFFFFF"/>
        </w:rPr>
        <w:t>Bolivarian Republic of</w:t>
      </w:r>
      <w:r w:rsidR="00FC5426" w:rsidRPr="00D12CA4" w:rsidDel="00FC5426">
        <w:rPr>
          <w:szCs w:val="18"/>
        </w:rPr>
        <w:t xml:space="preserve"> </w:t>
      </w:r>
      <w:r w:rsidR="009C6BE1">
        <w:rPr>
          <w:szCs w:val="18"/>
        </w:rPr>
        <w:t>Venezuela;</w:t>
      </w:r>
      <w:r w:rsidRPr="00D12CA4">
        <w:rPr>
          <w:szCs w:val="18"/>
        </w:rPr>
        <w:t xml:space="preserve"> Mongolia</w:t>
      </w:r>
      <w:r w:rsidR="00DA2269">
        <w:rPr>
          <w:szCs w:val="18"/>
        </w:rPr>
        <w:t>;</w:t>
      </w:r>
      <w:r w:rsidRPr="00D12CA4">
        <w:rPr>
          <w:szCs w:val="18"/>
        </w:rPr>
        <w:t xml:space="preserve"> Zimbabwe</w:t>
      </w:r>
      <w:r w:rsidR="00DA2269">
        <w:rPr>
          <w:szCs w:val="18"/>
        </w:rPr>
        <w:t>;</w:t>
      </w:r>
      <w:r w:rsidRPr="00D12CA4">
        <w:rPr>
          <w:szCs w:val="18"/>
        </w:rPr>
        <w:t xml:space="preserve"> Egypt</w:t>
      </w:r>
      <w:r w:rsidR="00DA2269">
        <w:rPr>
          <w:szCs w:val="18"/>
        </w:rPr>
        <w:t>;</w:t>
      </w:r>
      <w:r w:rsidRPr="00D12CA4">
        <w:rPr>
          <w:szCs w:val="18"/>
        </w:rPr>
        <w:t xml:space="preserve"> the</w:t>
      </w:r>
      <w:r w:rsidR="00FC5426">
        <w:rPr>
          <w:szCs w:val="18"/>
        </w:rPr>
        <w:t> </w:t>
      </w:r>
      <w:r w:rsidRPr="00D12CA4">
        <w:rPr>
          <w:szCs w:val="18"/>
        </w:rPr>
        <w:t>African Group</w:t>
      </w:r>
      <w:r w:rsidR="00DA2269">
        <w:rPr>
          <w:szCs w:val="18"/>
        </w:rPr>
        <w:t>;</w:t>
      </w:r>
      <w:r w:rsidRPr="00D12CA4">
        <w:rPr>
          <w:szCs w:val="18"/>
        </w:rPr>
        <w:t xml:space="preserve"> the </w:t>
      </w:r>
      <w:r w:rsidRPr="00D12CA4">
        <w:rPr>
          <w:szCs w:val="18"/>
        </w:rPr>
        <w:lastRenderedPageBreak/>
        <w:t>LDC Group</w:t>
      </w:r>
      <w:r w:rsidR="00DA2269">
        <w:rPr>
          <w:szCs w:val="18"/>
        </w:rPr>
        <w:t>;</w:t>
      </w:r>
      <w:r w:rsidRPr="00D12CA4">
        <w:rPr>
          <w:szCs w:val="18"/>
        </w:rPr>
        <w:t xml:space="preserve"> the Maldives</w:t>
      </w:r>
      <w:r w:rsidR="00DA2269">
        <w:rPr>
          <w:szCs w:val="18"/>
        </w:rPr>
        <w:t>;</w:t>
      </w:r>
      <w:r w:rsidRPr="00D12CA4">
        <w:rPr>
          <w:szCs w:val="18"/>
        </w:rPr>
        <w:t xml:space="preserve"> Fiji</w:t>
      </w:r>
      <w:r w:rsidR="00DA2269">
        <w:rPr>
          <w:szCs w:val="18"/>
        </w:rPr>
        <w:t>;</w:t>
      </w:r>
      <w:r w:rsidRPr="00D12CA4">
        <w:rPr>
          <w:szCs w:val="18"/>
        </w:rPr>
        <w:t xml:space="preserve"> Namibia</w:t>
      </w:r>
      <w:r w:rsidR="00DA2269">
        <w:rPr>
          <w:szCs w:val="18"/>
        </w:rPr>
        <w:t>;</w:t>
      </w:r>
      <w:r w:rsidRPr="00D12CA4">
        <w:rPr>
          <w:szCs w:val="18"/>
        </w:rPr>
        <w:t xml:space="preserve"> Vanuatu</w:t>
      </w:r>
      <w:r w:rsidR="00DA2269">
        <w:rPr>
          <w:szCs w:val="18"/>
        </w:rPr>
        <w:t>;</w:t>
      </w:r>
      <w:r w:rsidRPr="00D12CA4">
        <w:rPr>
          <w:szCs w:val="18"/>
        </w:rPr>
        <w:t xml:space="preserve"> </w:t>
      </w:r>
      <w:r w:rsidR="009073B5" w:rsidRPr="00D12CA4">
        <w:rPr>
          <w:szCs w:val="18"/>
        </w:rPr>
        <w:t>Indonesia</w:t>
      </w:r>
      <w:r w:rsidRPr="00D12CA4">
        <w:rPr>
          <w:szCs w:val="18"/>
        </w:rPr>
        <w:t xml:space="preserve"> and Jordan. A revised proposal </w:t>
      </w:r>
      <w:r>
        <w:rPr>
          <w:szCs w:val="18"/>
        </w:rPr>
        <w:t>had been</w:t>
      </w:r>
      <w:r w:rsidRPr="00D12CA4">
        <w:rPr>
          <w:szCs w:val="18"/>
        </w:rPr>
        <w:t xml:space="preserve"> circulated by the co-sponsors on 21 May</w:t>
      </w:r>
      <w:r>
        <w:rPr>
          <w:szCs w:val="18"/>
        </w:rPr>
        <w:t xml:space="preserve"> 2021</w:t>
      </w:r>
      <w:r w:rsidRPr="00D12CA4">
        <w:rPr>
          <w:szCs w:val="18"/>
        </w:rPr>
        <w:t xml:space="preserve"> in document </w:t>
      </w:r>
      <w:hyperlink r:id="rId21" w:history="1">
        <w:r w:rsidRPr="00FE38EB">
          <w:rPr>
            <w:rStyle w:val="Hyperlink"/>
            <w:szCs w:val="18"/>
          </w:rPr>
          <w:t>IP/C/W/669/Rev.1</w:t>
        </w:r>
      </w:hyperlink>
      <w:r>
        <w:rPr>
          <w:szCs w:val="18"/>
        </w:rPr>
        <w:t>,</w:t>
      </w:r>
      <w:r w:rsidRPr="00D12CA4">
        <w:rPr>
          <w:szCs w:val="18"/>
        </w:rPr>
        <w:t xml:space="preserve"> which ha</w:t>
      </w:r>
      <w:r>
        <w:rPr>
          <w:szCs w:val="18"/>
        </w:rPr>
        <w:t>d</w:t>
      </w:r>
      <w:r w:rsidRPr="00D12CA4">
        <w:rPr>
          <w:szCs w:val="18"/>
        </w:rPr>
        <w:t xml:space="preserve"> since been co-sponsored by the delegation of Malaysia. </w:t>
      </w:r>
    </w:p>
    <w:p w14:paraId="0FB93A11" w14:textId="53B6ED16" w:rsidR="00D12CA4" w:rsidRPr="00D12CA4" w:rsidRDefault="00D12CA4" w:rsidP="00D12CA4">
      <w:pPr>
        <w:pStyle w:val="BodyText"/>
        <w:tabs>
          <w:tab w:val="num" w:pos="720"/>
        </w:tabs>
        <w:rPr>
          <w:szCs w:val="18"/>
        </w:rPr>
      </w:pPr>
      <w:r w:rsidRPr="00D12CA4">
        <w:rPr>
          <w:szCs w:val="18"/>
        </w:rPr>
        <w:t>He recalled that, since the formal meeting of the TRIPS Council on 8</w:t>
      </w:r>
      <w:r>
        <w:rPr>
          <w:szCs w:val="18"/>
        </w:rPr>
        <w:t>-</w:t>
      </w:r>
      <w:r w:rsidRPr="00D12CA4">
        <w:rPr>
          <w:szCs w:val="18"/>
        </w:rPr>
        <w:t>9 June</w:t>
      </w:r>
      <w:r>
        <w:rPr>
          <w:szCs w:val="18"/>
        </w:rPr>
        <w:t xml:space="preserve"> 2021</w:t>
      </w:r>
      <w:r w:rsidRPr="00D12CA4">
        <w:rPr>
          <w:szCs w:val="18"/>
        </w:rPr>
        <w:t xml:space="preserve">, </w:t>
      </w:r>
      <w:r>
        <w:rPr>
          <w:szCs w:val="18"/>
        </w:rPr>
        <w:t xml:space="preserve">there had been an </w:t>
      </w:r>
      <w:r w:rsidRPr="00D12CA4">
        <w:rPr>
          <w:szCs w:val="18"/>
        </w:rPr>
        <w:t xml:space="preserve">intensive schedule of dedicated meetings to discuss this and related proposals in various formats. This involved a series of small-group consultations with delegations and group coordinators, five informal open-ended meetings for the purposes of transparency and inclusiveness, and two additional formal meetings of the Council to adopt successive status reports to the General Council. In its most recent oral status report to the General Council on 4 October, Members </w:t>
      </w:r>
      <w:r>
        <w:rPr>
          <w:szCs w:val="18"/>
        </w:rPr>
        <w:t xml:space="preserve">had </w:t>
      </w:r>
      <w:r w:rsidRPr="00D12CA4">
        <w:rPr>
          <w:szCs w:val="18"/>
        </w:rPr>
        <w:t xml:space="preserve">concluded that: </w:t>
      </w:r>
      <w:r w:rsidR="00FC5426">
        <w:rPr>
          <w:szCs w:val="18"/>
        </w:rPr>
        <w:t>"</w:t>
      </w:r>
      <w:r w:rsidRPr="00D12CA4">
        <w:rPr>
          <w:szCs w:val="18"/>
        </w:rPr>
        <w:t>[…] the TRIPS Council has not yet completed its consideration of the revised waiver request. The TRIPS Council will therefore continue its consideration of the revised waiver request, including through small-group consultations and informal open-ended meetings, and report back to the General Council as stipulated in Article IX:3 of the Marrakesh Agreement. In addition, the TRIPS Council will also continue in the same manner its consideration of the other related proposals by Members"</w:t>
      </w:r>
      <w:r w:rsidR="00FC5426">
        <w:rPr>
          <w:szCs w:val="18"/>
        </w:rPr>
        <w:t>.</w:t>
      </w:r>
    </w:p>
    <w:p w14:paraId="18A74B79" w14:textId="019A3A51" w:rsidR="0056166B" w:rsidRDefault="00D12CA4" w:rsidP="0056166B">
      <w:pPr>
        <w:pStyle w:val="BodyText"/>
        <w:tabs>
          <w:tab w:val="num" w:pos="720"/>
        </w:tabs>
        <w:rPr>
          <w:szCs w:val="18"/>
        </w:rPr>
      </w:pPr>
      <w:r>
        <w:rPr>
          <w:szCs w:val="18"/>
        </w:rPr>
        <w:t>A</w:t>
      </w:r>
      <w:r w:rsidRPr="00D12CA4">
        <w:rPr>
          <w:szCs w:val="18"/>
        </w:rPr>
        <w:t>t the informal open-ended meeting of the Council on 14 September</w:t>
      </w:r>
      <w:r>
        <w:rPr>
          <w:szCs w:val="18"/>
        </w:rPr>
        <w:t xml:space="preserve"> 2021</w:t>
      </w:r>
      <w:r w:rsidRPr="00D12CA4">
        <w:rPr>
          <w:szCs w:val="18"/>
        </w:rPr>
        <w:t xml:space="preserve">, delegations </w:t>
      </w:r>
      <w:r>
        <w:rPr>
          <w:szCs w:val="18"/>
        </w:rPr>
        <w:t xml:space="preserve">had </w:t>
      </w:r>
      <w:r w:rsidRPr="00D12CA4">
        <w:rPr>
          <w:szCs w:val="18"/>
        </w:rPr>
        <w:t xml:space="preserve">expressed their willingness to continue discussing specific aspects of the proposals in small-group meetings. </w:t>
      </w:r>
      <w:r w:rsidR="0056166B">
        <w:rPr>
          <w:szCs w:val="18"/>
        </w:rPr>
        <w:t>He had</w:t>
      </w:r>
      <w:r w:rsidRPr="00D12CA4">
        <w:rPr>
          <w:szCs w:val="18"/>
        </w:rPr>
        <w:t xml:space="preserve"> </w:t>
      </w:r>
      <w:r w:rsidR="00555BC7">
        <w:rPr>
          <w:szCs w:val="18"/>
        </w:rPr>
        <w:t xml:space="preserve">therefore </w:t>
      </w:r>
      <w:r w:rsidRPr="00D12CA4">
        <w:rPr>
          <w:szCs w:val="18"/>
        </w:rPr>
        <w:t xml:space="preserve">suggested </w:t>
      </w:r>
      <w:r w:rsidR="0056166B">
        <w:rPr>
          <w:szCs w:val="18"/>
        </w:rPr>
        <w:t>to</w:t>
      </w:r>
      <w:r w:rsidRPr="00D12CA4">
        <w:rPr>
          <w:szCs w:val="18"/>
        </w:rPr>
        <w:t xml:space="preserve"> hold one s</w:t>
      </w:r>
      <w:r w:rsidR="0056166B">
        <w:rPr>
          <w:szCs w:val="18"/>
        </w:rPr>
        <w:t>mall</w:t>
      </w:r>
      <w:r w:rsidR="00555BC7">
        <w:rPr>
          <w:szCs w:val="18"/>
        </w:rPr>
        <w:t>-group</w:t>
      </w:r>
      <w:r w:rsidR="0056166B">
        <w:rPr>
          <w:szCs w:val="18"/>
        </w:rPr>
        <w:t xml:space="preserve"> </w:t>
      </w:r>
      <w:r w:rsidRPr="00D12CA4">
        <w:rPr>
          <w:szCs w:val="18"/>
        </w:rPr>
        <w:t xml:space="preserve">meeting </w:t>
      </w:r>
      <w:r w:rsidR="00555BC7">
        <w:rPr>
          <w:szCs w:val="18"/>
        </w:rPr>
        <w:t xml:space="preserve">in </w:t>
      </w:r>
      <w:r w:rsidR="0056166B">
        <w:rPr>
          <w:szCs w:val="18"/>
        </w:rPr>
        <w:t xml:space="preserve">each of </w:t>
      </w:r>
      <w:r w:rsidRPr="00D12CA4">
        <w:rPr>
          <w:szCs w:val="18"/>
        </w:rPr>
        <w:t>the next two weeks, and then re</w:t>
      </w:r>
      <w:r w:rsidR="0056166B">
        <w:rPr>
          <w:szCs w:val="18"/>
        </w:rPr>
        <w:t>unite</w:t>
      </w:r>
      <w:r w:rsidRPr="00D12CA4">
        <w:rPr>
          <w:szCs w:val="18"/>
        </w:rPr>
        <w:t xml:space="preserve"> for an informal open-ended meeting of the TRIPS Council for </w:t>
      </w:r>
      <w:r w:rsidR="00555BC7">
        <w:rPr>
          <w:szCs w:val="18"/>
        </w:rPr>
        <w:t xml:space="preserve">the sake of </w:t>
      </w:r>
      <w:r w:rsidRPr="00D12CA4">
        <w:rPr>
          <w:szCs w:val="18"/>
        </w:rPr>
        <w:t xml:space="preserve">openness, transparency, and inclusiveness, and to provide an opportunity to take stock and discuss how to advance further </w:t>
      </w:r>
      <w:proofErr w:type="gramStart"/>
      <w:r w:rsidRPr="00D12CA4">
        <w:rPr>
          <w:szCs w:val="18"/>
        </w:rPr>
        <w:t>in light of</w:t>
      </w:r>
      <w:proofErr w:type="gramEnd"/>
      <w:r w:rsidRPr="00D12CA4">
        <w:rPr>
          <w:szCs w:val="18"/>
        </w:rPr>
        <w:t xml:space="preserve"> that experience.</w:t>
      </w:r>
      <w:r w:rsidR="0056166B">
        <w:rPr>
          <w:szCs w:val="18"/>
        </w:rPr>
        <w:t xml:space="preserve"> </w:t>
      </w:r>
    </w:p>
    <w:p w14:paraId="09BE4285" w14:textId="04D275DF" w:rsidR="00D12CA4" w:rsidRPr="00182E66" w:rsidRDefault="009D2C26" w:rsidP="00182E66">
      <w:pPr>
        <w:pStyle w:val="BodyText"/>
        <w:tabs>
          <w:tab w:val="num" w:pos="720"/>
        </w:tabs>
        <w:rPr>
          <w:szCs w:val="18"/>
        </w:rPr>
      </w:pPr>
      <w:r>
        <w:rPr>
          <w:szCs w:val="18"/>
        </w:rPr>
        <w:t xml:space="preserve">The </w:t>
      </w:r>
      <w:r w:rsidRPr="009C6BE1">
        <w:rPr>
          <w:szCs w:val="18"/>
          <w:u w:val="single"/>
        </w:rPr>
        <w:t>Chair</w:t>
      </w:r>
      <w:r w:rsidR="00555BC7">
        <w:rPr>
          <w:szCs w:val="18"/>
        </w:rPr>
        <w:t xml:space="preserve"> informed the Council that t</w:t>
      </w:r>
      <w:r w:rsidR="0056166B" w:rsidRPr="0056166B">
        <w:rPr>
          <w:szCs w:val="18"/>
        </w:rPr>
        <w:t>he two</w:t>
      </w:r>
      <w:r w:rsidR="00D12CA4" w:rsidRPr="0056166B">
        <w:rPr>
          <w:szCs w:val="18"/>
        </w:rPr>
        <w:t xml:space="preserve"> small-group consultations </w:t>
      </w:r>
      <w:r w:rsidR="0056166B">
        <w:rPr>
          <w:szCs w:val="18"/>
        </w:rPr>
        <w:t xml:space="preserve">were held </w:t>
      </w:r>
      <w:r w:rsidR="00D12CA4" w:rsidRPr="0056166B">
        <w:rPr>
          <w:szCs w:val="18"/>
        </w:rPr>
        <w:t>on 23</w:t>
      </w:r>
      <w:r>
        <w:rPr>
          <w:szCs w:val="18"/>
        </w:rPr>
        <w:t> </w:t>
      </w:r>
      <w:r w:rsidR="00D12CA4" w:rsidRPr="0056166B">
        <w:rPr>
          <w:szCs w:val="18"/>
        </w:rPr>
        <w:t>an</w:t>
      </w:r>
      <w:r>
        <w:rPr>
          <w:szCs w:val="18"/>
        </w:rPr>
        <w:t>d </w:t>
      </w:r>
      <w:r w:rsidR="00D12CA4" w:rsidRPr="0056166B">
        <w:rPr>
          <w:szCs w:val="18"/>
        </w:rPr>
        <w:t>29</w:t>
      </w:r>
      <w:r w:rsidR="00555BC7">
        <w:rPr>
          <w:szCs w:val="18"/>
        </w:rPr>
        <w:t> </w:t>
      </w:r>
      <w:r w:rsidR="00D12CA4" w:rsidRPr="0056166B">
        <w:rPr>
          <w:szCs w:val="18"/>
        </w:rPr>
        <w:t xml:space="preserve">September. At the first meeting, which was dedicated to discussing 'scope' and 'implementation', delegations </w:t>
      </w:r>
      <w:r w:rsidR="0056166B">
        <w:rPr>
          <w:szCs w:val="18"/>
        </w:rPr>
        <w:t xml:space="preserve">had </w:t>
      </w:r>
      <w:r w:rsidR="00D12CA4" w:rsidRPr="0056166B">
        <w:rPr>
          <w:szCs w:val="18"/>
        </w:rPr>
        <w:t xml:space="preserve">engaged constructively in the questions underlying the waiver proposal and discussed the practical differences between TRIPS flexibilities and the waiver approach at the national level. </w:t>
      </w:r>
      <w:r w:rsidR="0056166B" w:rsidRPr="00D12CA4">
        <w:rPr>
          <w:szCs w:val="18"/>
        </w:rPr>
        <w:t xml:space="preserve">On that occasion he </w:t>
      </w:r>
      <w:r w:rsidR="00182E66">
        <w:rPr>
          <w:szCs w:val="18"/>
        </w:rPr>
        <w:t xml:space="preserve">had </w:t>
      </w:r>
      <w:r w:rsidR="0056166B" w:rsidRPr="00D12CA4">
        <w:rPr>
          <w:szCs w:val="18"/>
        </w:rPr>
        <w:t xml:space="preserve">also heard delegations expressing their willingness to explore areas of common interest. One </w:t>
      </w:r>
      <w:proofErr w:type="gramStart"/>
      <w:r w:rsidR="0056166B" w:rsidRPr="00D12CA4">
        <w:rPr>
          <w:szCs w:val="18"/>
        </w:rPr>
        <w:t>particular aspect</w:t>
      </w:r>
      <w:proofErr w:type="gramEnd"/>
      <w:r w:rsidR="0056166B" w:rsidRPr="00D12CA4">
        <w:rPr>
          <w:szCs w:val="18"/>
        </w:rPr>
        <w:t xml:space="preserve"> of the discussion</w:t>
      </w:r>
      <w:r w:rsidR="00182E66">
        <w:rPr>
          <w:szCs w:val="18"/>
        </w:rPr>
        <w:t xml:space="preserve"> had</w:t>
      </w:r>
      <w:r w:rsidR="0056166B" w:rsidRPr="00D12CA4">
        <w:rPr>
          <w:szCs w:val="18"/>
        </w:rPr>
        <w:t xml:space="preserve"> touched on the existing TRIPS flexibilities and the concern voiced by the co-sponsors of the revised waiver proposal, that the use of such flexibilities was cumbersome. </w:t>
      </w:r>
      <w:r w:rsidR="00D12CA4" w:rsidRPr="00182E66">
        <w:rPr>
          <w:szCs w:val="18"/>
        </w:rPr>
        <w:t>Th</w:t>
      </w:r>
      <w:r w:rsidR="00182E66">
        <w:rPr>
          <w:szCs w:val="18"/>
        </w:rPr>
        <w:t>us, the</w:t>
      </w:r>
      <w:r w:rsidR="00D12CA4" w:rsidRPr="00182E66">
        <w:rPr>
          <w:szCs w:val="18"/>
        </w:rPr>
        <w:t xml:space="preserve"> second small-group consultation </w:t>
      </w:r>
      <w:r w:rsidR="00182E66">
        <w:rPr>
          <w:szCs w:val="18"/>
        </w:rPr>
        <w:t>had</w:t>
      </w:r>
      <w:r w:rsidR="00D12CA4" w:rsidRPr="00182E66">
        <w:rPr>
          <w:szCs w:val="18"/>
        </w:rPr>
        <w:t xml:space="preserve"> aimed to examine one of the TRIPS flexibilities cited in the discussions, namely the requirements for using compulsory licensing in Articles 31, 31</w:t>
      </w:r>
      <w:r w:rsidR="00D12CA4" w:rsidRPr="009C6BE1">
        <w:rPr>
          <w:i/>
          <w:iCs/>
          <w:szCs w:val="18"/>
        </w:rPr>
        <w:t>bis</w:t>
      </w:r>
      <w:r w:rsidR="00D12CA4" w:rsidRPr="00182E66">
        <w:rPr>
          <w:szCs w:val="18"/>
        </w:rPr>
        <w:t xml:space="preserve"> and the Annex</w:t>
      </w:r>
      <w:r>
        <w:rPr>
          <w:szCs w:val="18"/>
        </w:rPr>
        <w:t xml:space="preserve"> of the TRIPS Agreement</w:t>
      </w:r>
      <w:r w:rsidR="00182E66">
        <w:rPr>
          <w:szCs w:val="18"/>
        </w:rPr>
        <w:t>;</w:t>
      </w:r>
      <w:r w:rsidR="00D12CA4" w:rsidRPr="00182E66">
        <w:rPr>
          <w:szCs w:val="18"/>
        </w:rPr>
        <w:t xml:space="preserve"> and to relate any assessment of the practical impact of these requirements to the two proposals before the Council.</w:t>
      </w:r>
      <w:r w:rsidR="00182E66">
        <w:rPr>
          <w:rStyle w:val="FootnoteReference"/>
          <w:szCs w:val="18"/>
        </w:rPr>
        <w:footnoteReference w:id="5"/>
      </w:r>
      <w:r w:rsidR="00D12CA4" w:rsidRPr="00182E66">
        <w:rPr>
          <w:szCs w:val="18"/>
        </w:rPr>
        <w:t xml:space="preserve"> </w:t>
      </w:r>
      <w:r w:rsidR="00182E66" w:rsidRPr="00182E66">
        <w:rPr>
          <w:szCs w:val="18"/>
        </w:rPr>
        <w:t>D</w:t>
      </w:r>
      <w:r w:rsidR="00D12CA4" w:rsidRPr="00182E66">
        <w:rPr>
          <w:szCs w:val="18"/>
        </w:rPr>
        <w:t>elegations had</w:t>
      </w:r>
      <w:r w:rsidR="00182E66">
        <w:rPr>
          <w:szCs w:val="18"/>
        </w:rPr>
        <w:t xml:space="preserve"> </w:t>
      </w:r>
      <w:r w:rsidR="00555BC7">
        <w:rPr>
          <w:szCs w:val="18"/>
        </w:rPr>
        <w:t>detailed exchanges</w:t>
      </w:r>
      <w:r w:rsidR="00D12CA4" w:rsidRPr="00182E66">
        <w:rPr>
          <w:szCs w:val="18"/>
        </w:rPr>
        <w:t xml:space="preserve"> </w:t>
      </w:r>
      <w:r w:rsidR="00555BC7">
        <w:rPr>
          <w:szCs w:val="18"/>
        </w:rPr>
        <w:t>o</w:t>
      </w:r>
      <w:r w:rsidR="00182E66">
        <w:rPr>
          <w:szCs w:val="18"/>
        </w:rPr>
        <w:t>n</w:t>
      </w:r>
      <w:r w:rsidR="00D12CA4" w:rsidRPr="00182E66">
        <w:rPr>
          <w:szCs w:val="18"/>
        </w:rPr>
        <w:t xml:space="preserve"> individual sub-paragraphs of Article 31 and 31</w:t>
      </w:r>
      <w:r w:rsidR="00D12CA4" w:rsidRPr="009C6BE1">
        <w:rPr>
          <w:i/>
          <w:iCs/>
          <w:szCs w:val="18"/>
        </w:rPr>
        <w:t>bis</w:t>
      </w:r>
      <w:r w:rsidR="00D12CA4" w:rsidRPr="00182E66">
        <w:rPr>
          <w:szCs w:val="18"/>
        </w:rPr>
        <w:t xml:space="preserve"> of the TRIPS Agreement, and their impact on the practical use of compulsory licensing. </w:t>
      </w:r>
      <w:r w:rsidR="00182E66">
        <w:rPr>
          <w:szCs w:val="18"/>
        </w:rPr>
        <w:t>I</w:t>
      </w:r>
      <w:r w:rsidR="00D12CA4" w:rsidRPr="00182E66">
        <w:rPr>
          <w:szCs w:val="18"/>
        </w:rPr>
        <w:t xml:space="preserve">n general, deliberations </w:t>
      </w:r>
      <w:r w:rsidR="00182E66">
        <w:rPr>
          <w:szCs w:val="18"/>
        </w:rPr>
        <w:t>had taken</w:t>
      </w:r>
      <w:r w:rsidR="00D12CA4" w:rsidRPr="00182E66">
        <w:rPr>
          <w:szCs w:val="18"/>
        </w:rPr>
        <w:t xml:space="preserve"> place in a constructive atmosphere and it </w:t>
      </w:r>
      <w:r w:rsidR="00182E66">
        <w:rPr>
          <w:szCs w:val="18"/>
        </w:rPr>
        <w:t>seemed</w:t>
      </w:r>
      <w:r w:rsidR="00D12CA4" w:rsidRPr="00182E66">
        <w:rPr>
          <w:szCs w:val="18"/>
        </w:rPr>
        <w:t xml:space="preserve"> that some of these detailed discussions could be pursued further</w:t>
      </w:r>
      <w:r w:rsidR="00555BC7">
        <w:rPr>
          <w:szCs w:val="18"/>
        </w:rPr>
        <w:t>.</w:t>
      </w:r>
      <w:r w:rsidR="00D12CA4" w:rsidRPr="00182E66">
        <w:rPr>
          <w:szCs w:val="18"/>
        </w:rPr>
        <w:t xml:space="preserve"> </w:t>
      </w:r>
      <w:r w:rsidR="00555BC7">
        <w:rPr>
          <w:szCs w:val="18"/>
        </w:rPr>
        <w:t>S</w:t>
      </w:r>
      <w:r w:rsidR="00D12CA4" w:rsidRPr="00182E66">
        <w:rPr>
          <w:szCs w:val="18"/>
        </w:rPr>
        <w:t>ome delegations</w:t>
      </w:r>
      <w:r w:rsidR="00182E66">
        <w:rPr>
          <w:szCs w:val="18"/>
        </w:rPr>
        <w:t xml:space="preserve"> had</w:t>
      </w:r>
      <w:r w:rsidR="00D12CA4" w:rsidRPr="00182E66">
        <w:rPr>
          <w:szCs w:val="18"/>
        </w:rPr>
        <w:t xml:space="preserve"> also voiced their frustration with the lack of progress, while </w:t>
      </w:r>
      <w:proofErr w:type="gramStart"/>
      <w:r w:rsidR="00D12CA4" w:rsidRPr="00182E66">
        <w:rPr>
          <w:szCs w:val="18"/>
        </w:rPr>
        <w:t>a number of</w:t>
      </w:r>
      <w:proofErr w:type="gramEnd"/>
      <w:r w:rsidR="00D12CA4" w:rsidRPr="00182E66">
        <w:rPr>
          <w:szCs w:val="18"/>
        </w:rPr>
        <w:t xml:space="preserve"> delegations </w:t>
      </w:r>
      <w:r w:rsidR="00182E66">
        <w:rPr>
          <w:szCs w:val="18"/>
        </w:rPr>
        <w:t xml:space="preserve">had </w:t>
      </w:r>
      <w:r w:rsidR="00D12CA4" w:rsidRPr="00182E66">
        <w:rPr>
          <w:szCs w:val="18"/>
        </w:rPr>
        <w:t>urged Members to focus on practical areas where consensus could be feasible in the short term.</w:t>
      </w:r>
    </w:p>
    <w:p w14:paraId="630A9652" w14:textId="1900917B" w:rsidR="00D12CA4" w:rsidRPr="00D12CA4" w:rsidRDefault="00182E66" w:rsidP="00182E66">
      <w:pPr>
        <w:pStyle w:val="BodyText"/>
        <w:tabs>
          <w:tab w:val="num" w:pos="720"/>
        </w:tabs>
        <w:rPr>
          <w:szCs w:val="18"/>
        </w:rPr>
      </w:pPr>
      <w:r>
        <w:rPr>
          <w:szCs w:val="18"/>
        </w:rPr>
        <w:t>A</w:t>
      </w:r>
      <w:r w:rsidR="00D12CA4" w:rsidRPr="00D12CA4">
        <w:rPr>
          <w:szCs w:val="18"/>
        </w:rPr>
        <w:t xml:space="preserve">t </w:t>
      </w:r>
      <w:r w:rsidR="00555BC7">
        <w:rPr>
          <w:szCs w:val="18"/>
        </w:rPr>
        <w:t>the</w:t>
      </w:r>
      <w:r w:rsidR="00D12CA4" w:rsidRPr="00D12CA4">
        <w:rPr>
          <w:szCs w:val="18"/>
        </w:rPr>
        <w:t xml:space="preserve"> informal open-ended meeting o</w:t>
      </w:r>
      <w:r>
        <w:rPr>
          <w:szCs w:val="18"/>
        </w:rPr>
        <w:t>f</w:t>
      </w:r>
      <w:r w:rsidR="00D12CA4" w:rsidRPr="00D12CA4">
        <w:rPr>
          <w:szCs w:val="18"/>
        </w:rPr>
        <w:t xml:space="preserve"> 4 October</w:t>
      </w:r>
      <w:r>
        <w:rPr>
          <w:szCs w:val="18"/>
        </w:rPr>
        <w:t xml:space="preserve"> 2021</w:t>
      </w:r>
      <w:r w:rsidR="00D12CA4" w:rsidRPr="00D12CA4">
        <w:rPr>
          <w:szCs w:val="18"/>
        </w:rPr>
        <w:t xml:space="preserve">, the co-sponsors of the revised waiver proposal </w:t>
      </w:r>
      <w:r>
        <w:rPr>
          <w:szCs w:val="18"/>
        </w:rPr>
        <w:t xml:space="preserve">had </w:t>
      </w:r>
      <w:r w:rsidR="00D12CA4" w:rsidRPr="00D12CA4">
        <w:rPr>
          <w:szCs w:val="18"/>
        </w:rPr>
        <w:t xml:space="preserve">once again indicated their flexibility towards considering the proposal </w:t>
      </w:r>
      <w:r>
        <w:rPr>
          <w:szCs w:val="18"/>
        </w:rPr>
        <w:t>by the European</w:t>
      </w:r>
      <w:r w:rsidR="009D2C26">
        <w:rPr>
          <w:szCs w:val="18"/>
        </w:rPr>
        <w:t> </w:t>
      </w:r>
      <w:r>
        <w:rPr>
          <w:szCs w:val="18"/>
        </w:rPr>
        <w:t xml:space="preserve">Union </w:t>
      </w:r>
      <w:r w:rsidR="00D12CA4" w:rsidRPr="00D12CA4">
        <w:rPr>
          <w:szCs w:val="18"/>
        </w:rPr>
        <w:t xml:space="preserve">as a complementary approach, but they </w:t>
      </w:r>
      <w:r>
        <w:rPr>
          <w:szCs w:val="18"/>
        </w:rPr>
        <w:t xml:space="preserve">had </w:t>
      </w:r>
      <w:r w:rsidR="00D12CA4" w:rsidRPr="00D12CA4">
        <w:rPr>
          <w:szCs w:val="18"/>
        </w:rPr>
        <w:t>emphasized that</w:t>
      </w:r>
      <w:r>
        <w:rPr>
          <w:szCs w:val="18"/>
        </w:rPr>
        <w:t>,</w:t>
      </w:r>
      <w:r w:rsidR="00D12CA4" w:rsidRPr="00D12CA4">
        <w:rPr>
          <w:szCs w:val="18"/>
        </w:rPr>
        <w:t xml:space="preserve"> in their view</w:t>
      </w:r>
      <w:r>
        <w:rPr>
          <w:szCs w:val="18"/>
        </w:rPr>
        <w:t>,</w:t>
      </w:r>
      <w:r w:rsidR="00D12CA4" w:rsidRPr="00D12CA4">
        <w:rPr>
          <w:szCs w:val="18"/>
        </w:rPr>
        <w:t xml:space="preserve"> a TRIPS waiver was a central and necessary element in the WTO's response to the pandemic. They </w:t>
      </w:r>
      <w:r>
        <w:rPr>
          <w:szCs w:val="18"/>
        </w:rPr>
        <w:t xml:space="preserve">had </w:t>
      </w:r>
      <w:r w:rsidR="00D12CA4" w:rsidRPr="00D12CA4">
        <w:rPr>
          <w:szCs w:val="18"/>
        </w:rPr>
        <w:t>urged Members to end the binary view of the two proposals as alternatives.</w:t>
      </w:r>
    </w:p>
    <w:p w14:paraId="2835B5DC" w14:textId="5C136567" w:rsidR="00D12CA4" w:rsidRPr="00D12CA4" w:rsidRDefault="00182E66" w:rsidP="00182E66">
      <w:pPr>
        <w:pStyle w:val="BodyText"/>
        <w:tabs>
          <w:tab w:val="num" w:pos="720"/>
        </w:tabs>
        <w:rPr>
          <w:szCs w:val="18"/>
        </w:rPr>
      </w:pPr>
      <w:r>
        <w:rPr>
          <w:szCs w:val="18"/>
        </w:rPr>
        <w:t>Other</w:t>
      </w:r>
      <w:r w:rsidR="00D12CA4" w:rsidRPr="00D12CA4">
        <w:rPr>
          <w:szCs w:val="18"/>
        </w:rPr>
        <w:t xml:space="preserve"> Members, while welcoming the increased engagement in the small-group consultations, </w:t>
      </w:r>
      <w:r>
        <w:rPr>
          <w:szCs w:val="18"/>
        </w:rPr>
        <w:t>had</w:t>
      </w:r>
      <w:r w:rsidR="00D12CA4" w:rsidRPr="00D12CA4">
        <w:rPr>
          <w:szCs w:val="18"/>
        </w:rPr>
        <w:t xml:space="preserve"> remained unconvinced that a waiver would be an appropriate or effective tool to scale up production or ensure equitable distribution of vaccine doses around the world. The</w:t>
      </w:r>
      <w:r>
        <w:rPr>
          <w:szCs w:val="18"/>
        </w:rPr>
        <w:t>se delegations had</w:t>
      </w:r>
      <w:r w:rsidR="00D12CA4" w:rsidRPr="00D12CA4">
        <w:rPr>
          <w:szCs w:val="18"/>
        </w:rPr>
        <w:t xml:space="preserve"> highlighted the broader Trade and Health initiative as the right tool to address the supply chain bottlenecks that the pandemic response was facing. Some </w:t>
      </w:r>
      <w:r>
        <w:rPr>
          <w:szCs w:val="18"/>
        </w:rPr>
        <w:t xml:space="preserve">had </w:t>
      </w:r>
      <w:r w:rsidR="00D12CA4" w:rsidRPr="00D12CA4">
        <w:rPr>
          <w:szCs w:val="18"/>
        </w:rPr>
        <w:t xml:space="preserve">urged convergence </w:t>
      </w:r>
      <w:proofErr w:type="gramStart"/>
      <w:r w:rsidR="00D12CA4" w:rsidRPr="00D12CA4">
        <w:rPr>
          <w:szCs w:val="18"/>
        </w:rPr>
        <w:t>on the basis of</w:t>
      </w:r>
      <w:proofErr w:type="gramEnd"/>
      <w:r w:rsidR="00D12CA4" w:rsidRPr="00D12CA4">
        <w:rPr>
          <w:szCs w:val="18"/>
        </w:rPr>
        <w:t xml:space="preserve"> the proposal </w:t>
      </w:r>
      <w:r>
        <w:rPr>
          <w:szCs w:val="18"/>
        </w:rPr>
        <w:t xml:space="preserve">by the European Union </w:t>
      </w:r>
      <w:r w:rsidR="00D12CA4" w:rsidRPr="00D12CA4">
        <w:rPr>
          <w:szCs w:val="18"/>
        </w:rPr>
        <w:t xml:space="preserve">aimed at clarifying, or improving the functioning of, existing TRIPS flexibilities. </w:t>
      </w:r>
    </w:p>
    <w:p w14:paraId="2A42985D" w14:textId="2F052C4F" w:rsidR="00182E66" w:rsidRDefault="00182E66" w:rsidP="00182E66">
      <w:pPr>
        <w:pStyle w:val="BodyText"/>
        <w:tabs>
          <w:tab w:val="num" w:pos="720"/>
        </w:tabs>
        <w:rPr>
          <w:szCs w:val="18"/>
        </w:rPr>
      </w:pPr>
      <w:r>
        <w:rPr>
          <w:szCs w:val="18"/>
        </w:rPr>
        <w:t>W</w:t>
      </w:r>
      <w:r w:rsidR="00D12CA4" w:rsidRPr="00D12CA4">
        <w:rPr>
          <w:szCs w:val="18"/>
        </w:rPr>
        <w:t xml:space="preserve">hile it </w:t>
      </w:r>
      <w:r>
        <w:rPr>
          <w:szCs w:val="18"/>
        </w:rPr>
        <w:t>had been</w:t>
      </w:r>
      <w:r w:rsidR="00D12CA4" w:rsidRPr="00D12CA4">
        <w:rPr>
          <w:szCs w:val="18"/>
        </w:rPr>
        <w:t xml:space="preserve"> clear that discussions had not bridged the persisting disagreement on the fundamental approaches underlying the different proposals, </w:t>
      </w:r>
      <w:r w:rsidR="00555BC7">
        <w:rPr>
          <w:szCs w:val="18"/>
        </w:rPr>
        <w:t xml:space="preserve">he noted that </w:t>
      </w:r>
      <w:r w:rsidR="00D12CA4" w:rsidRPr="00D12CA4">
        <w:rPr>
          <w:szCs w:val="18"/>
        </w:rPr>
        <w:t>all delegations remained willing to continue discussion on the proposals in the various</w:t>
      </w:r>
      <w:r>
        <w:rPr>
          <w:szCs w:val="18"/>
        </w:rPr>
        <w:t xml:space="preserve"> meeting</w:t>
      </w:r>
      <w:r w:rsidR="00D12CA4" w:rsidRPr="00D12CA4">
        <w:rPr>
          <w:szCs w:val="18"/>
        </w:rPr>
        <w:t xml:space="preserve"> formats. </w:t>
      </w:r>
    </w:p>
    <w:p w14:paraId="22682FC5" w14:textId="2D05ABED" w:rsidR="00D12CA4" w:rsidRPr="004C3B8A" w:rsidRDefault="00182E66" w:rsidP="004C3B8A">
      <w:pPr>
        <w:pStyle w:val="BodyText"/>
        <w:tabs>
          <w:tab w:val="num" w:pos="720"/>
        </w:tabs>
        <w:rPr>
          <w:szCs w:val="18"/>
        </w:rPr>
      </w:pPr>
      <w:r>
        <w:rPr>
          <w:szCs w:val="18"/>
        </w:rPr>
        <w:lastRenderedPageBreak/>
        <w:t>T</w:t>
      </w:r>
      <w:r w:rsidR="00D12CA4" w:rsidRPr="00182E66">
        <w:rPr>
          <w:szCs w:val="18"/>
        </w:rPr>
        <w:t xml:space="preserve">he </w:t>
      </w:r>
      <w:r w:rsidR="00D12CA4" w:rsidRPr="00182E66">
        <w:rPr>
          <w:szCs w:val="18"/>
          <w:u w:val="single"/>
        </w:rPr>
        <w:t>Chair</w:t>
      </w:r>
      <w:r w:rsidR="00D12CA4" w:rsidRPr="00182E66">
        <w:rPr>
          <w:szCs w:val="18"/>
        </w:rPr>
        <w:t xml:space="preserve"> stressed the importance of bilateral engagement between delegations </w:t>
      </w:r>
      <w:proofErr w:type="gramStart"/>
      <w:r w:rsidR="00D12CA4" w:rsidRPr="00182E66">
        <w:rPr>
          <w:szCs w:val="18"/>
        </w:rPr>
        <w:t>in order to</w:t>
      </w:r>
      <w:proofErr w:type="gramEnd"/>
      <w:r w:rsidR="00D12CA4" w:rsidRPr="00182E66">
        <w:rPr>
          <w:szCs w:val="18"/>
        </w:rPr>
        <w:t xml:space="preserve"> explore common ground and find possible landing zones, </w:t>
      </w:r>
      <w:r w:rsidR="00555BC7">
        <w:rPr>
          <w:szCs w:val="18"/>
        </w:rPr>
        <w:t>which</w:t>
      </w:r>
      <w:r w:rsidR="00D12CA4" w:rsidRPr="00182E66">
        <w:rPr>
          <w:szCs w:val="18"/>
        </w:rPr>
        <w:t xml:space="preserve"> Members could agree upon to conclude these discussions in the TRIPS Council. </w:t>
      </w:r>
      <w:r w:rsidR="005D3BED">
        <w:rPr>
          <w:szCs w:val="18"/>
        </w:rPr>
        <w:t>He</w:t>
      </w:r>
      <w:r w:rsidR="00D12CA4" w:rsidRPr="00182E66">
        <w:rPr>
          <w:szCs w:val="18"/>
        </w:rPr>
        <w:t xml:space="preserve"> </w:t>
      </w:r>
      <w:r w:rsidR="00555BC7">
        <w:rPr>
          <w:szCs w:val="18"/>
        </w:rPr>
        <w:t>said</w:t>
      </w:r>
      <w:r w:rsidR="00D12CA4" w:rsidRPr="00182E66">
        <w:rPr>
          <w:szCs w:val="18"/>
        </w:rPr>
        <w:t xml:space="preserve"> the world </w:t>
      </w:r>
      <w:r w:rsidR="00EC2C7A">
        <w:rPr>
          <w:szCs w:val="18"/>
        </w:rPr>
        <w:t>was</w:t>
      </w:r>
      <w:r w:rsidR="00D12CA4" w:rsidRPr="00182E66">
        <w:rPr>
          <w:szCs w:val="18"/>
        </w:rPr>
        <w:t xml:space="preserve"> expecting </w:t>
      </w:r>
      <w:r w:rsidR="00EC2C7A">
        <w:rPr>
          <w:szCs w:val="18"/>
        </w:rPr>
        <w:t>the Council</w:t>
      </w:r>
      <w:r w:rsidR="00D12CA4" w:rsidRPr="00182E66">
        <w:rPr>
          <w:szCs w:val="18"/>
        </w:rPr>
        <w:t xml:space="preserve"> </w:t>
      </w:r>
      <w:r w:rsidR="00555BC7">
        <w:rPr>
          <w:szCs w:val="18"/>
        </w:rPr>
        <w:t xml:space="preserve">to </w:t>
      </w:r>
      <w:r w:rsidR="00D12CA4" w:rsidRPr="00182E66">
        <w:rPr>
          <w:szCs w:val="18"/>
        </w:rPr>
        <w:t>find</w:t>
      </w:r>
      <w:r w:rsidR="00EC2C7A">
        <w:rPr>
          <w:szCs w:val="18"/>
        </w:rPr>
        <w:t xml:space="preserve"> </w:t>
      </w:r>
      <w:r w:rsidR="00D12CA4" w:rsidRPr="00182E66">
        <w:rPr>
          <w:szCs w:val="18"/>
        </w:rPr>
        <w:t>a resolution of these discussions soon</w:t>
      </w:r>
      <w:r w:rsidR="00EC2C7A">
        <w:rPr>
          <w:szCs w:val="18"/>
        </w:rPr>
        <w:t>,</w:t>
      </w:r>
      <w:r w:rsidR="00D12CA4" w:rsidRPr="00182E66">
        <w:rPr>
          <w:szCs w:val="18"/>
        </w:rPr>
        <w:t xml:space="preserve"> </w:t>
      </w:r>
      <w:r w:rsidR="00555BC7">
        <w:rPr>
          <w:szCs w:val="18"/>
        </w:rPr>
        <w:t xml:space="preserve">and </w:t>
      </w:r>
      <w:r w:rsidR="00D12CA4" w:rsidRPr="00182E66">
        <w:rPr>
          <w:szCs w:val="18"/>
        </w:rPr>
        <w:t>this c</w:t>
      </w:r>
      <w:r w:rsidR="00EC2C7A">
        <w:rPr>
          <w:szCs w:val="18"/>
        </w:rPr>
        <w:t>ould</w:t>
      </w:r>
      <w:r w:rsidR="00D12CA4" w:rsidRPr="00182E66">
        <w:rPr>
          <w:szCs w:val="18"/>
        </w:rPr>
        <w:t xml:space="preserve"> only happen if</w:t>
      </w:r>
      <w:r w:rsidR="00EC2C7A">
        <w:rPr>
          <w:szCs w:val="18"/>
        </w:rPr>
        <w:t xml:space="preserve"> delegations</w:t>
      </w:r>
      <w:r w:rsidR="00D12CA4" w:rsidRPr="00182E66">
        <w:rPr>
          <w:szCs w:val="18"/>
        </w:rPr>
        <w:t xml:space="preserve"> </w:t>
      </w:r>
      <w:r w:rsidR="00555BC7">
        <w:rPr>
          <w:szCs w:val="18"/>
        </w:rPr>
        <w:t xml:space="preserve">could </w:t>
      </w:r>
      <w:r w:rsidR="00D12CA4" w:rsidRPr="00182E66">
        <w:rPr>
          <w:szCs w:val="18"/>
        </w:rPr>
        <w:t xml:space="preserve">find agreement amongst </w:t>
      </w:r>
      <w:r w:rsidR="00065845">
        <w:rPr>
          <w:szCs w:val="18"/>
        </w:rPr>
        <w:t>them</w:t>
      </w:r>
      <w:r w:rsidR="00D12CA4" w:rsidRPr="00182E66">
        <w:rPr>
          <w:szCs w:val="18"/>
        </w:rPr>
        <w:t>selves. He encouraged delegations to intensify their bilateral contacts</w:t>
      </w:r>
      <w:r w:rsidR="00065845">
        <w:rPr>
          <w:szCs w:val="18"/>
        </w:rPr>
        <w:t xml:space="preserve"> and indicated </w:t>
      </w:r>
      <w:r w:rsidR="00D12CA4" w:rsidRPr="00EC2C7A">
        <w:rPr>
          <w:szCs w:val="18"/>
        </w:rPr>
        <w:t xml:space="preserve">his availability to facilitate engagement in a smaller group, keeping in mind that any outcomes from engagement between individual Members regarding </w:t>
      </w:r>
      <w:r w:rsidR="00EC2C7A">
        <w:rPr>
          <w:szCs w:val="18"/>
        </w:rPr>
        <w:t>the conclusion of the</w:t>
      </w:r>
      <w:r w:rsidR="00D12CA4" w:rsidRPr="00EC2C7A">
        <w:rPr>
          <w:szCs w:val="18"/>
        </w:rPr>
        <w:t xml:space="preserve"> discussions should feed back into th</w:t>
      </w:r>
      <w:r w:rsidR="00EC2C7A">
        <w:rPr>
          <w:szCs w:val="18"/>
        </w:rPr>
        <w:t>e</w:t>
      </w:r>
      <w:r w:rsidR="00D12CA4" w:rsidRPr="00EC2C7A">
        <w:rPr>
          <w:szCs w:val="18"/>
        </w:rPr>
        <w:t xml:space="preserve"> Council and through it into the broader MC12 discussions. </w:t>
      </w:r>
      <w:r w:rsidR="00EC2C7A">
        <w:rPr>
          <w:szCs w:val="18"/>
        </w:rPr>
        <w:t>He</w:t>
      </w:r>
      <w:r w:rsidR="00D12CA4" w:rsidRPr="00EC2C7A">
        <w:rPr>
          <w:szCs w:val="18"/>
        </w:rPr>
        <w:t xml:space="preserve"> sincere</w:t>
      </w:r>
      <w:r w:rsidR="00EC2C7A">
        <w:rPr>
          <w:szCs w:val="18"/>
        </w:rPr>
        <w:t>ly</w:t>
      </w:r>
      <w:r w:rsidR="00D12CA4" w:rsidRPr="00EC2C7A">
        <w:rPr>
          <w:szCs w:val="18"/>
        </w:rPr>
        <w:t xml:space="preserve"> hope</w:t>
      </w:r>
      <w:r w:rsidR="00EC2C7A">
        <w:rPr>
          <w:szCs w:val="18"/>
        </w:rPr>
        <w:t>d</w:t>
      </w:r>
      <w:r w:rsidR="00D12CA4" w:rsidRPr="00EC2C7A">
        <w:rPr>
          <w:szCs w:val="18"/>
        </w:rPr>
        <w:t xml:space="preserve"> that engagement between delegations </w:t>
      </w:r>
      <w:r w:rsidR="00065845">
        <w:rPr>
          <w:szCs w:val="18"/>
        </w:rPr>
        <w:t xml:space="preserve">could </w:t>
      </w:r>
      <w:r w:rsidR="00D12CA4" w:rsidRPr="00EC2C7A">
        <w:rPr>
          <w:szCs w:val="18"/>
        </w:rPr>
        <w:t>still lead to something the Council could agree on</w:t>
      </w:r>
      <w:r w:rsidR="00EC2C7A">
        <w:rPr>
          <w:szCs w:val="18"/>
        </w:rPr>
        <w:t>,</w:t>
      </w:r>
      <w:r w:rsidR="00D12CA4" w:rsidRPr="00EC2C7A">
        <w:rPr>
          <w:szCs w:val="18"/>
        </w:rPr>
        <w:t xml:space="preserve"> be that in the shape of a recommendation of the TRIPS Council as foreseen under Article IX:3 of the Marrakesh Agreement, or be it through some other consensus decision representing a conclusion of this process.</w:t>
      </w:r>
    </w:p>
    <w:p w14:paraId="1C3D26A6" w14:textId="365A93CE" w:rsidR="00EC2C7A" w:rsidRPr="00EC2C7A" w:rsidRDefault="00EC2C7A" w:rsidP="00EC2C7A">
      <w:pPr>
        <w:pStyle w:val="BodyText"/>
        <w:tabs>
          <w:tab w:val="num" w:pos="720"/>
        </w:tabs>
        <w:rPr>
          <w:szCs w:val="18"/>
        </w:rPr>
      </w:pPr>
      <w:r>
        <w:rPr>
          <w:szCs w:val="18"/>
        </w:rPr>
        <w:t>The representatives of</w:t>
      </w:r>
      <w:r w:rsidR="00065845">
        <w:rPr>
          <w:szCs w:val="18"/>
        </w:rPr>
        <w:t xml:space="preserve"> the </w:t>
      </w:r>
      <w:r w:rsidR="00065845" w:rsidRPr="00065845">
        <w:rPr>
          <w:szCs w:val="18"/>
          <w:u w:val="single"/>
        </w:rPr>
        <w:t>United Kingdom</w:t>
      </w:r>
      <w:r w:rsidR="00065845">
        <w:rPr>
          <w:szCs w:val="18"/>
        </w:rPr>
        <w:t>;</w:t>
      </w:r>
      <w:r>
        <w:rPr>
          <w:szCs w:val="18"/>
        </w:rPr>
        <w:t xml:space="preserve"> </w:t>
      </w:r>
      <w:r w:rsidRPr="007A27FC">
        <w:rPr>
          <w:szCs w:val="18"/>
          <w:u w:val="single"/>
        </w:rPr>
        <w:t>South Africa</w:t>
      </w:r>
      <w:r>
        <w:rPr>
          <w:szCs w:val="18"/>
        </w:rPr>
        <w:t xml:space="preserve">; </w:t>
      </w:r>
      <w:r w:rsidRPr="007A27FC">
        <w:rPr>
          <w:szCs w:val="18"/>
          <w:u w:val="single"/>
        </w:rPr>
        <w:t>Pakistan</w:t>
      </w:r>
      <w:r>
        <w:rPr>
          <w:szCs w:val="18"/>
        </w:rPr>
        <w:t xml:space="preserve">; </w:t>
      </w:r>
      <w:r w:rsidRPr="007A27FC">
        <w:rPr>
          <w:szCs w:val="18"/>
          <w:u w:val="single"/>
        </w:rPr>
        <w:t>Bangladesh</w:t>
      </w:r>
      <w:r>
        <w:rPr>
          <w:szCs w:val="18"/>
        </w:rPr>
        <w:t xml:space="preserve">; the </w:t>
      </w:r>
      <w:proofErr w:type="spellStart"/>
      <w:r w:rsidRPr="007A27FC">
        <w:rPr>
          <w:szCs w:val="18"/>
          <w:u w:val="single"/>
        </w:rPr>
        <w:t>Plurinational</w:t>
      </w:r>
      <w:proofErr w:type="spellEnd"/>
      <w:r w:rsidRPr="007A27FC">
        <w:rPr>
          <w:szCs w:val="18"/>
          <w:u w:val="single"/>
        </w:rPr>
        <w:t xml:space="preserve"> State of Bolivia</w:t>
      </w:r>
      <w:r>
        <w:rPr>
          <w:szCs w:val="18"/>
        </w:rPr>
        <w:t xml:space="preserve">; </w:t>
      </w:r>
      <w:r w:rsidRPr="007A27FC">
        <w:rPr>
          <w:szCs w:val="18"/>
          <w:u w:val="single"/>
        </w:rPr>
        <w:t>Chile</w:t>
      </w:r>
      <w:r>
        <w:rPr>
          <w:szCs w:val="18"/>
        </w:rPr>
        <w:t xml:space="preserve">; </w:t>
      </w:r>
      <w:r w:rsidRPr="007A27FC">
        <w:rPr>
          <w:szCs w:val="18"/>
          <w:u w:val="single"/>
        </w:rPr>
        <w:t>Cuba</w:t>
      </w:r>
      <w:r>
        <w:rPr>
          <w:szCs w:val="18"/>
        </w:rPr>
        <w:t xml:space="preserve">; </w:t>
      </w:r>
      <w:r w:rsidRPr="007A27FC">
        <w:rPr>
          <w:szCs w:val="18"/>
          <w:u w:val="single"/>
        </w:rPr>
        <w:t>Nigeria</w:t>
      </w:r>
      <w:r>
        <w:rPr>
          <w:szCs w:val="18"/>
        </w:rPr>
        <w:t xml:space="preserve">, the </w:t>
      </w:r>
      <w:r w:rsidRPr="007A27FC">
        <w:rPr>
          <w:szCs w:val="18"/>
          <w:u w:val="single"/>
        </w:rPr>
        <w:t>Bolivarian Republic of Venezuela</w:t>
      </w:r>
      <w:r>
        <w:rPr>
          <w:szCs w:val="18"/>
        </w:rPr>
        <w:t xml:space="preserve">; </w:t>
      </w:r>
      <w:r w:rsidRPr="007A27FC">
        <w:rPr>
          <w:szCs w:val="18"/>
          <w:u w:val="single"/>
        </w:rPr>
        <w:t>Egypt</w:t>
      </w:r>
      <w:r>
        <w:rPr>
          <w:szCs w:val="18"/>
        </w:rPr>
        <w:t xml:space="preserve">; </w:t>
      </w:r>
      <w:r w:rsidRPr="007A27FC">
        <w:rPr>
          <w:szCs w:val="18"/>
          <w:u w:val="single"/>
        </w:rPr>
        <w:t>Indonesia</w:t>
      </w:r>
      <w:r>
        <w:rPr>
          <w:szCs w:val="18"/>
        </w:rPr>
        <w:t xml:space="preserve">; </w:t>
      </w:r>
      <w:r w:rsidR="007A27FC" w:rsidRPr="007A27FC">
        <w:rPr>
          <w:szCs w:val="18"/>
          <w:u w:val="single"/>
        </w:rPr>
        <w:t xml:space="preserve">the Kingdom of </w:t>
      </w:r>
      <w:r w:rsidRPr="007A27FC">
        <w:rPr>
          <w:szCs w:val="18"/>
          <w:u w:val="single"/>
        </w:rPr>
        <w:t>Saudi Arabia</w:t>
      </w:r>
      <w:r>
        <w:rPr>
          <w:szCs w:val="18"/>
        </w:rPr>
        <w:t xml:space="preserve">; </w:t>
      </w:r>
      <w:r w:rsidRPr="007A27FC">
        <w:rPr>
          <w:szCs w:val="18"/>
          <w:u w:val="single"/>
        </w:rPr>
        <w:t>India</w:t>
      </w:r>
      <w:r>
        <w:rPr>
          <w:szCs w:val="18"/>
        </w:rPr>
        <w:t xml:space="preserve">; the </w:t>
      </w:r>
      <w:r w:rsidRPr="007A27FC">
        <w:rPr>
          <w:szCs w:val="18"/>
          <w:u w:val="single"/>
        </w:rPr>
        <w:t>European Union</w:t>
      </w:r>
      <w:r>
        <w:rPr>
          <w:szCs w:val="18"/>
        </w:rPr>
        <w:t xml:space="preserve">; </w:t>
      </w:r>
      <w:r w:rsidRPr="007A27FC">
        <w:rPr>
          <w:szCs w:val="18"/>
          <w:u w:val="single"/>
        </w:rPr>
        <w:t>Korea</w:t>
      </w:r>
      <w:r>
        <w:rPr>
          <w:szCs w:val="18"/>
        </w:rPr>
        <w:t xml:space="preserve">; </w:t>
      </w:r>
      <w:r w:rsidRPr="007A27FC">
        <w:rPr>
          <w:szCs w:val="18"/>
          <w:u w:val="single"/>
        </w:rPr>
        <w:t>Singapore</w:t>
      </w:r>
      <w:r>
        <w:rPr>
          <w:szCs w:val="18"/>
        </w:rPr>
        <w:t xml:space="preserve">; </w:t>
      </w:r>
      <w:r w:rsidRPr="007A27FC">
        <w:rPr>
          <w:szCs w:val="18"/>
          <w:u w:val="single"/>
        </w:rPr>
        <w:t>Turkey</w:t>
      </w:r>
      <w:r>
        <w:rPr>
          <w:szCs w:val="18"/>
        </w:rPr>
        <w:t xml:space="preserve">; </w:t>
      </w:r>
      <w:r w:rsidRPr="007A27FC">
        <w:rPr>
          <w:szCs w:val="18"/>
          <w:u w:val="single"/>
        </w:rPr>
        <w:t>Japan</w:t>
      </w:r>
      <w:r>
        <w:rPr>
          <w:szCs w:val="18"/>
        </w:rPr>
        <w:t xml:space="preserve">; </w:t>
      </w:r>
      <w:r w:rsidRPr="007A27FC">
        <w:rPr>
          <w:szCs w:val="18"/>
          <w:u w:val="single"/>
        </w:rPr>
        <w:t>China</w:t>
      </w:r>
      <w:r w:rsidRPr="007A27FC">
        <w:rPr>
          <w:szCs w:val="18"/>
        </w:rPr>
        <w:t>;</w:t>
      </w:r>
      <w:r>
        <w:rPr>
          <w:szCs w:val="18"/>
        </w:rPr>
        <w:t xml:space="preserve"> </w:t>
      </w:r>
      <w:r w:rsidRPr="007A27FC">
        <w:rPr>
          <w:szCs w:val="18"/>
          <w:u w:val="single"/>
        </w:rPr>
        <w:t>Switzerland</w:t>
      </w:r>
      <w:r>
        <w:rPr>
          <w:szCs w:val="18"/>
        </w:rPr>
        <w:t xml:space="preserve">; </w:t>
      </w:r>
      <w:r w:rsidRPr="007A27FC">
        <w:rPr>
          <w:szCs w:val="18"/>
          <w:u w:val="single"/>
        </w:rPr>
        <w:t>Norway</w:t>
      </w:r>
      <w:r>
        <w:rPr>
          <w:szCs w:val="18"/>
        </w:rPr>
        <w:t xml:space="preserve">; </w:t>
      </w:r>
      <w:r w:rsidRPr="007A27FC">
        <w:rPr>
          <w:szCs w:val="18"/>
          <w:u w:val="single"/>
        </w:rPr>
        <w:t>New Zealand</w:t>
      </w:r>
      <w:r>
        <w:rPr>
          <w:szCs w:val="18"/>
        </w:rPr>
        <w:t xml:space="preserve">; the </w:t>
      </w:r>
      <w:r w:rsidRPr="007A27FC">
        <w:rPr>
          <w:szCs w:val="18"/>
          <w:u w:val="single"/>
        </w:rPr>
        <w:t>United States</w:t>
      </w:r>
      <w:r>
        <w:rPr>
          <w:szCs w:val="18"/>
        </w:rPr>
        <w:t xml:space="preserve">; </w:t>
      </w:r>
      <w:r w:rsidRPr="007A27FC">
        <w:rPr>
          <w:szCs w:val="18"/>
          <w:u w:val="single"/>
        </w:rPr>
        <w:t>Namibia</w:t>
      </w:r>
      <w:r>
        <w:rPr>
          <w:szCs w:val="18"/>
        </w:rPr>
        <w:t xml:space="preserve">; </w:t>
      </w:r>
      <w:r w:rsidRPr="007A27FC">
        <w:rPr>
          <w:szCs w:val="18"/>
          <w:u w:val="single"/>
        </w:rPr>
        <w:t>Colombia</w:t>
      </w:r>
      <w:r>
        <w:rPr>
          <w:szCs w:val="18"/>
        </w:rPr>
        <w:t xml:space="preserve">; </w:t>
      </w:r>
      <w:r w:rsidRPr="007A27FC">
        <w:rPr>
          <w:szCs w:val="18"/>
          <w:u w:val="single"/>
        </w:rPr>
        <w:t>Australia</w:t>
      </w:r>
      <w:r>
        <w:rPr>
          <w:szCs w:val="18"/>
        </w:rPr>
        <w:t xml:space="preserve">; </w:t>
      </w:r>
      <w:r w:rsidR="00A32A6C" w:rsidRPr="007A27FC">
        <w:rPr>
          <w:szCs w:val="18"/>
          <w:u w:val="single"/>
        </w:rPr>
        <w:t>Brazil</w:t>
      </w:r>
      <w:r w:rsidR="00A32A6C">
        <w:rPr>
          <w:szCs w:val="18"/>
          <w:u w:val="single"/>
        </w:rPr>
        <w:t>;</w:t>
      </w:r>
      <w:r w:rsidR="00A32A6C">
        <w:rPr>
          <w:szCs w:val="18"/>
        </w:rPr>
        <w:t xml:space="preserve"> </w:t>
      </w:r>
      <w:r>
        <w:rPr>
          <w:szCs w:val="18"/>
        </w:rPr>
        <w:t>and</w:t>
      </w:r>
      <w:r w:rsidR="00A32A6C">
        <w:rPr>
          <w:szCs w:val="18"/>
        </w:rPr>
        <w:t xml:space="preserve"> </w:t>
      </w:r>
      <w:r w:rsidR="00A32A6C" w:rsidRPr="00A32A6C">
        <w:rPr>
          <w:szCs w:val="18"/>
          <w:u w:val="single"/>
        </w:rPr>
        <w:t>Mozambique</w:t>
      </w:r>
      <w:r>
        <w:rPr>
          <w:szCs w:val="18"/>
        </w:rPr>
        <w:t xml:space="preserve"> took the floor.</w:t>
      </w:r>
    </w:p>
    <w:p w14:paraId="773F7FD9" w14:textId="5B24DE5F" w:rsidR="00D12CA4" w:rsidRPr="003C431B" w:rsidRDefault="00D12CA4" w:rsidP="004C3B8A">
      <w:pPr>
        <w:pStyle w:val="BodyText"/>
        <w:tabs>
          <w:tab w:val="num" w:pos="720"/>
        </w:tabs>
        <w:rPr>
          <w:szCs w:val="18"/>
        </w:rPr>
      </w:pPr>
      <w:r w:rsidRPr="003C431B">
        <w:rPr>
          <w:szCs w:val="18"/>
        </w:rPr>
        <w:t xml:space="preserve">The </w:t>
      </w:r>
      <w:r w:rsidRPr="00EF2B0C">
        <w:rPr>
          <w:szCs w:val="18"/>
          <w:u w:val="single"/>
        </w:rPr>
        <w:t>Chair</w:t>
      </w:r>
      <w:r w:rsidRPr="003C431B">
        <w:rPr>
          <w:szCs w:val="18"/>
        </w:rPr>
        <w:t xml:space="preserve"> said </w:t>
      </w:r>
      <w:r w:rsidR="003C431B">
        <w:rPr>
          <w:szCs w:val="18"/>
        </w:rPr>
        <w:t xml:space="preserve">that, </w:t>
      </w:r>
      <w:r w:rsidRPr="003C431B">
        <w:rPr>
          <w:szCs w:val="18"/>
        </w:rPr>
        <w:t xml:space="preserve">with respect to the suggestion to move the current TRIPS discussion into </w:t>
      </w:r>
      <w:r w:rsidR="002E411F">
        <w:rPr>
          <w:szCs w:val="18"/>
        </w:rPr>
        <w:t xml:space="preserve">the process on trade and health issues </w:t>
      </w:r>
      <w:r w:rsidRPr="003C431B">
        <w:rPr>
          <w:szCs w:val="18"/>
        </w:rPr>
        <w:t>Amb</w:t>
      </w:r>
      <w:r w:rsidR="002E411F">
        <w:rPr>
          <w:szCs w:val="18"/>
        </w:rPr>
        <w:t>assador</w:t>
      </w:r>
      <w:r w:rsidRPr="003C431B">
        <w:rPr>
          <w:szCs w:val="18"/>
        </w:rPr>
        <w:t xml:space="preserve"> Walker</w:t>
      </w:r>
      <w:r w:rsidR="002E411F">
        <w:rPr>
          <w:szCs w:val="18"/>
        </w:rPr>
        <w:t xml:space="preserve"> was facilitating under the aegis of the Chair of the General Council a</w:t>
      </w:r>
      <w:r w:rsidRPr="003C431B">
        <w:rPr>
          <w:szCs w:val="18"/>
        </w:rPr>
        <w:t xml:space="preserve">t this time, </w:t>
      </w:r>
      <w:r w:rsidR="003C431B">
        <w:rPr>
          <w:szCs w:val="18"/>
        </w:rPr>
        <w:t>it seemed</w:t>
      </w:r>
      <w:r w:rsidRPr="003C431B">
        <w:rPr>
          <w:szCs w:val="18"/>
        </w:rPr>
        <w:t xml:space="preserve"> clear to him that any conclusions on how different WTO disciplines should respond to the pandemic </w:t>
      </w:r>
      <w:r w:rsidR="003C431B">
        <w:rPr>
          <w:szCs w:val="18"/>
        </w:rPr>
        <w:t>would</w:t>
      </w:r>
      <w:r w:rsidRPr="003C431B">
        <w:rPr>
          <w:szCs w:val="18"/>
        </w:rPr>
        <w:t xml:space="preserve"> all have to be part of the MC12 outcome document</w:t>
      </w:r>
      <w:r w:rsidR="00E8690B">
        <w:rPr>
          <w:szCs w:val="18"/>
        </w:rPr>
        <w:t>,</w:t>
      </w:r>
      <w:r w:rsidRPr="003C431B">
        <w:rPr>
          <w:szCs w:val="18"/>
        </w:rPr>
        <w:t xml:space="preserve"> and </w:t>
      </w:r>
      <w:r w:rsidR="002E411F">
        <w:rPr>
          <w:szCs w:val="18"/>
        </w:rPr>
        <w:t xml:space="preserve">that </w:t>
      </w:r>
      <w:r w:rsidRPr="003C431B">
        <w:rPr>
          <w:szCs w:val="18"/>
        </w:rPr>
        <w:t xml:space="preserve">IP </w:t>
      </w:r>
      <w:r w:rsidR="003C431B">
        <w:rPr>
          <w:szCs w:val="18"/>
        </w:rPr>
        <w:t>was</w:t>
      </w:r>
      <w:r w:rsidRPr="003C431B">
        <w:rPr>
          <w:szCs w:val="18"/>
        </w:rPr>
        <w:t xml:space="preserve"> clearly expected to be part of that, in some form or other. </w:t>
      </w:r>
      <w:r w:rsidR="003C431B">
        <w:rPr>
          <w:szCs w:val="18"/>
        </w:rPr>
        <w:t xml:space="preserve">Considering </w:t>
      </w:r>
      <w:r w:rsidRPr="003C431B">
        <w:rPr>
          <w:szCs w:val="18"/>
        </w:rPr>
        <w:t xml:space="preserve">the attention and bandwidth </w:t>
      </w:r>
      <w:r w:rsidR="003C431B">
        <w:rPr>
          <w:szCs w:val="18"/>
        </w:rPr>
        <w:t>that the Council's</w:t>
      </w:r>
      <w:r w:rsidRPr="003C431B">
        <w:rPr>
          <w:szCs w:val="18"/>
        </w:rPr>
        <w:t xml:space="preserve"> discussion ha</w:t>
      </w:r>
      <w:r w:rsidR="003C431B">
        <w:rPr>
          <w:szCs w:val="18"/>
        </w:rPr>
        <w:t>d</w:t>
      </w:r>
      <w:r w:rsidRPr="003C431B">
        <w:rPr>
          <w:szCs w:val="18"/>
        </w:rPr>
        <w:t xml:space="preserve"> occupied over the last year, he was not </w:t>
      </w:r>
      <w:r w:rsidR="003C431B">
        <w:rPr>
          <w:szCs w:val="18"/>
        </w:rPr>
        <w:t>concerned</w:t>
      </w:r>
      <w:r w:rsidRPr="003C431B">
        <w:rPr>
          <w:szCs w:val="18"/>
        </w:rPr>
        <w:t xml:space="preserve"> that the waiver request would somehow be forgotten in any prospective MC12 ministerial declaration.</w:t>
      </w:r>
    </w:p>
    <w:p w14:paraId="5A18A017" w14:textId="11AF99BC" w:rsidR="00D12CA4" w:rsidRPr="003C431B" w:rsidRDefault="003C431B" w:rsidP="004C3B8A">
      <w:pPr>
        <w:pStyle w:val="BodyText"/>
        <w:tabs>
          <w:tab w:val="num" w:pos="720"/>
        </w:tabs>
        <w:rPr>
          <w:szCs w:val="18"/>
        </w:rPr>
      </w:pPr>
      <w:r>
        <w:rPr>
          <w:szCs w:val="18"/>
        </w:rPr>
        <w:t>In</w:t>
      </w:r>
      <w:r w:rsidR="00D12CA4" w:rsidRPr="003C431B">
        <w:rPr>
          <w:szCs w:val="18"/>
        </w:rPr>
        <w:t xml:space="preserve"> terms of procedure,</w:t>
      </w:r>
      <w:r w:rsidR="00E8690B">
        <w:rPr>
          <w:szCs w:val="18"/>
        </w:rPr>
        <w:t xml:space="preserve"> he said</w:t>
      </w:r>
      <w:r w:rsidR="00D12CA4" w:rsidRPr="003C431B">
        <w:rPr>
          <w:szCs w:val="18"/>
        </w:rPr>
        <w:t xml:space="preserve"> </w:t>
      </w:r>
      <w:r>
        <w:rPr>
          <w:szCs w:val="18"/>
        </w:rPr>
        <w:t>it was for</w:t>
      </w:r>
      <w:r w:rsidR="00D12CA4" w:rsidRPr="003C431B">
        <w:rPr>
          <w:szCs w:val="18"/>
        </w:rPr>
        <w:t xml:space="preserve"> Members to decide whether they would want to terminate the waiver discussions in the TRIPS Council </w:t>
      </w:r>
      <w:r w:rsidR="002E411F">
        <w:rPr>
          <w:szCs w:val="18"/>
        </w:rPr>
        <w:t xml:space="preserve">at that time </w:t>
      </w:r>
      <w:r w:rsidR="00D12CA4" w:rsidRPr="003C431B">
        <w:rPr>
          <w:szCs w:val="18"/>
        </w:rPr>
        <w:t xml:space="preserve">to continue them in </w:t>
      </w:r>
      <w:r>
        <w:rPr>
          <w:szCs w:val="18"/>
        </w:rPr>
        <w:t>Amb</w:t>
      </w:r>
      <w:r w:rsidR="002E411F">
        <w:rPr>
          <w:szCs w:val="18"/>
        </w:rPr>
        <w:t>assador</w:t>
      </w:r>
      <w:r w:rsidR="0064790C">
        <w:rPr>
          <w:szCs w:val="18"/>
        </w:rPr>
        <w:t> </w:t>
      </w:r>
      <w:r w:rsidR="00D12CA4" w:rsidRPr="003C431B">
        <w:rPr>
          <w:szCs w:val="18"/>
        </w:rPr>
        <w:t>Walker</w:t>
      </w:r>
      <w:r>
        <w:rPr>
          <w:szCs w:val="18"/>
        </w:rPr>
        <w:t>'s</w:t>
      </w:r>
      <w:r w:rsidR="00D12CA4" w:rsidRPr="003C431B">
        <w:rPr>
          <w:szCs w:val="18"/>
        </w:rPr>
        <w:t xml:space="preserve"> process together with the equally complex trade-related considerations discussed there</w:t>
      </w:r>
      <w:r>
        <w:rPr>
          <w:szCs w:val="18"/>
        </w:rPr>
        <w:t>,</w:t>
      </w:r>
      <w:r w:rsidR="00D12CA4" w:rsidRPr="003C431B">
        <w:rPr>
          <w:szCs w:val="18"/>
        </w:rPr>
        <w:t xml:space="preserve"> or whether they</w:t>
      </w:r>
      <w:r>
        <w:rPr>
          <w:szCs w:val="18"/>
        </w:rPr>
        <w:t xml:space="preserve"> would</w:t>
      </w:r>
      <w:r w:rsidR="00D12CA4" w:rsidRPr="003C431B">
        <w:rPr>
          <w:szCs w:val="18"/>
        </w:rPr>
        <w:t xml:space="preserve"> prefer to continue focused efforts to find a consensus conclusion on the IP-related discussions in the TRIPS context, which could then be introduced into an overall MC12 outcome document</w:t>
      </w:r>
      <w:r w:rsidR="00E8690B">
        <w:rPr>
          <w:szCs w:val="18"/>
        </w:rPr>
        <w:t>,</w:t>
      </w:r>
      <w:r w:rsidR="00D12CA4" w:rsidRPr="003C431B">
        <w:rPr>
          <w:szCs w:val="18"/>
        </w:rPr>
        <w:t xml:space="preserve"> together with any outcome resulting from Amb</w:t>
      </w:r>
      <w:r w:rsidR="002E411F">
        <w:rPr>
          <w:szCs w:val="18"/>
        </w:rPr>
        <w:t>assador</w:t>
      </w:r>
      <w:r w:rsidR="00D12CA4" w:rsidRPr="003C431B">
        <w:rPr>
          <w:szCs w:val="18"/>
        </w:rPr>
        <w:t xml:space="preserve"> Walker's process. </w:t>
      </w:r>
    </w:p>
    <w:p w14:paraId="7DC280B9" w14:textId="18A97945" w:rsidR="00D12CA4" w:rsidRPr="003C431B" w:rsidRDefault="00D12CA4" w:rsidP="004C3B8A">
      <w:pPr>
        <w:pStyle w:val="BodyText"/>
        <w:tabs>
          <w:tab w:val="num" w:pos="720"/>
        </w:tabs>
        <w:rPr>
          <w:szCs w:val="18"/>
        </w:rPr>
      </w:pPr>
      <w:r w:rsidRPr="003C431B">
        <w:rPr>
          <w:szCs w:val="18"/>
        </w:rPr>
        <w:t>While procedural considerations should not stand in the way if consensus among Members emerges,</w:t>
      </w:r>
      <w:r w:rsidR="003C431B">
        <w:rPr>
          <w:szCs w:val="18"/>
        </w:rPr>
        <w:t xml:space="preserve"> the </w:t>
      </w:r>
      <w:r w:rsidR="003C431B" w:rsidRPr="00AB14ED">
        <w:rPr>
          <w:szCs w:val="18"/>
          <w:u w:val="single"/>
        </w:rPr>
        <w:t>Chair</w:t>
      </w:r>
      <w:r w:rsidRPr="003C431B">
        <w:rPr>
          <w:szCs w:val="18"/>
        </w:rPr>
        <w:t xml:space="preserve"> recalled that </w:t>
      </w:r>
      <w:r w:rsidR="003C431B">
        <w:rPr>
          <w:szCs w:val="18"/>
        </w:rPr>
        <w:t xml:space="preserve">it was the </w:t>
      </w:r>
      <w:r w:rsidRPr="003C431B">
        <w:rPr>
          <w:szCs w:val="18"/>
        </w:rPr>
        <w:t>TRIPS Council's obligation to come up with a recommendation, so that the procedure foreseen under the waiver provisions of the Marrakech</w:t>
      </w:r>
      <w:r w:rsidR="00615BC6">
        <w:rPr>
          <w:szCs w:val="18"/>
        </w:rPr>
        <w:t> </w:t>
      </w:r>
      <w:r w:rsidRPr="003C431B">
        <w:rPr>
          <w:szCs w:val="18"/>
        </w:rPr>
        <w:t>Agreement c</w:t>
      </w:r>
      <w:r w:rsidR="003C431B" w:rsidRPr="003C431B">
        <w:rPr>
          <w:szCs w:val="18"/>
        </w:rPr>
        <w:t>ould</w:t>
      </w:r>
      <w:r w:rsidRPr="003C431B">
        <w:rPr>
          <w:szCs w:val="18"/>
        </w:rPr>
        <w:t xml:space="preserve"> be properly concluded.</w:t>
      </w:r>
    </w:p>
    <w:p w14:paraId="104BB20C" w14:textId="4DA15B25" w:rsidR="004C3B8A" w:rsidRDefault="003C431B" w:rsidP="004C3B8A">
      <w:pPr>
        <w:pStyle w:val="BodyText"/>
        <w:tabs>
          <w:tab w:val="num" w:pos="720"/>
        </w:tabs>
        <w:rPr>
          <w:szCs w:val="18"/>
        </w:rPr>
      </w:pPr>
      <w:proofErr w:type="gramStart"/>
      <w:r>
        <w:rPr>
          <w:szCs w:val="18"/>
        </w:rPr>
        <w:t>In l</w:t>
      </w:r>
      <w:r w:rsidR="00D12CA4" w:rsidRPr="004C3B8A">
        <w:rPr>
          <w:szCs w:val="18"/>
        </w:rPr>
        <w:t>ight of</w:t>
      </w:r>
      <w:proofErr w:type="gramEnd"/>
      <w:r w:rsidR="00D12CA4" w:rsidRPr="004C3B8A">
        <w:rPr>
          <w:szCs w:val="18"/>
        </w:rPr>
        <w:t xml:space="preserve"> </w:t>
      </w:r>
      <w:r w:rsidR="004C3B8A" w:rsidRPr="004C3B8A">
        <w:rPr>
          <w:szCs w:val="18"/>
        </w:rPr>
        <w:t>the</w:t>
      </w:r>
      <w:r w:rsidR="00D12CA4" w:rsidRPr="004C3B8A">
        <w:rPr>
          <w:szCs w:val="18"/>
        </w:rPr>
        <w:t xml:space="preserve"> discussion, </w:t>
      </w:r>
      <w:r w:rsidR="004C3B8A" w:rsidRPr="004C3B8A">
        <w:rPr>
          <w:szCs w:val="18"/>
        </w:rPr>
        <w:t>it seemed th</w:t>
      </w:r>
      <w:r w:rsidR="00D12CA4" w:rsidRPr="004C3B8A">
        <w:rPr>
          <w:szCs w:val="18"/>
        </w:rPr>
        <w:t xml:space="preserve">at the Council </w:t>
      </w:r>
      <w:r w:rsidR="004C3B8A" w:rsidRPr="004C3B8A">
        <w:rPr>
          <w:szCs w:val="18"/>
        </w:rPr>
        <w:t xml:space="preserve">was </w:t>
      </w:r>
      <w:r w:rsidR="00D12CA4" w:rsidRPr="004C3B8A">
        <w:rPr>
          <w:szCs w:val="18"/>
        </w:rPr>
        <w:t>not yet ready to agree on a recommendation, but that there remain</w:t>
      </w:r>
      <w:r w:rsidR="004C3B8A" w:rsidRPr="004C3B8A">
        <w:rPr>
          <w:szCs w:val="18"/>
        </w:rPr>
        <w:t>ed</w:t>
      </w:r>
      <w:r w:rsidR="00D12CA4" w:rsidRPr="004C3B8A">
        <w:rPr>
          <w:szCs w:val="18"/>
        </w:rPr>
        <w:t xml:space="preserve"> a willingness to continue discussions and exploring possible common ground. </w:t>
      </w:r>
      <w:r w:rsidR="00E8690B">
        <w:rPr>
          <w:szCs w:val="18"/>
        </w:rPr>
        <w:t xml:space="preserve">The </w:t>
      </w:r>
      <w:r w:rsidR="00E8690B" w:rsidRPr="00AB14ED">
        <w:rPr>
          <w:szCs w:val="18"/>
          <w:u w:val="single"/>
        </w:rPr>
        <w:t>Chair</w:t>
      </w:r>
      <w:r w:rsidR="004C3B8A" w:rsidRPr="004C3B8A">
        <w:rPr>
          <w:szCs w:val="18"/>
        </w:rPr>
        <w:t xml:space="preserve"> proposed to keep the agenda item open, and thus permit delegations to further explore common ground and possible compromise solutions to this discussion. If there emerged an indication that Members were </w:t>
      </w:r>
      <w:proofErr w:type="gramStart"/>
      <w:r w:rsidR="004C3B8A" w:rsidRPr="004C3B8A">
        <w:rPr>
          <w:szCs w:val="18"/>
        </w:rPr>
        <w:t>in a position</w:t>
      </w:r>
      <w:proofErr w:type="gramEnd"/>
      <w:r w:rsidR="004C3B8A" w:rsidRPr="004C3B8A">
        <w:rPr>
          <w:szCs w:val="18"/>
        </w:rPr>
        <w:t xml:space="preserve"> to reach consensus, he would reconvene the Council to see whether an agreement could be reached on how to conclude these discussions before the Ministerial Conference, in a timely manner.</w:t>
      </w:r>
    </w:p>
    <w:p w14:paraId="2A67B328" w14:textId="6FBD57E1" w:rsidR="004C3B8A" w:rsidRDefault="004C3B8A" w:rsidP="004C3B8A">
      <w:pPr>
        <w:pStyle w:val="BodyText"/>
        <w:tabs>
          <w:tab w:val="num" w:pos="720"/>
        </w:tabs>
        <w:rPr>
          <w:szCs w:val="18"/>
        </w:rPr>
      </w:pPr>
      <w:r>
        <w:rPr>
          <w:szCs w:val="18"/>
        </w:rPr>
        <w:t xml:space="preserve">The Council </w:t>
      </w:r>
      <w:r w:rsidRPr="00AB14ED">
        <w:rPr>
          <w:szCs w:val="18"/>
          <w:u w:val="single"/>
        </w:rPr>
        <w:t>took note</w:t>
      </w:r>
      <w:r w:rsidRPr="00615BC6">
        <w:rPr>
          <w:szCs w:val="18"/>
        </w:rPr>
        <w:t xml:space="preserve"> of the</w:t>
      </w:r>
      <w:r>
        <w:rPr>
          <w:szCs w:val="18"/>
        </w:rPr>
        <w:t xml:space="preserve"> statements made </w:t>
      </w:r>
      <w:r w:rsidRPr="00615BC6">
        <w:rPr>
          <w:szCs w:val="18"/>
        </w:rPr>
        <w:t xml:space="preserve">and </w:t>
      </w:r>
      <w:r w:rsidRPr="00AB14ED">
        <w:rPr>
          <w:szCs w:val="18"/>
          <w:u w:val="single"/>
        </w:rPr>
        <w:t>agreed</w:t>
      </w:r>
      <w:r w:rsidRPr="00615BC6">
        <w:rPr>
          <w:szCs w:val="18"/>
        </w:rPr>
        <w:t xml:space="preserve"> to keep</w:t>
      </w:r>
      <w:r>
        <w:rPr>
          <w:szCs w:val="18"/>
        </w:rPr>
        <w:t xml:space="preserve"> the agenda item open.</w:t>
      </w:r>
    </w:p>
    <w:p w14:paraId="3F5BC20F" w14:textId="4697D3E3" w:rsidR="00366B26" w:rsidRPr="00863235" w:rsidRDefault="00366B26" w:rsidP="00863235">
      <w:pPr>
        <w:pStyle w:val="BodyText"/>
        <w:tabs>
          <w:tab w:val="num" w:pos="720"/>
        </w:tabs>
        <w:rPr>
          <w:szCs w:val="18"/>
        </w:rPr>
      </w:pPr>
      <w:r w:rsidRPr="00AB14ED">
        <w:rPr>
          <w:szCs w:val="18"/>
          <w:u w:val="single"/>
        </w:rPr>
        <w:t xml:space="preserve">During the reconvened meeting on 18 </w:t>
      </w:r>
      <w:r w:rsidR="00FF4241" w:rsidRPr="00AB14ED">
        <w:rPr>
          <w:szCs w:val="18"/>
          <w:u w:val="single"/>
        </w:rPr>
        <w:t>November</w:t>
      </w:r>
      <w:r w:rsidRPr="00615BC6">
        <w:rPr>
          <w:szCs w:val="18"/>
        </w:rPr>
        <w:t>,</w:t>
      </w:r>
      <w:r>
        <w:rPr>
          <w:szCs w:val="18"/>
        </w:rPr>
        <w:t xml:space="preserve"> the </w:t>
      </w:r>
      <w:r w:rsidRPr="00366B26">
        <w:rPr>
          <w:szCs w:val="18"/>
          <w:u w:val="single"/>
        </w:rPr>
        <w:t>Chair</w:t>
      </w:r>
      <w:r>
        <w:rPr>
          <w:szCs w:val="18"/>
        </w:rPr>
        <w:t xml:space="preserve"> recalled that</w:t>
      </w:r>
      <w:r w:rsidR="00E71456">
        <w:rPr>
          <w:szCs w:val="18"/>
        </w:rPr>
        <w:t>, as discussed at an informal open-ended meeting on 15 November,</w:t>
      </w:r>
      <w:r>
        <w:rPr>
          <w:szCs w:val="18"/>
        </w:rPr>
        <w:t xml:space="preserve"> he had </w:t>
      </w:r>
      <w:r w:rsidRPr="00366B26">
        <w:rPr>
          <w:szCs w:val="18"/>
        </w:rPr>
        <w:t xml:space="preserve">circulated draft language for an oral status report to the General Council on the same day in document JOB/IP/53, with an invitation to Members to comment by 16 November 2021. </w:t>
      </w:r>
      <w:r w:rsidR="00E71456">
        <w:rPr>
          <w:szCs w:val="18"/>
        </w:rPr>
        <w:t xml:space="preserve">An </w:t>
      </w:r>
      <w:r w:rsidR="00863235">
        <w:rPr>
          <w:szCs w:val="18"/>
        </w:rPr>
        <w:t xml:space="preserve">agenda item </w:t>
      </w:r>
      <w:r w:rsidR="00E71456">
        <w:rPr>
          <w:szCs w:val="18"/>
        </w:rPr>
        <w:t xml:space="preserve">for this status report </w:t>
      </w:r>
      <w:r w:rsidR="00863235">
        <w:rPr>
          <w:szCs w:val="18"/>
        </w:rPr>
        <w:t>had</w:t>
      </w:r>
      <w:r w:rsidR="00863235" w:rsidRPr="00863235">
        <w:rPr>
          <w:szCs w:val="18"/>
        </w:rPr>
        <w:t xml:space="preserve"> </w:t>
      </w:r>
      <w:r w:rsidR="00E71456">
        <w:rPr>
          <w:szCs w:val="18"/>
        </w:rPr>
        <w:t xml:space="preserve">also </w:t>
      </w:r>
      <w:r w:rsidR="00863235" w:rsidRPr="00366B26">
        <w:rPr>
          <w:szCs w:val="18"/>
        </w:rPr>
        <w:t>been placed on the agenda of the General Council meeting scheduled for 22-23 November in the usual fashion</w:t>
      </w:r>
      <w:r w:rsidR="00863235">
        <w:rPr>
          <w:szCs w:val="18"/>
        </w:rPr>
        <w:t>. Since no</w:t>
      </w:r>
      <w:r w:rsidRPr="00863235">
        <w:rPr>
          <w:szCs w:val="18"/>
        </w:rPr>
        <w:t xml:space="preserve"> comments </w:t>
      </w:r>
      <w:r w:rsidR="00863235">
        <w:rPr>
          <w:szCs w:val="18"/>
        </w:rPr>
        <w:t xml:space="preserve">had been received </w:t>
      </w:r>
      <w:r w:rsidRPr="00863235">
        <w:rPr>
          <w:szCs w:val="18"/>
        </w:rPr>
        <w:t xml:space="preserve">on the draft language, delegations </w:t>
      </w:r>
      <w:r w:rsidR="00E71456">
        <w:rPr>
          <w:szCs w:val="18"/>
        </w:rPr>
        <w:t xml:space="preserve">had been </w:t>
      </w:r>
      <w:r w:rsidRPr="00863235">
        <w:rPr>
          <w:szCs w:val="18"/>
        </w:rPr>
        <w:t>informed on 17</w:t>
      </w:r>
      <w:r w:rsidR="00EF2B0C">
        <w:rPr>
          <w:szCs w:val="18"/>
        </w:rPr>
        <w:t> </w:t>
      </w:r>
      <w:r w:rsidRPr="00863235">
        <w:rPr>
          <w:szCs w:val="18"/>
        </w:rPr>
        <w:t xml:space="preserve">November that </w:t>
      </w:r>
      <w:r w:rsidR="00863235">
        <w:rPr>
          <w:szCs w:val="18"/>
        </w:rPr>
        <w:t>the Chair</w:t>
      </w:r>
      <w:r w:rsidRPr="00863235">
        <w:rPr>
          <w:szCs w:val="18"/>
        </w:rPr>
        <w:t xml:space="preserve"> would propose the text as circulated for adoption</w:t>
      </w:r>
      <w:r w:rsidR="00863235">
        <w:rPr>
          <w:szCs w:val="18"/>
        </w:rPr>
        <w:t xml:space="preserve"> on 18 November</w:t>
      </w:r>
      <w:r w:rsidRPr="00863235">
        <w:rPr>
          <w:szCs w:val="18"/>
        </w:rPr>
        <w:t xml:space="preserve">. </w:t>
      </w:r>
      <w:r w:rsidR="00863235" w:rsidRPr="00863235">
        <w:rPr>
          <w:szCs w:val="18"/>
        </w:rPr>
        <w:t xml:space="preserve">The </w:t>
      </w:r>
      <w:r w:rsidRPr="00863235">
        <w:rPr>
          <w:szCs w:val="18"/>
        </w:rPr>
        <w:t xml:space="preserve">language for the oral status report to the General Council </w:t>
      </w:r>
      <w:r w:rsidR="00863235" w:rsidRPr="00863235">
        <w:rPr>
          <w:szCs w:val="18"/>
        </w:rPr>
        <w:t>which had been</w:t>
      </w:r>
      <w:r w:rsidR="00863235">
        <w:rPr>
          <w:szCs w:val="18"/>
        </w:rPr>
        <w:t xml:space="preserve"> </w:t>
      </w:r>
      <w:r w:rsidRPr="00863235">
        <w:rPr>
          <w:szCs w:val="18"/>
        </w:rPr>
        <w:t>circulated in document JOB/IP/53</w:t>
      </w:r>
      <w:r w:rsidR="00863235" w:rsidRPr="00863235">
        <w:rPr>
          <w:szCs w:val="18"/>
        </w:rPr>
        <w:t xml:space="preserve"> read as follows:</w:t>
      </w:r>
      <w:r w:rsidRPr="00863235">
        <w:rPr>
          <w:szCs w:val="18"/>
        </w:rPr>
        <w:t xml:space="preserve"> </w:t>
      </w:r>
    </w:p>
    <w:p w14:paraId="3E308474" w14:textId="5DAE7E2D" w:rsidR="00366B26" w:rsidRPr="00366B26" w:rsidRDefault="00615BC6" w:rsidP="00863235">
      <w:pPr>
        <w:pStyle w:val="BodyText"/>
        <w:numPr>
          <w:ilvl w:val="0"/>
          <w:numId w:val="0"/>
        </w:numPr>
        <w:ind w:left="567" w:right="521"/>
        <w:rPr>
          <w:szCs w:val="18"/>
        </w:rPr>
      </w:pPr>
      <w:r>
        <w:rPr>
          <w:szCs w:val="18"/>
        </w:rPr>
        <w:lastRenderedPageBreak/>
        <w:t>"</w:t>
      </w:r>
      <w:r w:rsidR="00366B26" w:rsidRPr="00366B26">
        <w:rPr>
          <w:szCs w:val="18"/>
        </w:rPr>
        <w:t xml:space="preserve">At the meeting of the TRIPS Council on 15-16 October 2020, India and South Africa introduced document </w:t>
      </w:r>
      <w:hyperlink r:id="rId22" w:history="1">
        <w:r w:rsidR="00366B26" w:rsidRPr="00FE38EB">
          <w:rPr>
            <w:rStyle w:val="Hyperlink"/>
            <w:szCs w:val="18"/>
          </w:rPr>
          <w:t>IP/C/W/669</w:t>
        </w:r>
      </w:hyperlink>
      <w:r w:rsidR="00366B26" w:rsidRPr="00366B26">
        <w:rPr>
          <w:szCs w:val="18"/>
        </w:rPr>
        <w:t xml:space="preserve">, requesting a waiver from certain provisions of the TRIPS Agreement for the prevention, containment and treatment of COVID-19, which had been circulated on 2 October 2020 and has since been co-sponsored by the delegations of Kenya, Eswatini, Mozambique, Pakistan, </w:t>
      </w:r>
      <w:r w:rsidR="00AB14ED">
        <w:rPr>
          <w:szCs w:val="18"/>
        </w:rPr>
        <w:t xml:space="preserve">the </w:t>
      </w:r>
      <w:proofErr w:type="spellStart"/>
      <w:r w:rsidR="00AB14ED" w:rsidRPr="00615BC6">
        <w:rPr>
          <w:szCs w:val="18"/>
        </w:rPr>
        <w:t>Plurinational</w:t>
      </w:r>
      <w:proofErr w:type="spellEnd"/>
      <w:r w:rsidR="00AB14ED" w:rsidRPr="00615BC6">
        <w:rPr>
          <w:szCs w:val="18"/>
        </w:rPr>
        <w:t xml:space="preserve"> State of</w:t>
      </w:r>
      <w:r w:rsidR="00AB14ED" w:rsidRPr="00615BC6" w:rsidDel="00615BC6">
        <w:rPr>
          <w:szCs w:val="18"/>
        </w:rPr>
        <w:t xml:space="preserve"> </w:t>
      </w:r>
      <w:r w:rsidR="00AB14ED">
        <w:rPr>
          <w:szCs w:val="18"/>
        </w:rPr>
        <w:t>Bolivia;</w:t>
      </w:r>
      <w:r w:rsidR="00366B26" w:rsidRPr="00366B26">
        <w:rPr>
          <w:szCs w:val="18"/>
        </w:rPr>
        <w:t xml:space="preserve"> </w:t>
      </w:r>
      <w:r w:rsidR="00AB14ED" w:rsidRPr="00615BC6">
        <w:rPr>
          <w:szCs w:val="18"/>
        </w:rPr>
        <w:t>Bolivarian Republic of</w:t>
      </w:r>
      <w:r w:rsidR="00AB14ED" w:rsidRPr="00615BC6" w:rsidDel="00615BC6">
        <w:rPr>
          <w:szCs w:val="18"/>
        </w:rPr>
        <w:t xml:space="preserve"> </w:t>
      </w:r>
      <w:r w:rsidR="00AB14ED">
        <w:rPr>
          <w:szCs w:val="18"/>
        </w:rPr>
        <w:t>Venezuela;</w:t>
      </w:r>
      <w:r w:rsidR="00366B26" w:rsidRPr="00366B26">
        <w:rPr>
          <w:szCs w:val="18"/>
        </w:rPr>
        <w:t xml:space="preserve"> </w:t>
      </w:r>
      <w:r w:rsidR="00AB14ED">
        <w:rPr>
          <w:szCs w:val="18"/>
        </w:rPr>
        <w:t>Mongolia;</w:t>
      </w:r>
      <w:r w:rsidR="00366B26" w:rsidRPr="00366B26">
        <w:rPr>
          <w:szCs w:val="18"/>
        </w:rPr>
        <w:t xml:space="preserve"> </w:t>
      </w:r>
      <w:r w:rsidR="00CB42D6">
        <w:rPr>
          <w:szCs w:val="18"/>
        </w:rPr>
        <w:t>Zimbabwe;</w:t>
      </w:r>
      <w:r w:rsidR="00366B26" w:rsidRPr="00366B26">
        <w:rPr>
          <w:szCs w:val="18"/>
        </w:rPr>
        <w:t xml:space="preserve"> </w:t>
      </w:r>
      <w:r w:rsidR="00CB42D6">
        <w:rPr>
          <w:szCs w:val="18"/>
        </w:rPr>
        <w:t>Egypt;</w:t>
      </w:r>
      <w:r w:rsidR="00366B26" w:rsidRPr="00366B26">
        <w:rPr>
          <w:szCs w:val="18"/>
        </w:rPr>
        <w:t xml:space="preserve"> the African Group</w:t>
      </w:r>
      <w:r w:rsidR="00CB42D6">
        <w:rPr>
          <w:szCs w:val="18"/>
        </w:rPr>
        <w:t>;</w:t>
      </w:r>
      <w:r w:rsidR="00366B26" w:rsidRPr="00366B26">
        <w:rPr>
          <w:szCs w:val="18"/>
        </w:rPr>
        <w:t xml:space="preserve"> the LDC Group</w:t>
      </w:r>
      <w:r w:rsidR="00CB42D6">
        <w:rPr>
          <w:szCs w:val="18"/>
        </w:rPr>
        <w:t>;</w:t>
      </w:r>
      <w:r w:rsidR="00366B26" w:rsidRPr="00366B26">
        <w:rPr>
          <w:szCs w:val="18"/>
        </w:rPr>
        <w:t xml:space="preserve"> the </w:t>
      </w:r>
      <w:r w:rsidR="00CB42D6">
        <w:rPr>
          <w:szCs w:val="18"/>
        </w:rPr>
        <w:t>Maldives;</w:t>
      </w:r>
      <w:r w:rsidR="00366B26" w:rsidRPr="00366B26">
        <w:rPr>
          <w:szCs w:val="18"/>
        </w:rPr>
        <w:t xml:space="preserve"> </w:t>
      </w:r>
      <w:r w:rsidR="00CB42D6">
        <w:rPr>
          <w:szCs w:val="18"/>
        </w:rPr>
        <w:t>Fiji;</w:t>
      </w:r>
      <w:r w:rsidR="00366B26" w:rsidRPr="00366B26">
        <w:rPr>
          <w:szCs w:val="18"/>
        </w:rPr>
        <w:t xml:space="preserve"> </w:t>
      </w:r>
      <w:r w:rsidR="00CB42D6">
        <w:rPr>
          <w:szCs w:val="18"/>
        </w:rPr>
        <w:t>Namibia;</w:t>
      </w:r>
      <w:r w:rsidR="00366B26" w:rsidRPr="00366B26">
        <w:rPr>
          <w:szCs w:val="18"/>
        </w:rPr>
        <w:t xml:space="preserve"> </w:t>
      </w:r>
      <w:r w:rsidR="00CB42D6">
        <w:rPr>
          <w:szCs w:val="18"/>
        </w:rPr>
        <w:t>Vanuatu;</w:t>
      </w:r>
      <w:r w:rsidR="00366B26" w:rsidRPr="00366B26">
        <w:rPr>
          <w:szCs w:val="18"/>
        </w:rPr>
        <w:t xml:space="preserve"> Indonesia and Jordan. </w:t>
      </w:r>
    </w:p>
    <w:p w14:paraId="66562929" w14:textId="6D5EA8C9" w:rsidR="00366B26" w:rsidRPr="00366B26" w:rsidRDefault="00366B26" w:rsidP="00863235">
      <w:pPr>
        <w:pStyle w:val="BodyText"/>
        <w:numPr>
          <w:ilvl w:val="0"/>
          <w:numId w:val="0"/>
        </w:numPr>
        <w:ind w:left="567" w:right="521"/>
        <w:rPr>
          <w:szCs w:val="18"/>
        </w:rPr>
      </w:pPr>
      <w:r w:rsidRPr="00366B26">
        <w:rPr>
          <w:szCs w:val="18"/>
        </w:rPr>
        <w:t xml:space="preserve">Since the introduction of the document, discussions took place in various formal and informal TRIPS Council meetings. Delegations exchanged views, asked questions, sought clarifications and provided replies, clarifications, and information, including through documents </w:t>
      </w:r>
      <w:hyperlink r:id="rId23" w:history="1">
        <w:r w:rsidRPr="00FE38EB">
          <w:rPr>
            <w:rStyle w:val="Hyperlink"/>
            <w:szCs w:val="18"/>
          </w:rPr>
          <w:t>IP/C/W/670</w:t>
        </w:r>
      </w:hyperlink>
      <w:r w:rsidRPr="00366B26">
        <w:rPr>
          <w:szCs w:val="18"/>
        </w:rPr>
        <w:t xml:space="preserve">, </w:t>
      </w:r>
      <w:hyperlink r:id="rId24" w:history="1">
        <w:r w:rsidRPr="00FE38EB">
          <w:rPr>
            <w:rStyle w:val="Hyperlink"/>
            <w:szCs w:val="18"/>
          </w:rPr>
          <w:t>IP/C/W/671</w:t>
        </w:r>
      </w:hyperlink>
      <w:r w:rsidRPr="00366B26">
        <w:rPr>
          <w:szCs w:val="18"/>
        </w:rPr>
        <w:t xml:space="preserve">, </w:t>
      </w:r>
      <w:hyperlink r:id="rId25" w:history="1">
        <w:r w:rsidRPr="00FE38EB">
          <w:rPr>
            <w:rStyle w:val="Hyperlink"/>
            <w:szCs w:val="18"/>
          </w:rPr>
          <w:t>IP/C/W/672</w:t>
        </w:r>
      </w:hyperlink>
      <w:r w:rsidRPr="00366B26">
        <w:rPr>
          <w:szCs w:val="18"/>
        </w:rPr>
        <w:t xml:space="preserve">, </w:t>
      </w:r>
      <w:hyperlink r:id="rId26" w:history="1">
        <w:r w:rsidRPr="00FE38EB">
          <w:rPr>
            <w:rStyle w:val="Hyperlink"/>
            <w:szCs w:val="18"/>
          </w:rPr>
          <w:t>IP/C/W/673</w:t>
        </w:r>
      </w:hyperlink>
      <w:r w:rsidRPr="00366B26">
        <w:rPr>
          <w:szCs w:val="18"/>
        </w:rPr>
        <w:t xml:space="preserve"> and </w:t>
      </w:r>
      <w:hyperlink r:id="rId27" w:history="1">
        <w:r w:rsidRPr="00FE38EB">
          <w:rPr>
            <w:rStyle w:val="Hyperlink"/>
            <w:szCs w:val="18"/>
          </w:rPr>
          <w:t>IP/C/W/674</w:t>
        </w:r>
      </w:hyperlink>
      <w:r w:rsidRPr="00366B26">
        <w:rPr>
          <w:szCs w:val="18"/>
        </w:rPr>
        <w:t>, on the waiver request.</w:t>
      </w:r>
    </w:p>
    <w:p w14:paraId="1275EDA1" w14:textId="213F0AB2" w:rsidR="00366B26" w:rsidRPr="00366B26" w:rsidRDefault="00366B26" w:rsidP="00863235">
      <w:pPr>
        <w:pStyle w:val="BodyText"/>
        <w:numPr>
          <w:ilvl w:val="0"/>
          <w:numId w:val="0"/>
        </w:numPr>
        <w:ind w:left="567" w:right="521"/>
        <w:rPr>
          <w:szCs w:val="18"/>
        </w:rPr>
      </w:pPr>
      <w:r w:rsidRPr="00366B26">
        <w:rPr>
          <w:szCs w:val="18"/>
        </w:rPr>
        <w:t xml:space="preserve">On 21 May 2021 the co-sponsors issued a revised proposal which was circulated in document </w:t>
      </w:r>
      <w:hyperlink r:id="rId28" w:history="1">
        <w:r w:rsidRPr="00FE38EB">
          <w:rPr>
            <w:rStyle w:val="Hyperlink"/>
            <w:szCs w:val="18"/>
          </w:rPr>
          <w:t>IP/C/W/669/Rev.1</w:t>
        </w:r>
      </w:hyperlink>
      <w:r w:rsidRPr="00366B26">
        <w:rPr>
          <w:szCs w:val="18"/>
        </w:rPr>
        <w:t xml:space="preserve">. The revised waiver request was presented at an informal open-ended meeting of the Council on </w:t>
      </w:r>
      <w:proofErr w:type="gramStart"/>
      <w:r w:rsidRPr="00366B26">
        <w:rPr>
          <w:szCs w:val="18"/>
        </w:rPr>
        <w:t>31 May, and</w:t>
      </w:r>
      <w:proofErr w:type="gramEnd"/>
      <w:r w:rsidRPr="00366B26">
        <w:rPr>
          <w:szCs w:val="18"/>
        </w:rPr>
        <w:t xml:space="preserve"> introduced at its formal meeting on 8-9 June 2021. It has since been co-sponsored by Malaysia. On 29 September 2021, the co-sponsors circulated a summary of their interventions in document </w:t>
      </w:r>
      <w:hyperlink r:id="rId29" w:history="1">
        <w:r w:rsidRPr="00FE38EB">
          <w:rPr>
            <w:rStyle w:val="Hyperlink"/>
            <w:szCs w:val="18"/>
          </w:rPr>
          <w:t>IP/C/W/684</w:t>
        </w:r>
      </w:hyperlink>
      <w:r w:rsidRPr="00366B26">
        <w:rPr>
          <w:szCs w:val="18"/>
        </w:rPr>
        <w:t>.</w:t>
      </w:r>
    </w:p>
    <w:p w14:paraId="5129E3E6" w14:textId="77777777" w:rsidR="00366B26" w:rsidRPr="00366B26" w:rsidRDefault="00366B26" w:rsidP="00863235">
      <w:pPr>
        <w:pStyle w:val="BodyText"/>
        <w:numPr>
          <w:ilvl w:val="0"/>
          <w:numId w:val="0"/>
        </w:numPr>
        <w:ind w:left="567" w:right="521"/>
        <w:rPr>
          <w:szCs w:val="18"/>
        </w:rPr>
      </w:pPr>
      <w:r w:rsidRPr="00366B26">
        <w:rPr>
          <w:szCs w:val="18"/>
        </w:rPr>
        <w:t xml:space="preserve">Since the last oral status report delivered on 7 October 2021, discussions continued in small-group consultations, at a formal meeting of 13-14 October, at informal open-ended meetings on 5 and 15 November, and at an informal and resumed formal meeting on 18 November 2021. </w:t>
      </w:r>
    </w:p>
    <w:p w14:paraId="4F18C10D" w14:textId="41A57896" w:rsidR="00366B26" w:rsidRPr="00366B26" w:rsidRDefault="00366B26" w:rsidP="00863235">
      <w:pPr>
        <w:pStyle w:val="BodyText"/>
        <w:numPr>
          <w:ilvl w:val="0"/>
          <w:numId w:val="0"/>
        </w:numPr>
        <w:ind w:left="567" w:right="521"/>
        <w:rPr>
          <w:szCs w:val="18"/>
        </w:rPr>
      </w:pPr>
      <w:proofErr w:type="gramStart"/>
      <w:r w:rsidRPr="00366B26">
        <w:rPr>
          <w:szCs w:val="18"/>
        </w:rPr>
        <w:t>In the course of</w:t>
      </w:r>
      <w:proofErr w:type="gramEnd"/>
      <w:r w:rsidRPr="00366B26">
        <w:rPr>
          <w:szCs w:val="18"/>
        </w:rPr>
        <w:t xml:space="preserve"> discussions on the revised waiver proposal, delegations held focused discussions on the topics of 'scope', both from the perspective of products and of IP rights, on 'duration', 'implementation' and on protection of undisclosed information. Delegations engaged positively and their detailed substantive exchanges helped clarify various aspects and nuances of positions. While delegations remain committed to the common goal of providing timely and secure access to high-quality, safe, </w:t>
      </w:r>
      <w:proofErr w:type="gramStart"/>
      <w:r w:rsidRPr="00366B26">
        <w:rPr>
          <w:szCs w:val="18"/>
        </w:rPr>
        <w:t>efficacious</w:t>
      </w:r>
      <w:proofErr w:type="gramEnd"/>
      <w:r w:rsidRPr="00366B26">
        <w:rPr>
          <w:szCs w:val="18"/>
        </w:rPr>
        <w:t xml:space="preserve"> and affordable vaccines and medicines for all, disagreement persists on the fundamental question of whether a waiver is the appropriate and most effective way to address the shortage and inequitable distribution of and access to vaccines and other COVID-</w:t>
      </w:r>
      <w:r w:rsidR="00E63A12">
        <w:rPr>
          <w:szCs w:val="18"/>
        </w:rPr>
        <w:t xml:space="preserve">19 </w:t>
      </w:r>
      <w:r w:rsidRPr="00366B26">
        <w:rPr>
          <w:szCs w:val="18"/>
        </w:rPr>
        <w:t xml:space="preserve">related products. </w:t>
      </w:r>
    </w:p>
    <w:p w14:paraId="03B2E90B" w14:textId="710A14A3" w:rsidR="00366B26" w:rsidRPr="00366B26" w:rsidRDefault="00366B26" w:rsidP="00863235">
      <w:pPr>
        <w:pStyle w:val="BodyText"/>
        <w:numPr>
          <w:ilvl w:val="0"/>
          <w:numId w:val="0"/>
        </w:numPr>
        <w:ind w:left="567" w:right="521"/>
        <w:rPr>
          <w:szCs w:val="18"/>
        </w:rPr>
      </w:pPr>
      <w:r w:rsidRPr="00366B26">
        <w:rPr>
          <w:szCs w:val="18"/>
        </w:rPr>
        <w:t xml:space="preserve">In addition, a proposal for a draft General Council declaration on the TRIPS Agreement and Public Health in the circumstances of a pandemic, issued by the European Union and circulated in document </w:t>
      </w:r>
      <w:hyperlink r:id="rId30" w:history="1">
        <w:r w:rsidRPr="00FE38EB">
          <w:rPr>
            <w:rStyle w:val="Hyperlink"/>
            <w:szCs w:val="18"/>
          </w:rPr>
          <w:t>IP/C/W/681</w:t>
        </w:r>
      </w:hyperlink>
      <w:r w:rsidRPr="00366B26">
        <w:rPr>
          <w:szCs w:val="18"/>
        </w:rPr>
        <w:t xml:space="preserve">, has also been discussed in meetings since its circulation on 21 June 2021. Delegations exchanged views, asked questions, sought </w:t>
      </w:r>
      <w:proofErr w:type="gramStart"/>
      <w:r w:rsidRPr="00366B26">
        <w:rPr>
          <w:szCs w:val="18"/>
        </w:rPr>
        <w:t>clarifications</w:t>
      </w:r>
      <w:proofErr w:type="gramEnd"/>
      <w:r w:rsidRPr="00366B26">
        <w:rPr>
          <w:szCs w:val="18"/>
        </w:rPr>
        <w:t xml:space="preserve"> and provided replies, clarifications, and information. Disagreement persists on the fundamental question of whether this proposal is the appropriate and most effective way to address the shortage and inequitable distribution of and access to vaccines and other COVID-</w:t>
      </w:r>
      <w:r w:rsidR="00E63A12">
        <w:rPr>
          <w:szCs w:val="18"/>
        </w:rPr>
        <w:t xml:space="preserve">19 </w:t>
      </w:r>
      <w:r w:rsidRPr="00366B26">
        <w:rPr>
          <w:szCs w:val="18"/>
        </w:rPr>
        <w:t xml:space="preserve">related products. </w:t>
      </w:r>
    </w:p>
    <w:p w14:paraId="01A2EBE5" w14:textId="77777777" w:rsidR="00366B26" w:rsidRPr="00366B26" w:rsidRDefault="00366B26" w:rsidP="00863235">
      <w:pPr>
        <w:pStyle w:val="BodyText"/>
        <w:numPr>
          <w:ilvl w:val="0"/>
          <w:numId w:val="0"/>
        </w:numPr>
        <w:ind w:left="567" w:right="521"/>
        <w:rPr>
          <w:szCs w:val="18"/>
        </w:rPr>
      </w:pPr>
      <w:r w:rsidRPr="00366B26">
        <w:rPr>
          <w:szCs w:val="18"/>
        </w:rPr>
        <w:t xml:space="preserve">This means that the TRIPS Council has not yet completed its consideration of the revised waiver request. The TRIPS Council will therefore continue its consideration of the revised waiver request, including through small-group consultations and informal open-ended meetings, and report back to the 12th Ministerial Conference as stipulated in Article IX:3 of the Marrakesh Agreement. </w:t>
      </w:r>
    </w:p>
    <w:p w14:paraId="624059B3" w14:textId="2AC69924" w:rsidR="00366B26" w:rsidRPr="00366B26" w:rsidRDefault="00366B26" w:rsidP="00863235">
      <w:pPr>
        <w:pStyle w:val="BodyText"/>
        <w:numPr>
          <w:ilvl w:val="0"/>
          <w:numId w:val="0"/>
        </w:numPr>
        <w:ind w:left="567" w:right="521"/>
        <w:rPr>
          <w:szCs w:val="18"/>
        </w:rPr>
      </w:pPr>
      <w:r w:rsidRPr="00366B26">
        <w:rPr>
          <w:szCs w:val="18"/>
        </w:rPr>
        <w:t>In addition, the TRIPS Council will also continue in the same manner its consideration of the other related proposals by Members.</w:t>
      </w:r>
      <w:r w:rsidR="00863235">
        <w:rPr>
          <w:szCs w:val="18"/>
        </w:rPr>
        <w:t>"</w:t>
      </w:r>
    </w:p>
    <w:p w14:paraId="59BE19FE" w14:textId="79BCA8E3" w:rsidR="00366B26" w:rsidRDefault="00863235" w:rsidP="00863235">
      <w:pPr>
        <w:pStyle w:val="BodyText"/>
        <w:tabs>
          <w:tab w:val="num" w:pos="720"/>
        </w:tabs>
        <w:rPr>
          <w:szCs w:val="18"/>
        </w:rPr>
      </w:pPr>
      <w:r>
        <w:rPr>
          <w:szCs w:val="18"/>
        </w:rPr>
        <w:t>The Chair proposed that</w:t>
      </w:r>
      <w:r w:rsidR="00366B26" w:rsidRPr="00366B26">
        <w:rPr>
          <w:szCs w:val="18"/>
        </w:rPr>
        <w:t xml:space="preserve"> the Council formally adopt the status report as a factual reflection of discussions on the TRIPS Waiver request</w:t>
      </w:r>
      <w:r>
        <w:rPr>
          <w:szCs w:val="18"/>
        </w:rPr>
        <w:t>.</w:t>
      </w:r>
    </w:p>
    <w:p w14:paraId="42EE56B1" w14:textId="59773D34" w:rsidR="00863235" w:rsidRPr="00863235" w:rsidRDefault="00863235" w:rsidP="00863235">
      <w:pPr>
        <w:pStyle w:val="BodyText"/>
        <w:tabs>
          <w:tab w:val="num" w:pos="720"/>
        </w:tabs>
        <w:rPr>
          <w:szCs w:val="18"/>
        </w:rPr>
      </w:pPr>
      <w:r>
        <w:rPr>
          <w:szCs w:val="18"/>
        </w:rPr>
        <w:t xml:space="preserve">The </w:t>
      </w:r>
      <w:r w:rsidRPr="00E63A12">
        <w:rPr>
          <w:szCs w:val="18"/>
        </w:rPr>
        <w:t xml:space="preserve">Council </w:t>
      </w:r>
      <w:r w:rsidRPr="00CB42D6">
        <w:rPr>
          <w:szCs w:val="18"/>
          <w:u w:val="single"/>
        </w:rPr>
        <w:t>so agreed</w:t>
      </w:r>
      <w:r w:rsidRPr="00E63A12">
        <w:rPr>
          <w:szCs w:val="18"/>
        </w:rPr>
        <w:t>.</w:t>
      </w:r>
    </w:p>
    <w:p w14:paraId="0864DF81" w14:textId="39A39A4B" w:rsidR="00366B26" w:rsidRDefault="00863235" w:rsidP="00863235">
      <w:pPr>
        <w:pStyle w:val="BodyText"/>
        <w:tabs>
          <w:tab w:val="num" w:pos="720"/>
        </w:tabs>
        <w:rPr>
          <w:szCs w:val="18"/>
        </w:rPr>
      </w:pPr>
      <w:r>
        <w:rPr>
          <w:szCs w:val="18"/>
        </w:rPr>
        <w:t xml:space="preserve">The </w:t>
      </w:r>
      <w:r w:rsidRPr="00863235">
        <w:rPr>
          <w:szCs w:val="18"/>
          <w:u w:val="single"/>
        </w:rPr>
        <w:t>Chair</w:t>
      </w:r>
      <w:r>
        <w:rPr>
          <w:szCs w:val="18"/>
        </w:rPr>
        <w:t xml:space="preserve"> </w:t>
      </w:r>
      <w:r w:rsidR="00366B26" w:rsidRPr="00366B26">
        <w:rPr>
          <w:szCs w:val="18"/>
        </w:rPr>
        <w:t>thank</w:t>
      </w:r>
      <w:r>
        <w:rPr>
          <w:szCs w:val="18"/>
        </w:rPr>
        <w:t>ed</w:t>
      </w:r>
      <w:r w:rsidR="00366B26" w:rsidRPr="00366B26">
        <w:rPr>
          <w:szCs w:val="18"/>
        </w:rPr>
        <w:t xml:space="preserve"> delegations for their cooperation. </w:t>
      </w:r>
      <w:r>
        <w:rPr>
          <w:szCs w:val="18"/>
        </w:rPr>
        <w:t>He would</w:t>
      </w:r>
      <w:r w:rsidR="00366B26" w:rsidRPr="00366B26">
        <w:rPr>
          <w:szCs w:val="18"/>
        </w:rPr>
        <w:t xml:space="preserve"> deliver this report to the General Council</w:t>
      </w:r>
      <w:r>
        <w:rPr>
          <w:szCs w:val="18"/>
        </w:rPr>
        <w:t>, on 22-23</w:t>
      </w:r>
      <w:r w:rsidR="00991102">
        <w:rPr>
          <w:szCs w:val="18"/>
        </w:rPr>
        <w:t xml:space="preserve"> November, </w:t>
      </w:r>
      <w:r w:rsidR="00366B26" w:rsidRPr="00366B26">
        <w:rPr>
          <w:szCs w:val="18"/>
        </w:rPr>
        <w:t>as agreed.</w:t>
      </w:r>
    </w:p>
    <w:p w14:paraId="546302CA" w14:textId="1FEDD186" w:rsidR="00991102" w:rsidRPr="00E71456" w:rsidRDefault="00991102" w:rsidP="00863235">
      <w:pPr>
        <w:pStyle w:val="BodyText"/>
        <w:tabs>
          <w:tab w:val="num" w:pos="720"/>
        </w:tabs>
        <w:rPr>
          <w:szCs w:val="18"/>
        </w:rPr>
      </w:pPr>
      <w:r w:rsidRPr="00E71456">
        <w:rPr>
          <w:szCs w:val="18"/>
        </w:rPr>
        <w:lastRenderedPageBreak/>
        <w:t xml:space="preserve">The representatives of </w:t>
      </w:r>
      <w:r w:rsidRPr="00E71456">
        <w:rPr>
          <w:szCs w:val="18"/>
          <w:u w:val="single"/>
        </w:rPr>
        <w:t>India</w:t>
      </w:r>
      <w:r w:rsidRPr="00E71456">
        <w:rPr>
          <w:szCs w:val="18"/>
        </w:rPr>
        <w:t xml:space="preserve">; </w:t>
      </w:r>
      <w:r w:rsidR="00E71456" w:rsidRPr="00E71456">
        <w:rPr>
          <w:szCs w:val="18"/>
        </w:rPr>
        <w:t xml:space="preserve">the </w:t>
      </w:r>
      <w:r w:rsidR="00E71456" w:rsidRPr="00E71456">
        <w:rPr>
          <w:szCs w:val="18"/>
          <w:u w:val="single"/>
        </w:rPr>
        <w:t>European Union</w:t>
      </w:r>
      <w:r w:rsidR="00E71456" w:rsidRPr="00E71456">
        <w:rPr>
          <w:szCs w:val="18"/>
        </w:rPr>
        <w:t xml:space="preserve">; </w:t>
      </w:r>
      <w:r w:rsidRPr="00E71456">
        <w:rPr>
          <w:szCs w:val="18"/>
          <w:u w:val="single"/>
        </w:rPr>
        <w:t>South Africa</w:t>
      </w:r>
      <w:r w:rsidRPr="00E71456">
        <w:rPr>
          <w:szCs w:val="18"/>
        </w:rPr>
        <w:t xml:space="preserve">; </w:t>
      </w:r>
      <w:r w:rsidRPr="00E71456">
        <w:rPr>
          <w:szCs w:val="18"/>
          <w:u w:val="single"/>
        </w:rPr>
        <w:t>Indonesia</w:t>
      </w:r>
      <w:r w:rsidRPr="00E71456">
        <w:rPr>
          <w:szCs w:val="18"/>
        </w:rPr>
        <w:t xml:space="preserve">; </w:t>
      </w:r>
      <w:r w:rsidRPr="00E71456">
        <w:rPr>
          <w:szCs w:val="18"/>
          <w:u w:val="single"/>
        </w:rPr>
        <w:t>Switzerland</w:t>
      </w:r>
      <w:r w:rsidRPr="00E71456">
        <w:rPr>
          <w:szCs w:val="18"/>
        </w:rPr>
        <w:t xml:space="preserve">; the </w:t>
      </w:r>
      <w:r w:rsidRPr="00E71456">
        <w:rPr>
          <w:szCs w:val="18"/>
          <w:u w:val="single"/>
        </w:rPr>
        <w:t>United Kingdom</w:t>
      </w:r>
      <w:r w:rsidRPr="00E71456">
        <w:rPr>
          <w:szCs w:val="18"/>
        </w:rPr>
        <w:t xml:space="preserve">; and the </w:t>
      </w:r>
      <w:r w:rsidRPr="00E71456">
        <w:rPr>
          <w:szCs w:val="18"/>
          <w:u w:val="single"/>
        </w:rPr>
        <w:t>United States</w:t>
      </w:r>
      <w:r w:rsidRPr="00E71456">
        <w:rPr>
          <w:szCs w:val="18"/>
        </w:rPr>
        <w:t xml:space="preserve"> took the floor.</w:t>
      </w:r>
    </w:p>
    <w:p w14:paraId="46734559" w14:textId="0EFFDF4A" w:rsidR="00366B26" w:rsidRPr="00366B26" w:rsidRDefault="00011ADB" w:rsidP="00011ADB">
      <w:pPr>
        <w:pStyle w:val="BodyText"/>
        <w:tabs>
          <w:tab w:val="num" w:pos="720"/>
        </w:tabs>
        <w:rPr>
          <w:szCs w:val="18"/>
        </w:rPr>
      </w:pPr>
      <w:r>
        <w:rPr>
          <w:szCs w:val="18"/>
        </w:rPr>
        <w:t xml:space="preserve">The </w:t>
      </w:r>
      <w:r w:rsidRPr="00011ADB">
        <w:rPr>
          <w:szCs w:val="18"/>
          <w:u w:val="single"/>
        </w:rPr>
        <w:t>Chair</w:t>
      </w:r>
      <w:r>
        <w:rPr>
          <w:szCs w:val="18"/>
        </w:rPr>
        <w:t xml:space="preserve"> said that, in</w:t>
      </w:r>
      <w:r w:rsidR="00366B26" w:rsidRPr="00366B26">
        <w:rPr>
          <w:szCs w:val="18"/>
        </w:rPr>
        <w:t xml:space="preserve"> line with the report </w:t>
      </w:r>
      <w:r>
        <w:rPr>
          <w:szCs w:val="18"/>
        </w:rPr>
        <w:t>that had been</w:t>
      </w:r>
      <w:r w:rsidR="00366B26" w:rsidRPr="00366B26">
        <w:rPr>
          <w:szCs w:val="18"/>
        </w:rPr>
        <w:t xml:space="preserve"> adopted, it </w:t>
      </w:r>
      <w:r>
        <w:rPr>
          <w:szCs w:val="18"/>
        </w:rPr>
        <w:t>was</w:t>
      </w:r>
      <w:r w:rsidR="00366B26" w:rsidRPr="00366B26">
        <w:rPr>
          <w:szCs w:val="18"/>
        </w:rPr>
        <w:t xml:space="preserve"> therefore understood that the agenda items 13 and 14 on the Council's agenda continue</w:t>
      </w:r>
      <w:r>
        <w:rPr>
          <w:szCs w:val="18"/>
        </w:rPr>
        <w:t>d</w:t>
      </w:r>
      <w:r w:rsidR="00366B26" w:rsidRPr="00366B26">
        <w:rPr>
          <w:szCs w:val="18"/>
        </w:rPr>
        <w:t xml:space="preserve"> to remain open </w:t>
      </w:r>
      <w:proofErr w:type="gramStart"/>
      <w:r w:rsidR="00366B26" w:rsidRPr="00366B26">
        <w:rPr>
          <w:szCs w:val="18"/>
        </w:rPr>
        <w:t>in order to</w:t>
      </w:r>
      <w:proofErr w:type="gramEnd"/>
      <w:r w:rsidR="00366B26" w:rsidRPr="00366B26">
        <w:rPr>
          <w:szCs w:val="18"/>
        </w:rPr>
        <w:t xml:space="preserve"> permit more time for bilateral engagement, with a view to resuming – at short notice if necessary – the meeting, when there </w:t>
      </w:r>
      <w:r>
        <w:rPr>
          <w:szCs w:val="18"/>
        </w:rPr>
        <w:t>were</w:t>
      </w:r>
      <w:r w:rsidR="00366B26" w:rsidRPr="00366B26">
        <w:rPr>
          <w:szCs w:val="18"/>
        </w:rPr>
        <w:t xml:space="preserve"> indications that Members might be ready to reach an agreement. </w:t>
      </w:r>
    </w:p>
    <w:p w14:paraId="4F382F7D" w14:textId="59E80935" w:rsidR="00366B26" w:rsidRPr="00366B26" w:rsidRDefault="00011ADB" w:rsidP="00011ADB">
      <w:pPr>
        <w:pStyle w:val="BodyText"/>
        <w:tabs>
          <w:tab w:val="num" w:pos="720"/>
        </w:tabs>
        <w:rPr>
          <w:szCs w:val="18"/>
        </w:rPr>
      </w:pPr>
      <w:r>
        <w:rPr>
          <w:szCs w:val="18"/>
        </w:rPr>
        <w:t>For the</w:t>
      </w:r>
      <w:r w:rsidR="00366B26" w:rsidRPr="00366B26">
        <w:rPr>
          <w:szCs w:val="18"/>
        </w:rPr>
        <w:t xml:space="preserve"> next resumption of th</w:t>
      </w:r>
      <w:r>
        <w:rPr>
          <w:szCs w:val="18"/>
        </w:rPr>
        <w:t>e</w:t>
      </w:r>
      <w:r w:rsidR="00366B26" w:rsidRPr="00366B26">
        <w:rPr>
          <w:szCs w:val="18"/>
        </w:rPr>
        <w:t xml:space="preserve"> Council's meeting, meeting room facilities </w:t>
      </w:r>
      <w:r>
        <w:rPr>
          <w:szCs w:val="18"/>
        </w:rPr>
        <w:t xml:space="preserve">were available </w:t>
      </w:r>
      <w:r w:rsidR="00366B26" w:rsidRPr="00366B26">
        <w:rPr>
          <w:szCs w:val="18"/>
        </w:rPr>
        <w:t>for a formal resumption for Monday, 29 November 2021. This d</w:t>
      </w:r>
      <w:r>
        <w:rPr>
          <w:szCs w:val="18"/>
        </w:rPr>
        <w:t xml:space="preserve">id </w:t>
      </w:r>
      <w:r w:rsidR="00366B26" w:rsidRPr="00366B26">
        <w:rPr>
          <w:szCs w:val="18"/>
        </w:rPr>
        <w:t>not exclude the possibility of an earlier resumption at short notice should the circumstances require this</w:t>
      </w:r>
      <w:r w:rsidR="00CB42D6">
        <w:rPr>
          <w:szCs w:val="18"/>
        </w:rPr>
        <w:t>.</w:t>
      </w:r>
    </w:p>
    <w:p w14:paraId="71E02C4F" w14:textId="71387A50" w:rsidR="00366B26" w:rsidRDefault="00E63A12" w:rsidP="00011ADB">
      <w:pPr>
        <w:pStyle w:val="BodyText"/>
        <w:tabs>
          <w:tab w:val="num" w:pos="720"/>
        </w:tabs>
        <w:rPr>
          <w:szCs w:val="18"/>
        </w:rPr>
      </w:pPr>
      <w:r>
        <w:rPr>
          <w:szCs w:val="18"/>
        </w:rPr>
        <w:t xml:space="preserve">The </w:t>
      </w:r>
      <w:r w:rsidRPr="00CB42D6">
        <w:rPr>
          <w:szCs w:val="18"/>
          <w:u w:val="single"/>
        </w:rPr>
        <w:t>Chair</w:t>
      </w:r>
      <w:r w:rsidR="00011ADB">
        <w:rPr>
          <w:szCs w:val="18"/>
        </w:rPr>
        <w:t xml:space="preserve"> encouraged delegations </w:t>
      </w:r>
      <w:r w:rsidR="00366B26" w:rsidRPr="00366B26">
        <w:rPr>
          <w:szCs w:val="18"/>
        </w:rPr>
        <w:t>to remain seriously engaged, flexible and focused on an outcome, which remain</w:t>
      </w:r>
      <w:r w:rsidR="00011ADB">
        <w:rPr>
          <w:szCs w:val="18"/>
        </w:rPr>
        <w:t>ed</w:t>
      </w:r>
      <w:r w:rsidR="00366B26" w:rsidRPr="00366B26">
        <w:rPr>
          <w:szCs w:val="18"/>
        </w:rPr>
        <w:t xml:space="preserve"> within reach. The role of IP in the context of the pandemic ha</w:t>
      </w:r>
      <w:r w:rsidR="00011ADB">
        <w:rPr>
          <w:szCs w:val="18"/>
        </w:rPr>
        <w:t>d</w:t>
      </w:r>
      <w:r w:rsidR="00366B26" w:rsidRPr="00366B26">
        <w:rPr>
          <w:szCs w:val="18"/>
        </w:rPr>
        <w:t xml:space="preserve"> become the centre of attention in the run-up to this Ministerial Conference and a pragmatic and tangible outcome of these discussions would be a strong and positive signal to the Ministerial Conference and the global </w:t>
      </w:r>
      <w:proofErr w:type="gramStart"/>
      <w:r w:rsidR="00366B26" w:rsidRPr="00366B26">
        <w:rPr>
          <w:szCs w:val="18"/>
        </w:rPr>
        <w:t>community as a whole</w:t>
      </w:r>
      <w:proofErr w:type="gramEnd"/>
      <w:r w:rsidR="00366B26" w:rsidRPr="00366B26">
        <w:rPr>
          <w:szCs w:val="18"/>
        </w:rPr>
        <w:t xml:space="preserve">. </w:t>
      </w:r>
      <w:r w:rsidR="00011ADB" w:rsidRPr="00011ADB">
        <w:rPr>
          <w:szCs w:val="18"/>
        </w:rPr>
        <w:t>He would r</w:t>
      </w:r>
      <w:r w:rsidR="00366B26" w:rsidRPr="00011ADB">
        <w:rPr>
          <w:szCs w:val="18"/>
        </w:rPr>
        <w:t>each out to delegations to ensure that</w:t>
      </w:r>
      <w:r w:rsidR="00011ADB">
        <w:rPr>
          <w:szCs w:val="18"/>
        </w:rPr>
        <w:t xml:space="preserve"> </w:t>
      </w:r>
      <w:r w:rsidR="00366B26" w:rsidRPr="00011ADB">
        <w:rPr>
          <w:szCs w:val="18"/>
        </w:rPr>
        <w:t>every opportunity to find possible landing zones ahead of MC12</w:t>
      </w:r>
      <w:r w:rsidR="00011ADB">
        <w:rPr>
          <w:szCs w:val="18"/>
        </w:rPr>
        <w:t xml:space="preserve"> would be used</w:t>
      </w:r>
      <w:r w:rsidR="00366B26" w:rsidRPr="00011ADB">
        <w:rPr>
          <w:szCs w:val="18"/>
        </w:rPr>
        <w:t>.</w:t>
      </w:r>
    </w:p>
    <w:p w14:paraId="10F4750F" w14:textId="729F82C0" w:rsidR="00011ADB" w:rsidRDefault="00011ADB" w:rsidP="00011ADB">
      <w:pPr>
        <w:pStyle w:val="BodyText"/>
        <w:tabs>
          <w:tab w:val="num" w:pos="720"/>
        </w:tabs>
        <w:rPr>
          <w:szCs w:val="18"/>
        </w:rPr>
      </w:pPr>
      <w:r>
        <w:rPr>
          <w:szCs w:val="18"/>
        </w:rPr>
        <w:t xml:space="preserve">The </w:t>
      </w:r>
      <w:r w:rsidRPr="00E63A12">
        <w:rPr>
          <w:szCs w:val="18"/>
        </w:rPr>
        <w:t xml:space="preserve">Council </w:t>
      </w:r>
      <w:r w:rsidRPr="00CB42D6">
        <w:rPr>
          <w:szCs w:val="18"/>
          <w:u w:val="single"/>
        </w:rPr>
        <w:t>took note</w:t>
      </w:r>
      <w:r>
        <w:rPr>
          <w:szCs w:val="18"/>
        </w:rPr>
        <w:t xml:space="preserve"> of the statements made.</w:t>
      </w:r>
    </w:p>
    <w:p w14:paraId="46DCA960" w14:textId="0FEE04DF" w:rsidR="00FF4241" w:rsidRPr="003309C3" w:rsidRDefault="00FF4241" w:rsidP="003309C3">
      <w:pPr>
        <w:pStyle w:val="BodyText"/>
        <w:tabs>
          <w:tab w:val="num" w:pos="720"/>
        </w:tabs>
        <w:rPr>
          <w:szCs w:val="18"/>
        </w:rPr>
      </w:pPr>
      <w:r w:rsidRPr="00CB42D6">
        <w:rPr>
          <w:szCs w:val="18"/>
          <w:u w:val="single"/>
        </w:rPr>
        <w:t xml:space="preserve">At the </w:t>
      </w:r>
      <w:r w:rsidR="007015A6" w:rsidRPr="00CB42D6">
        <w:rPr>
          <w:szCs w:val="18"/>
          <w:u w:val="single"/>
        </w:rPr>
        <w:t xml:space="preserve">reconvened </w:t>
      </w:r>
      <w:r w:rsidRPr="00CB42D6">
        <w:rPr>
          <w:szCs w:val="18"/>
          <w:u w:val="single"/>
        </w:rPr>
        <w:t>meeting on 29 November</w:t>
      </w:r>
      <w:r w:rsidRPr="00E63A12">
        <w:rPr>
          <w:szCs w:val="18"/>
        </w:rPr>
        <w:t>,</w:t>
      </w:r>
      <w:r>
        <w:rPr>
          <w:szCs w:val="18"/>
        </w:rPr>
        <w:t xml:space="preserve"> the </w:t>
      </w:r>
      <w:r w:rsidRPr="00FF4241">
        <w:rPr>
          <w:szCs w:val="18"/>
          <w:u w:val="single"/>
        </w:rPr>
        <w:t>Chair</w:t>
      </w:r>
      <w:r>
        <w:rPr>
          <w:szCs w:val="18"/>
        </w:rPr>
        <w:t xml:space="preserve"> </w:t>
      </w:r>
      <w:r w:rsidR="003309C3">
        <w:rPr>
          <w:szCs w:val="18"/>
        </w:rPr>
        <w:t xml:space="preserve">suggested to take </w:t>
      </w:r>
      <w:r w:rsidR="004F19BB">
        <w:rPr>
          <w:szCs w:val="18"/>
        </w:rPr>
        <w:t xml:space="preserve">up </w:t>
      </w:r>
      <w:r w:rsidRPr="00FF4241">
        <w:rPr>
          <w:szCs w:val="18"/>
        </w:rPr>
        <w:t>agenda items 13 and 14</w:t>
      </w:r>
      <w:r w:rsidR="003309C3">
        <w:rPr>
          <w:szCs w:val="18"/>
        </w:rPr>
        <w:t xml:space="preserve"> together, as mos</w:t>
      </w:r>
      <w:r w:rsidR="007015A6">
        <w:rPr>
          <w:szCs w:val="18"/>
        </w:rPr>
        <w:t>t</w:t>
      </w:r>
      <w:r w:rsidRPr="00FF4241">
        <w:rPr>
          <w:szCs w:val="18"/>
        </w:rPr>
        <w:t xml:space="preserve"> delegations </w:t>
      </w:r>
      <w:r w:rsidR="00885E51">
        <w:rPr>
          <w:szCs w:val="18"/>
        </w:rPr>
        <w:t xml:space="preserve">were making </w:t>
      </w:r>
      <w:r w:rsidRPr="00FF4241">
        <w:rPr>
          <w:szCs w:val="18"/>
        </w:rPr>
        <w:t>one single statement</w:t>
      </w:r>
      <w:r w:rsidR="004F19BB">
        <w:rPr>
          <w:szCs w:val="18"/>
        </w:rPr>
        <w:t xml:space="preserve"> covering both agenda items</w:t>
      </w:r>
      <w:r w:rsidRPr="00FF4241">
        <w:rPr>
          <w:szCs w:val="18"/>
        </w:rPr>
        <w:t>.</w:t>
      </w:r>
      <w:r w:rsidR="00E63A12">
        <w:rPr>
          <w:szCs w:val="18"/>
        </w:rPr>
        <w:t xml:space="preserve"> </w:t>
      </w:r>
      <w:r w:rsidR="003309C3">
        <w:rPr>
          <w:szCs w:val="18"/>
        </w:rPr>
        <w:t xml:space="preserve">He </w:t>
      </w:r>
      <w:r w:rsidRPr="003309C3">
        <w:rPr>
          <w:szCs w:val="18"/>
        </w:rPr>
        <w:t>recall</w:t>
      </w:r>
      <w:r w:rsidR="003309C3">
        <w:rPr>
          <w:szCs w:val="18"/>
        </w:rPr>
        <w:t>ed</w:t>
      </w:r>
      <w:r w:rsidRPr="003309C3">
        <w:rPr>
          <w:szCs w:val="18"/>
        </w:rPr>
        <w:t xml:space="preserve"> that at </w:t>
      </w:r>
      <w:r w:rsidR="003309C3">
        <w:rPr>
          <w:szCs w:val="18"/>
        </w:rPr>
        <w:t>the</w:t>
      </w:r>
      <w:r w:rsidRPr="003309C3">
        <w:rPr>
          <w:szCs w:val="18"/>
        </w:rPr>
        <w:t xml:space="preserve"> resumed meeting on 18 November</w:t>
      </w:r>
      <w:r w:rsidR="003309C3">
        <w:rPr>
          <w:szCs w:val="18"/>
        </w:rPr>
        <w:t>,</w:t>
      </w:r>
      <w:r w:rsidRPr="003309C3">
        <w:rPr>
          <w:szCs w:val="18"/>
        </w:rPr>
        <w:t xml:space="preserve"> the Council</w:t>
      </w:r>
      <w:r w:rsidR="003309C3">
        <w:rPr>
          <w:szCs w:val="18"/>
        </w:rPr>
        <w:t xml:space="preserve"> had</w:t>
      </w:r>
      <w:r w:rsidRPr="003309C3">
        <w:rPr>
          <w:szCs w:val="18"/>
        </w:rPr>
        <w:t xml:space="preserve"> adopted an oral status report to the General Council, which </w:t>
      </w:r>
      <w:r w:rsidR="003309C3">
        <w:rPr>
          <w:szCs w:val="18"/>
        </w:rPr>
        <w:t>he had</w:t>
      </w:r>
      <w:r w:rsidRPr="003309C3">
        <w:rPr>
          <w:szCs w:val="18"/>
        </w:rPr>
        <w:t xml:space="preserve"> delivered on 22 November 2021. This report </w:t>
      </w:r>
      <w:r w:rsidR="003309C3">
        <w:rPr>
          <w:szCs w:val="18"/>
        </w:rPr>
        <w:t xml:space="preserve">had </w:t>
      </w:r>
      <w:r w:rsidRPr="003309C3">
        <w:rPr>
          <w:szCs w:val="18"/>
        </w:rPr>
        <w:t xml:space="preserve">concluded that </w:t>
      </w:r>
      <w:r w:rsidR="00E63A12">
        <w:rPr>
          <w:szCs w:val="18"/>
        </w:rPr>
        <w:t>"</w:t>
      </w:r>
      <w:r w:rsidR="003309C3">
        <w:rPr>
          <w:szCs w:val="18"/>
        </w:rPr>
        <w:t>t</w:t>
      </w:r>
      <w:r w:rsidRPr="003309C3">
        <w:rPr>
          <w:szCs w:val="18"/>
        </w:rPr>
        <w:t>he TRIPS Council will therefore continue its consideration of the revised waiver request, including through small-group consultations and informal open-ended meetings, and report back to the 12th Ministerial Conference as stipulated in Article IX:3 of the Marrakesh Agreement. In addition, the TRIPS Council will also continue in the same manner its consideration of the other related proposals by Members.</w:t>
      </w:r>
      <w:r w:rsidR="00E63A12">
        <w:rPr>
          <w:szCs w:val="18"/>
        </w:rPr>
        <w:t>"</w:t>
      </w:r>
    </w:p>
    <w:p w14:paraId="227375B9" w14:textId="0D401385" w:rsidR="00FF4241" w:rsidRPr="003309C3" w:rsidRDefault="00FF4241" w:rsidP="003309C3">
      <w:pPr>
        <w:pStyle w:val="BodyText"/>
        <w:rPr>
          <w:szCs w:val="18"/>
        </w:rPr>
      </w:pPr>
      <w:r w:rsidRPr="00FF4241">
        <w:rPr>
          <w:szCs w:val="18"/>
        </w:rPr>
        <w:t xml:space="preserve">Since then, </w:t>
      </w:r>
      <w:r w:rsidR="00E63A12" w:rsidRPr="00E63A12">
        <w:rPr>
          <w:szCs w:val="18"/>
        </w:rPr>
        <w:t>the Chair</w:t>
      </w:r>
      <w:r w:rsidRPr="00FF4241">
        <w:rPr>
          <w:szCs w:val="18"/>
        </w:rPr>
        <w:t xml:space="preserve"> ha</w:t>
      </w:r>
      <w:r w:rsidR="003309C3">
        <w:rPr>
          <w:szCs w:val="18"/>
        </w:rPr>
        <w:t>d</w:t>
      </w:r>
      <w:r w:rsidRPr="00FF4241">
        <w:rPr>
          <w:szCs w:val="18"/>
        </w:rPr>
        <w:t xml:space="preserve"> held consultations with individual and groups of delegations, as well as a small-group consultation on 25 November. </w:t>
      </w:r>
      <w:r w:rsidR="003309C3">
        <w:rPr>
          <w:szCs w:val="18"/>
        </w:rPr>
        <w:t>He had</w:t>
      </w:r>
      <w:r w:rsidRPr="00FF4241">
        <w:rPr>
          <w:szCs w:val="18"/>
        </w:rPr>
        <w:t xml:space="preserve"> also circulated a draft report to the Ministerial Conference in document JOB/IP/54. </w:t>
      </w:r>
      <w:r w:rsidRPr="003309C3">
        <w:rPr>
          <w:szCs w:val="18"/>
        </w:rPr>
        <w:t xml:space="preserve">However, </w:t>
      </w:r>
      <w:proofErr w:type="gramStart"/>
      <w:r w:rsidRPr="003309C3">
        <w:rPr>
          <w:szCs w:val="18"/>
        </w:rPr>
        <w:t>in light of</w:t>
      </w:r>
      <w:proofErr w:type="gramEnd"/>
      <w:r w:rsidRPr="003309C3">
        <w:rPr>
          <w:szCs w:val="18"/>
        </w:rPr>
        <w:t xml:space="preserve"> the indefinite postponement of the 12th Ministerial Conference</w:t>
      </w:r>
      <w:r w:rsidR="003309C3">
        <w:rPr>
          <w:szCs w:val="18"/>
        </w:rPr>
        <w:t xml:space="preserve">, </w:t>
      </w:r>
      <w:r w:rsidRPr="003309C3">
        <w:rPr>
          <w:szCs w:val="18"/>
        </w:rPr>
        <w:t>announced on 26 November 2021, th</w:t>
      </w:r>
      <w:r w:rsidR="003309C3">
        <w:rPr>
          <w:szCs w:val="18"/>
        </w:rPr>
        <w:t>e</w:t>
      </w:r>
      <w:r w:rsidRPr="003309C3">
        <w:rPr>
          <w:szCs w:val="18"/>
        </w:rPr>
        <w:t xml:space="preserve"> draft report </w:t>
      </w:r>
      <w:r w:rsidR="003309C3">
        <w:rPr>
          <w:szCs w:val="18"/>
        </w:rPr>
        <w:t xml:space="preserve">was </w:t>
      </w:r>
      <w:r w:rsidRPr="003309C3">
        <w:rPr>
          <w:szCs w:val="18"/>
        </w:rPr>
        <w:t>no longer proposed for adoption.</w:t>
      </w:r>
    </w:p>
    <w:p w14:paraId="4277FFF7" w14:textId="06708C4D" w:rsidR="00FF4241" w:rsidRPr="00FF4241" w:rsidRDefault="003309C3" w:rsidP="00FF4241">
      <w:pPr>
        <w:pStyle w:val="BodyText"/>
        <w:rPr>
          <w:szCs w:val="18"/>
        </w:rPr>
      </w:pPr>
      <w:r>
        <w:rPr>
          <w:szCs w:val="18"/>
        </w:rPr>
        <w:t>At the</w:t>
      </w:r>
      <w:r w:rsidR="00FF4241" w:rsidRPr="00FF4241">
        <w:rPr>
          <w:szCs w:val="18"/>
        </w:rPr>
        <w:t xml:space="preserve"> informal meeting </w:t>
      </w:r>
      <w:r>
        <w:rPr>
          <w:szCs w:val="18"/>
        </w:rPr>
        <w:t xml:space="preserve">that had </w:t>
      </w:r>
      <w:r w:rsidR="00FF4241" w:rsidRPr="00FF4241">
        <w:rPr>
          <w:szCs w:val="18"/>
        </w:rPr>
        <w:t>preced</w:t>
      </w:r>
      <w:r>
        <w:rPr>
          <w:szCs w:val="18"/>
        </w:rPr>
        <w:t>ed</w:t>
      </w:r>
      <w:r w:rsidR="00FF4241" w:rsidRPr="00FF4241">
        <w:rPr>
          <w:szCs w:val="18"/>
        </w:rPr>
        <w:t xml:space="preserve"> the</w:t>
      </w:r>
      <w:r>
        <w:rPr>
          <w:szCs w:val="18"/>
        </w:rPr>
        <w:t xml:space="preserve"> </w:t>
      </w:r>
      <w:r w:rsidR="004F19BB">
        <w:rPr>
          <w:szCs w:val="18"/>
        </w:rPr>
        <w:t>this</w:t>
      </w:r>
      <w:r>
        <w:rPr>
          <w:szCs w:val="18"/>
        </w:rPr>
        <w:t xml:space="preserve"> </w:t>
      </w:r>
      <w:r w:rsidR="004F19BB">
        <w:rPr>
          <w:szCs w:val="18"/>
        </w:rPr>
        <w:t xml:space="preserve">reconvened </w:t>
      </w:r>
      <w:r>
        <w:rPr>
          <w:szCs w:val="18"/>
        </w:rPr>
        <w:t>formal</w:t>
      </w:r>
      <w:r w:rsidR="00FF4241" w:rsidRPr="00FF4241">
        <w:rPr>
          <w:szCs w:val="18"/>
        </w:rPr>
        <w:t xml:space="preserve"> meeting, delegations</w:t>
      </w:r>
      <w:r>
        <w:rPr>
          <w:szCs w:val="18"/>
        </w:rPr>
        <w:t xml:space="preserve"> had</w:t>
      </w:r>
      <w:r w:rsidR="00FF4241" w:rsidRPr="00FF4241">
        <w:rPr>
          <w:szCs w:val="18"/>
        </w:rPr>
        <w:t xml:space="preserve"> exchanged views on whether and how they wished </w:t>
      </w:r>
      <w:r w:rsidR="004F19BB">
        <w:rPr>
          <w:szCs w:val="18"/>
        </w:rPr>
        <w:t xml:space="preserve">to </w:t>
      </w:r>
      <w:r w:rsidR="00FF4241" w:rsidRPr="00FF4241">
        <w:rPr>
          <w:szCs w:val="18"/>
        </w:rPr>
        <w:t xml:space="preserve">approach work on these items. </w:t>
      </w:r>
      <w:r>
        <w:rPr>
          <w:szCs w:val="18"/>
        </w:rPr>
        <w:t>He had</w:t>
      </w:r>
      <w:r w:rsidR="00FF4241" w:rsidRPr="00FF4241">
        <w:rPr>
          <w:szCs w:val="18"/>
        </w:rPr>
        <w:t xml:space="preserve"> shared </w:t>
      </w:r>
      <w:r>
        <w:rPr>
          <w:szCs w:val="18"/>
        </w:rPr>
        <w:t>his</w:t>
      </w:r>
      <w:r w:rsidR="00FF4241" w:rsidRPr="00FF4241">
        <w:rPr>
          <w:szCs w:val="18"/>
        </w:rPr>
        <w:t xml:space="preserve"> view that, although the much-awaited ministerial engagement on the important question of the role of IP in the pandemic ha</w:t>
      </w:r>
      <w:r>
        <w:rPr>
          <w:szCs w:val="18"/>
        </w:rPr>
        <w:t>d</w:t>
      </w:r>
      <w:r w:rsidR="00FF4241" w:rsidRPr="00FF4241">
        <w:rPr>
          <w:szCs w:val="18"/>
        </w:rPr>
        <w:t xml:space="preserve"> now been delayed, </w:t>
      </w:r>
      <w:r>
        <w:rPr>
          <w:szCs w:val="18"/>
        </w:rPr>
        <w:t>the Council could not</w:t>
      </w:r>
      <w:r w:rsidR="00FF4241" w:rsidRPr="00FF4241">
        <w:rPr>
          <w:szCs w:val="18"/>
        </w:rPr>
        <w:t xml:space="preserve"> afford to lose the momentum that </w:t>
      </w:r>
      <w:r>
        <w:rPr>
          <w:szCs w:val="18"/>
        </w:rPr>
        <w:t xml:space="preserve">had been </w:t>
      </w:r>
      <w:r w:rsidR="00FF4241" w:rsidRPr="00FF4241">
        <w:rPr>
          <w:szCs w:val="18"/>
        </w:rPr>
        <w:t xml:space="preserve">gathering in the discussions among delegations </w:t>
      </w:r>
      <w:r>
        <w:rPr>
          <w:szCs w:val="18"/>
        </w:rPr>
        <w:t>during the previous</w:t>
      </w:r>
      <w:r w:rsidR="00FF4241" w:rsidRPr="00FF4241">
        <w:rPr>
          <w:szCs w:val="18"/>
        </w:rPr>
        <w:t xml:space="preserve"> week. From delegations' interventions in that meeting it was </w:t>
      </w:r>
      <w:r>
        <w:rPr>
          <w:szCs w:val="18"/>
        </w:rPr>
        <w:t>his</w:t>
      </w:r>
      <w:r w:rsidR="00FF4241" w:rsidRPr="00FF4241">
        <w:rPr>
          <w:szCs w:val="18"/>
        </w:rPr>
        <w:t xml:space="preserve"> sense that there </w:t>
      </w:r>
      <w:r>
        <w:rPr>
          <w:szCs w:val="18"/>
        </w:rPr>
        <w:t>was</w:t>
      </w:r>
      <w:r w:rsidR="00FF4241" w:rsidRPr="00FF4241">
        <w:rPr>
          <w:szCs w:val="18"/>
        </w:rPr>
        <w:t xml:space="preserve"> </w:t>
      </w:r>
      <w:r w:rsidR="004F19BB">
        <w:rPr>
          <w:szCs w:val="18"/>
        </w:rPr>
        <w:t>unanimous</w:t>
      </w:r>
      <w:r w:rsidR="00FF4241" w:rsidRPr="00FF4241">
        <w:rPr>
          <w:szCs w:val="18"/>
        </w:rPr>
        <w:t xml:space="preserve"> support for keeping the momentum of the discussions and continuing to engage on these matters, to try and harvest any outcome that may still be possible under the changed circumstances. </w:t>
      </w:r>
    </w:p>
    <w:p w14:paraId="36ABF084" w14:textId="34C1EFC8" w:rsidR="003309C3" w:rsidRPr="005B0756" w:rsidRDefault="003309C3" w:rsidP="00FF4241">
      <w:pPr>
        <w:pStyle w:val="BodyText"/>
        <w:rPr>
          <w:szCs w:val="18"/>
        </w:rPr>
      </w:pPr>
      <w:r w:rsidRPr="005B0756">
        <w:rPr>
          <w:szCs w:val="18"/>
        </w:rPr>
        <w:t xml:space="preserve">The representatives of </w:t>
      </w:r>
      <w:r w:rsidRPr="005B0756">
        <w:rPr>
          <w:szCs w:val="18"/>
          <w:u w:val="single"/>
        </w:rPr>
        <w:t>South Africa</w:t>
      </w:r>
      <w:r w:rsidRPr="005B0756">
        <w:rPr>
          <w:szCs w:val="18"/>
        </w:rPr>
        <w:t xml:space="preserve">; the </w:t>
      </w:r>
      <w:r w:rsidRPr="005B0756">
        <w:rPr>
          <w:szCs w:val="18"/>
          <w:u w:val="single"/>
        </w:rPr>
        <w:t>European Union</w:t>
      </w:r>
      <w:r w:rsidRPr="005B0756">
        <w:rPr>
          <w:szCs w:val="18"/>
        </w:rPr>
        <w:t xml:space="preserve">; </w:t>
      </w:r>
      <w:r w:rsidRPr="005B0756">
        <w:rPr>
          <w:szCs w:val="18"/>
          <w:u w:val="single"/>
        </w:rPr>
        <w:t>India</w:t>
      </w:r>
      <w:r w:rsidRPr="005B0756">
        <w:rPr>
          <w:szCs w:val="18"/>
        </w:rPr>
        <w:t xml:space="preserve">; the </w:t>
      </w:r>
      <w:r w:rsidRPr="005B0756">
        <w:rPr>
          <w:szCs w:val="18"/>
          <w:u w:val="single"/>
        </w:rPr>
        <w:t>United Kingdom</w:t>
      </w:r>
      <w:r w:rsidRPr="005B0756">
        <w:rPr>
          <w:szCs w:val="18"/>
        </w:rPr>
        <w:t xml:space="preserve">; </w:t>
      </w:r>
      <w:r w:rsidRPr="005B0756">
        <w:rPr>
          <w:szCs w:val="18"/>
          <w:u w:val="single"/>
        </w:rPr>
        <w:t>Vanuatu</w:t>
      </w:r>
      <w:r w:rsidRPr="005B0756">
        <w:rPr>
          <w:szCs w:val="18"/>
        </w:rPr>
        <w:t xml:space="preserve">; </w:t>
      </w:r>
      <w:r w:rsidRPr="005B0756">
        <w:rPr>
          <w:szCs w:val="18"/>
          <w:u w:val="single"/>
        </w:rPr>
        <w:t>Indonesia</w:t>
      </w:r>
      <w:r w:rsidRPr="005B0756">
        <w:rPr>
          <w:szCs w:val="18"/>
        </w:rPr>
        <w:t xml:space="preserve">; </w:t>
      </w:r>
      <w:r w:rsidRPr="005B0756">
        <w:rPr>
          <w:szCs w:val="18"/>
          <w:u w:val="single"/>
        </w:rPr>
        <w:t>Chad, on behalf of the LDC Group</w:t>
      </w:r>
      <w:r w:rsidRPr="005B0756">
        <w:rPr>
          <w:szCs w:val="18"/>
        </w:rPr>
        <w:t>;</w:t>
      </w:r>
      <w:r w:rsidR="00E63A12" w:rsidRPr="00A860F6">
        <w:rPr>
          <w:szCs w:val="18"/>
        </w:rPr>
        <w:t xml:space="preserve"> </w:t>
      </w:r>
      <w:r w:rsidR="00CB42D6" w:rsidRPr="001E6916">
        <w:rPr>
          <w:szCs w:val="18"/>
        </w:rPr>
        <w:t xml:space="preserve">the </w:t>
      </w:r>
      <w:proofErr w:type="spellStart"/>
      <w:r w:rsidR="00E63A12" w:rsidRPr="001E6916">
        <w:rPr>
          <w:szCs w:val="18"/>
          <w:u w:val="single"/>
        </w:rPr>
        <w:t>Plurinational</w:t>
      </w:r>
      <w:proofErr w:type="spellEnd"/>
      <w:r w:rsidR="00E63A12" w:rsidRPr="001E6916">
        <w:rPr>
          <w:szCs w:val="18"/>
          <w:u w:val="single"/>
        </w:rPr>
        <w:t xml:space="preserve"> State of</w:t>
      </w:r>
      <w:r w:rsidR="00CB42D6" w:rsidRPr="001E6916">
        <w:rPr>
          <w:szCs w:val="18"/>
          <w:u w:val="single"/>
        </w:rPr>
        <w:t xml:space="preserve"> Bolivia</w:t>
      </w:r>
      <w:r w:rsidR="00CB42D6" w:rsidRPr="001E6916">
        <w:rPr>
          <w:szCs w:val="18"/>
        </w:rPr>
        <w:t xml:space="preserve">; </w:t>
      </w:r>
      <w:r w:rsidRPr="001E6916">
        <w:rPr>
          <w:szCs w:val="18"/>
          <w:u w:val="single"/>
        </w:rPr>
        <w:t>Pakistan</w:t>
      </w:r>
      <w:r w:rsidRPr="001E6916">
        <w:rPr>
          <w:szCs w:val="18"/>
        </w:rPr>
        <w:t>;</w:t>
      </w:r>
      <w:r w:rsidRPr="005B0756">
        <w:rPr>
          <w:szCs w:val="18"/>
        </w:rPr>
        <w:t xml:space="preserve"> </w:t>
      </w:r>
      <w:r w:rsidRPr="005B0756">
        <w:rPr>
          <w:szCs w:val="18"/>
          <w:u w:val="single"/>
        </w:rPr>
        <w:t>Brazil</w:t>
      </w:r>
      <w:r w:rsidRPr="005B0756">
        <w:rPr>
          <w:szCs w:val="18"/>
        </w:rPr>
        <w:t xml:space="preserve">; </w:t>
      </w:r>
      <w:r w:rsidRPr="005B0756">
        <w:rPr>
          <w:szCs w:val="18"/>
          <w:u w:val="single"/>
        </w:rPr>
        <w:t>Maldives</w:t>
      </w:r>
      <w:r w:rsidRPr="005B0756">
        <w:rPr>
          <w:szCs w:val="18"/>
        </w:rPr>
        <w:t xml:space="preserve">; </w:t>
      </w:r>
      <w:r w:rsidRPr="005B0756">
        <w:rPr>
          <w:szCs w:val="18"/>
          <w:u w:val="single"/>
        </w:rPr>
        <w:t>Switzerland</w:t>
      </w:r>
      <w:r w:rsidRPr="005B0756">
        <w:rPr>
          <w:szCs w:val="18"/>
        </w:rPr>
        <w:t xml:space="preserve">; and </w:t>
      </w:r>
      <w:r w:rsidRPr="005B0756">
        <w:rPr>
          <w:szCs w:val="18"/>
          <w:u w:val="single"/>
        </w:rPr>
        <w:t>Tanzania, on behalf of the African Group</w:t>
      </w:r>
      <w:r w:rsidRPr="005B0756">
        <w:rPr>
          <w:szCs w:val="18"/>
        </w:rPr>
        <w:t>, took the floor.</w:t>
      </w:r>
    </w:p>
    <w:p w14:paraId="7659492F" w14:textId="081C198C" w:rsidR="00FF4241" w:rsidRDefault="0072620D" w:rsidP="0072620D">
      <w:pPr>
        <w:pStyle w:val="BodyText"/>
        <w:rPr>
          <w:szCs w:val="18"/>
        </w:rPr>
      </w:pPr>
      <w:r>
        <w:rPr>
          <w:szCs w:val="18"/>
        </w:rPr>
        <w:t xml:space="preserve">The </w:t>
      </w:r>
      <w:r w:rsidRPr="001E6916">
        <w:rPr>
          <w:szCs w:val="18"/>
          <w:u w:val="single"/>
        </w:rPr>
        <w:t>Chair</w:t>
      </w:r>
      <w:r>
        <w:rPr>
          <w:szCs w:val="18"/>
        </w:rPr>
        <w:t xml:space="preserve"> said that he would consult </w:t>
      </w:r>
      <w:r w:rsidR="00FF4241" w:rsidRPr="00FF4241">
        <w:rPr>
          <w:szCs w:val="18"/>
        </w:rPr>
        <w:t>with delegations to help facilitate continued engagement, and with a view to finding consensus on a substantive solution</w:t>
      </w:r>
      <w:r>
        <w:rPr>
          <w:szCs w:val="18"/>
        </w:rPr>
        <w:t xml:space="preserve">. He </w:t>
      </w:r>
      <w:r w:rsidR="00FF4241" w:rsidRPr="0072620D">
        <w:rPr>
          <w:szCs w:val="18"/>
        </w:rPr>
        <w:t>suggest</w:t>
      </w:r>
      <w:r>
        <w:rPr>
          <w:szCs w:val="18"/>
        </w:rPr>
        <w:t>ed that the agenda items remain</w:t>
      </w:r>
      <w:r w:rsidR="00FF4241" w:rsidRPr="0072620D">
        <w:rPr>
          <w:szCs w:val="18"/>
        </w:rPr>
        <w:t xml:space="preserve"> open, with a view to resuming the meeting</w:t>
      </w:r>
      <w:r>
        <w:rPr>
          <w:szCs w:val="18"/>
        </w:rPr>
        <w:t>,</w:t>
      </w:r>
      <w:r w:rsidR="00FF4241" w:rsidRPr="0072620D">
        <w:rPr>
          <w:szCs w:val="18"/>
        </w:rPr>
        <w:t xml:space="preserve"> at short notice, if necessary</w:t>
      </w:r>
      <w:r>
        <w:rPr>
          <w:szCs w:val="18"/>
        </w:rPr>
        <w:t xml:space="preserve">, </w:t>
      </w:r>
      <w:r w:rsidR="00FF4241" w:rsidRPr="0072620D">
        <w:rPr>
          <w:szCs w:val="18"/>
        </w:rPr>
        <w:t xml:space="preserve">when there are indications that Members might be closer to agreement on how to conclude these items. </w:t>
      </w:r>
      <w:r>
        <w:rPr>
          <w:szCs w:val="18"/>
        </w:rPr>
        <w:t>He noted that the</w:t>
      </w:r>
      <w:r w:rsidR="00FF4241" w:rsidRPr="0072620D">
        <w:rPr>
          <w:szCs w:val="18"/>
        </w:rPr>
        <w:t xml:space="preserve"> next options for reconvening the Council's meeting </w:t>
      </w:r>
      <w:r>
        <w:rPr>
          <w:szCs w:val="18"/>
        </w:rPr>
        <w:t>we</w:t>
      </w:r>
      <w:r w:rsidR="00FF4241" w:rsidRPr="0072620D">
        <w:rPr>
          <w:szCs w:val="18"/>
        </w:rPr>
        <w:t>re 10 and 16 December</w:t>
      </w:r>
      <w:r>
        <w:rPr>
          <w:szCs w:val="18"/>
        </w:rPr>
        <w:t>.</w:t>
      </w:r>
    </w:p>
    <w:p w14:paraId="16BCFD1D" w14:textId="7CD0BC97" w:rsidR="0072620D" w:rsidRPr="0072620D" w:rsidRDefault="0072620D" w:rsidP="0072620D">
      <w:pPr>
        <w:pStyle w:val="BodyText"/>
        <w:rPr>
          <w:szCs w:val="18"/>
        </w:rPr>
      </w:pPr>
      <w:r>
        <w:rPr>
          <w:szCs w:val="18"/>
        </w:rPr>
        <w:t xml:space="preserve">The Council </w:t>
      </w:r>
      <w:r w:rsidRPr="001E6916">
        <w:rPr>
          <w:szCs w:val="18"/>
          <w:u w:val="single"/>
        </w:rPr>
        <w:t>so agreed</w:t>
      </w:r>
      <w:r>
        <w:rPr>
          <w:szCs w:val="18"/>
        </w:rPr>
        <w:t>.</w:t>
      </w:r>
    </w:p>
    <w:p w14:paraId="53F4A1CE" w14:textId="37D72120" w:rsidR="00FF4241" w:rsidRPr="00FF4241" w:rsidRDefault="0072620D" w:rsidP="00FF4241">
      <w:pPr>
        <w:pStyle w:val="BodyText"/>
        <w:rPr>
          <w:szCs w:val="18"/>
        </w:rPr>
      </w:pPr>
      <w:r>
        <w:rPr>
          <w:szCs w:val="18"/>
        </w:rPr>
        <w:t xml:space="preserve">The </w:t>
      </w:r>
      <w:r w:rsidRPr="0072620D">
        <w:rPr>
          <w:szCs w:val="18"/>
          <w:u w:val="single"/>
        </w:rPr>
        <w:t>Chair</w:t>
      </w:r>
      <w:r>
        <w:rPr>
          <w:szCs w:val="18"/>
        </w:rPr>
        <w:t xml:space="preserve"> </w:t>
      </w:r>
      <w:r w:rsidR="00FF4241" w:rsidRPr="00FF4241">
        <w:rPr>
          <w:szCs w:val="18"/>
        </w:rPr>
        <w:t>thank</w:t>
      </w:r>
      <w:r>
        <w:rPr>
          <w:szCs w:val="18"/>
        </w:rPr>
        <w:t>ed</w:t>
      </w:r>
      <w:r w:rsidR="00FF4241" w:rsidRPr="00FF4241">
        <w:rPr>
          <w:szCs w:val="18"/>
        </w:rPr>
        <w:t xml:space="preserve"> delegations for their engagement on this complex and highly politicized issue. </w:t>
      </w:r>
      <w:r>
        <w:rPr>
          <w:szCs w:val="18"/>
        </w:rPr>
        <w:t>He knew</w:t>
      </w:r>
      <w:r w:rsidR="00FF4241" w:rsidRPr="00FF4241">
        <w:rPr>
          <w:szCs w:val="18"/>
        </w:rPr>
        <w:t xml:space="preserve"> that all delegations share</w:t>
      </w:r>
      <w:r>
        <w:rPr>
          <w:szCs w:val="18"/>
        </w:rPr>
        <w:t>d</w:t>
      </w:r>
      <w:r w:rsidR="00FF4241" w:rsidRPr="00FF4241">
        <w:rPr>
          <w:szCs w:val="18"/>
        </w:rPr>
        <w:t xml:space="preserve"> the common goal of providing timely and secure access to high-quality, safe, </w:t>
      </w:r>
      <w:proofErr w:type="gramStart"/>
      <w:r w:rsidR="00FF4241" w:rsidRPr="00FF4241">
        <w:rPr>
          <w:szCs w:val="18"/>
        </w:rPr>
        <w:t>efficacious</w:t>
      </w:r>
      <w:proofErr w:type="gramEnd"/>
      <w:r w:rsidR="00FF4241" w:rsidRPr="00FF4241">
        <w:rPr>
          <w:szCs w:val="18"/>
        </w:rPr>
        <w:t xml:space="preserve"> and affordable vaccines and medicines for all, and all </w:t>
      </w:r>
      <w:r>
        <w:rPr>
          <w:szCs w:val="18"/>
        </w:rPr>
        <w:t>we</w:t>
      </w:r>
      <w:r w:rsidR="00FF4241" w:rsidRPr="00FF4241">
        <w:rPr>
          <w:szCs w:val="18"/>
        </w:rPr>
        <w:t xml:space="preserve">re working </w:t>
      </w:r>
      <w:r w:rsidR="00FF4241" w:rsidRPr="00FF4241">
        <w:rPr>
          <w:szCs w:val="18"/>
        </w:rPr>
        <w:lastRenderedPageBreak/>
        <w:t>hard to narrow their differences on how this common goal c</w:t>
      </w:r>
      <w:r>
        <w:rPr>
          <w:szCs w:val="18"/>
        </w:rPr>
        <w:t>ould</w:t>
      </w:r>
      <w:r w:rsidR="00FF4241" w:rsidRPr="00FF4241">
        <w:rPr>
          <w:szCs w:val="18"/>
        </w:rPr>
        <w:t xml:space="preserve"> be achieved. </w:t>
      </w:r>
      <w:r>
        <w:rPr>
          <w:szCs w:val="18"/>
        </w:rPr>
        <w:t>He</w:t>
      </w:r>
      <w:r w:rsidR="00FF4241" w:rsidRPr="00FF4241">
        <w:rPr>
          <w:szCs w:val="18"/>
        </w:rPr>
        <w:t xml:space="preserve"> </w:t>
      </w:r>
      <w:r w:rsidR="004F19BB">
        <w:rPr>
          <w:szCs w:val="18"/>
        </w:rPr>
        <w:t xml:space="preserve">said he </w:t>
      </w:r>
      <w:r w:rsidR="00FF4241" w:rsidRPr="00FF4241">
        <w:rPr>
          <w:szCs w:val="18"/>
        </w:rPr>
        <w:t>ha</w:t>
      </w:r>
      <w:r>
        <w:rPr>
          <w:szCs w:val="18"/>
        </w:rPr>
        <w:t>d</w:t>
      </w:r>
      <w:r w:rsidR="00FF4241" w:rsidRPr="00FF4241">
        <w:rPr>
          <w:szCs w:val="18"/>
        </w:rPr>
        <w:t xml:space="preserve"> heard the shared view that IP should not be a barrier to access to medicines, and that governments should be able to permit manufacturers that </w:t>
      </w:r>
      <w:r>
        <w:rPr>
          <w:szCs w:val="18"/>
        </w:rPr>
        <w:t>were</w:t>
      </w:r>
      <w:r w:rsidR="00FF4241" w:rsidRPr="00FF4241">
        <w:rPr>
          <w:szCs w:val="18"/>
        </w:rPr>
        <w:t xml:space="preserve"> able and ready to produce COVID-19 vaccines to start producing without worrying about a patent. </w:t>
      </w:r>
    </w:p>
    <w:p w14:paraId="1AE3193E" w14:textId="531E9354" w:rsidR="00FF4241" w:rsidRDefault="00FF4241" w:rsidP="00204C8A">
      <w:pPr>
        <w:pStyle w:val="BodyText"/>
        <w:rPr>
          <w:szCs w:val="18"/>
        </w:rPr>
      </w:pPr>
      <w:r w:rsidRPr="00FF4241">
        <w:rPr>
          <w:szCs w:val="18"/>
        </w:rPr>
        <w:tab/>
        <w:t xml:space="preserve">While </w:t>
      </w:r>
      <w:r w:rsidR="005B386D">
        <w:rPr>
          <w:szCs w:val="18"/>
        </w:rPr>
        <w:t xml:space="preserve">the </w:t>
      </w:r>
      <w:r w:rsidR="005B386D" w:rsidRPr="001E6916">
        <w:rPr>
          <w:szCs w:val="18"/>
          <w:u w:val="single"/>
        </w:rPr>
        <w:t>Chair</w:t>
      </w:r>
      <w:r w:rsidRPr="00FF4241">
        <w:rPr>
          <w:szCs w:val="18"/>
        </w:rPr>
        <w:t xml:space="preserve"> regret</w:t>
      </w:r>
      <w:r w:rsidR="0072620D">
        <w:rPr>
          <w:szCs w:val="18"/>
        </w:rPr>
        <w:t>ted</w:t>
      </w:r>
      <w:r w:rsidRPr="00FF4241">
        <w:rPr>
          <w:szCs w:val="18"/>
        </w:rPr>
        <w:t xml:space="preserve"> that</w:t>
      </w:r>
      <w:r w:rsidR="0072620D">
        <w:rPr>
          <w:szCs w:val="18"/>
        </w:rPr>
        <w:t xml:space="preserve"> the Council had </w:t>
      </w:r>
      <w:r w:rsidRPr="00FF4241">
        <w:rPr>
          <w:szCs w:val="18"/>
        </w:rPr>
        <w:t>not</w:t>
      </w:r>
      <w:r w:rsidR="0072620D">
        <w:rPr>
          <w:szCs w:val="18"/>
        </w:rPr>
        <w:t xml:space="preserve"> been</w:t>
      </w:r>
      <w:r w:rsidRPr="00FF4241">
        <w:rPr>
          <w:szCs w:val="18"/>
        </w:rPr>
        <w:t xml:space="preserve"> able to reach consensus on a substantive recommendation to the </w:t>
      </w:r>
      <w:r w:rsidR="00204C8A">
        <w:rPr>
          <w:szCs w:val="18"/>
        </w:rPr>
        <w:t>12</w:t>
      </w:r>
      <w:r w:rsidR="00204C8A" w:rsidRPr="00204C8A">
        <w:rPr>
          <w:szCs w:val="18"/>
          <w:vertAlign w:val="superscript"/>
        </w:rPr>
        <w:t>th</w:t>
      </w:r>
      <w:r w:rsidR="00204C8A">
        <w:rPr>
          <w:szCs w:val="18"/>
        </w:rPr>
        <w:t xml:space="preserve"> </w:t>
      </w:r>
      <w:r w:rsidRPr="00FF4241">
        <w:rPr>
          <w:szCs w:val="18"/>
        </w:rPr>
        <w:t xml:space="preserve">Ministerial Conference </w:t>
      </w:r>
      <w:r w:rsidR="00204C8A">
        <w:rPr>
          <w:szCs w:val="18"/>
        </w:rPr>
        <w:t xml:space="preserve">the previous </w:t>
      </w:r>
      <w:r w:rsidRPr="00FF4241">
        <w:rPr>
          <w:szCs w:val="18"/>
        </w:rPr>
        <w:t xml:space="preserve">week, </w:t>
      </w:r>
      <w:r w:rsidR="00204C8A">
        <w:rPr>
          <w:szCs w:val="18"/>
        </w:rPr>
        <w:t>he</w:t>
      </w:r>
      <w:r w:rsidRPr="00FF4241">
        <w:rPr>
          <w:szCs w:val="18"/>
        </w:rPr>
        <w:t xml:space="preserve"> remain</w:t>
      </w:r>
      <w:r w:rsidR="00204C8A">
        <w:rPr>
          <w:szCs w:val="18"/>
        </w:rPr>
        <w:t>ed</w:t>
      </w:r>
      <w:r w:rsidRPr="00FF4241">
        <w:rPr>
          <w:szCs w:val="18"/>
        </w:rPr>
        <w:t xml:space="preserve"> convinced that a pragmatic compromise solution </w:t>
      </w:r>
      <w:r w:rsidR="00204C8A">
        <w:rPr>
          <w:szCs w:val="18"/>
        </w:rPr>
        <w:t>was</w:t>
      </w:r>
      <w:r w:rsidRPr="00FF4241">
        <w:rPr>
          <w:szCs w:val="18"/>
        </w:rPr>
        <w:t xml:space="preserve"> within </w:t>
      </w:r>
      <w:proofErr w:type="gramStart"/>
      <w:r w:rsidRPr="00FF4241">
        <w:rPr>
          <w:szCs w:val="18"/>
        </w:rPr>
        <w:t>reach, if</w:t>
      </w:r>
      <w:proofErr w:type="gramEnd"/>
      <w:r w:rsidRPr="00FF4241">
        <w:rPr>
          <w:szCs w:val="18"/>
        </w:rPr>
        <w:t xml:space="preserve"> the political will c</w:t>
      </w:r>
      <w:r w:rsidR="00204C8A">
        <w:rPr>
          <w:szCs w:val="18"/>
        </w:rPr>
        <w:t>ould</w:t>
      </w:r>
      <w:r w:rsidRPr="00FF4241">
        <w:rPr>
          <w:szCs w:val="18"/>
        </w:rPr>
        <w:t xml:space="preserve"> be mustered.</w:t>
      </w:r>
      <w:r w:rsidR="00204C8A">
        <w:rPr>
          <w:szCs w:val="18"/>
        </w:rPr>
        <w:t xml:space="preserve"> </w:t>
      </w:r>
      <w:r w:rsidRPr="00204C8A">
        <w:rPr>
          <w:szCs w:val="18"/>
        </w:rPr>
        <w:t xml:space="preserve">Although </w:t>
      </w:r>
      <w:r w:rsidR="00204C8A">
        <w:rPr>
          <w:szCs w:val="18"/>
        </w:rPr>
        <w:t>the Council</w:t>
      </w:r>
      <w:r w:rsidRPr="00204C8A">
        <w:rPr>
          <w:szCs w:val="18"/>
        </w:rPr>
        <w:t xml:space="preserve"> must now continue </w:t>
      </w:r>
      <w:r w:rsidR="00204C8A">
        <w:rPr>
          <w:szCs w:val="18"/>
        </w:rPr>
        <w:t>its</w:t>
      </w:r>
      <w:r w:rsidRPr="00204C8A">
        <w:rPr>
          <w:szCs w:val="18"/>
        </w:rPr>
        <w:t xml:space="preserve"> work without the political input from ministers, </w:t>
      </w:r>
      <w:r w:rsidR="00204C8A">
        <w:rPr>
          <w:szCs w:val="18"/>
        </w:rPr>
        <w:t>he recalled that</w:t>
      </w:r>
      <w:r w:rsidRPr="00204C8A">
        <w:rPr>
          <w:szCs w:val="18"/>
        </w:rPr>
        <w:t xml:space="preserve"> a practical, tangible WTO response to the pandemic </w:t>
      </w:r>
      <w:r w:rsidR="00204C8A">
        <w:rPr>
          <w:szCs w:val="18"/>
        </w:rPr>
        <w:t>wa</w:t>
      </w:r>
      <w:r w:rsidRPr="00204C8A">
        <w:rPr>
          <w:szCs w:val="18"/>
        </w:rPr>
        <w:t>s needed, now more than ever. As the pandemic continue</w:t>
      </w:r>
      <w:r w:rsidR="00204C8A">
        <w:rPr>
          <w:szCs w:val="18"/>
        </w:rPr>
        <w:t>d</w:t>
      </w:r>
      <w:r w:rsidRPr="00204C8A">
        <w:rPr>
          <w:szCs w:val="18"/>
        </w:rPr>
        <w:t xml:space="preserve"> to challenge the world's sense of stability, it </w:t>
      </w:r>
      <w:r w:rsidR="00204C8A">
        <w:rPr>
          <w:szCs w:val="18"/>
        </w:rPr>
        <w:t>was</w:t>
      </w:r>
      <w:r w:rsidRPr="00204C8A">
        <w:rPr>
          <w:szCs w:val="18"/>
        </w:rPr>
        <w:t xml:space="preserve"> important that the WTO reach</w:t>
      </w:r>
      <w:r w:rsidR="00204C8A">
        <w:rPr>
          <w:szCs w:val="18"/>
        </w:rPr>
        <w:t>ed</w:t>
      </w:r>
      <w:r w:rsidRPr="00204C8A">
        <w:rPr>
          <w:szCs w:val="18"/>
        </w:rPr>
        <w:t xml:space="preserve"> agreement on meaningful responses to these challenges.</w:t>
      </w:r>
      <w:r w:rsidR="00204C8A">
        <w:rPr>
          <w:szCs w:val="18"/>
        </w:rPr>
        <w:t xml:space="preserve"> He</w:t>
      </w:r>
      <w:r w:rsidRPr="00204C8A">
        <w:rPr>
          <w:szCs w:val="18"/>
        </w:rPr>
        <w:t xml:space="preserve"> urge</w:t>
      </w:r>
      <w:r w:rsidR="00204C8A">
        <w:rPr>
          <w:szCs w:val="18"/>
        </w:rPr>
        <w:t>d</w:t>
      </w:r>
      <w:r w:rsidRPr="00204C8A">
        <w:rPr>
          <w:szCs w:val="18"/>
        </w:rPr>
        <w:t xml:space="preserve"> delegations to remain fully engaged with a sense of urgency, and with the objective to find a pragmatic consensus-based outcome. This is not the moment to let up, but rather – to quote Lord Tennyson – "to strive, to seek, to find, and not to yield."</w:t>
      </w:r>
    </w:p>
    <w:p w14:paraId="0689589A" w14:textId="0A9499B1" w:rsidR="00B23CAA" w:rsidRPr="00B23CAA" w:rsidRDefault="004F19BB" w:rsidP="00204C8A">
      <w:pPr>
        <w:pStyle w:val="BodyText"/>
        <w:rPr>
          <w:szCs w:val="18"/>
        </w:rPr>
      </w:pPr>
      <w:r w:rsidRPr="001E6916">
        <w:rPr>
          <w:szCs w:val="18"/>
          <w:u w:val="single"/>
        </w:rPr>
        <w:t>At the reconvened meeting on 16 December</w:t>
      </w:r>
      <w:r>
        <w:rPr>
          <w:szCs w:val="18"/>
        </w:rPr>
        <w:t xml:space="preserve">, the </w:t>
      </w:r>
      <w:r w:rsidRPr="00FF4241">
        <w:rPr>
          <w:szCs w:val="18"/>
          <w:u w:val="single"/>
        </w:rPr>
        <w:t>Chair</w:t>
      </w:r>
      <w:r>
        <w:rPr>
          <w:szCs w:val="18"/>
        </w:rPr>
        <w:t xml:space="preserve"> suggested to </w:t>
      </w:r>
      <w:proofErr w:type="gramStart"/>
      <w:r>
        <w:rPr>
          <w:szCs w:val="18"/>
        </w:rPr>
        <w:t xml:space="preserve">once again take up </w:t>
      </w:r>
      <w:r w:rsidRPr="00FF4241">
        <w:rPr>
          <w:szCs w:val="18"/>
        </w:rPr>
        <w:t>agenda items 13</w:t>
      </w:r>
      <w:proofErr w:type="gramEnd"/>
      <w:r w:rsidRPr="00FF4241">
        <w:rPr>
          <w:szCs w:val="18"/>
        </w:rPr>
        <w:t xml:space="preserve"> and 14</w:t>
      </w:r>
      <w:r>
        <w:rPr>
          <w:szCs w:val="18"/>
        </w:rPr>
        <w:t xml:space="preserve"> together, as most</w:t>
      </w:r>
      <w:r w:rsidRPr="00FF4241">
        <w:rPr>
          <w:szCs w:val="18"/>
        </w:rPr>
        <w:t xml:space="preserve"> delegations </w:t>
      </w:r>
      <w:r>
        <w:rPr>
          <w:szCs w:val="18"/>
        </w:rPr>
        <w:t xml:space="preserve">were making </w:t>
      </w:r>
      <w:r w:rsidRPr="00FF4241">
        <w:rPr>
          <w:szCs w:val="18"/>
        </w:rPr>
        <w:t>one single statement</w:t>
      </w:r>
      <w:r>
        <w:rPr>
          <w:szCs w:val="18"/>
        </w:rPr>
        <w:t xml:space="preserve"> covering both agenda items</w:t>
      </w:r>
      <w:r w:rsidRPr="00FF4241">
        <w:rPr>
          <w:szCs w:val="18"/>
        </w:rPr>
        <w:t>.</w:t>
      </w:r>
      <w:r>
        <w:rPr>
          <w:szCs w:val="18"/>
        </w:rPr>
        <w:t xml:space="preserve"> He reported that he had held </w:t>
      </w:r>
      <w:r>
        <w:t xml:space="preserve">consultations with a group of co-sponsors, and with a group of 'non-proponents', respectively, on 8 and 14 December. These separate meetings had not indicated any further engagement between these groups at delegation level since mid-November, nor had they revealed any movement in positions. The co-sponsors </w:t>
      </w:r>
      <w:r w:rsidR="00D22FFB">
        <w:t xml:space="preserve">had </w:t>
      </w:r>
      <w:r>
        <w:t xml:space="preserve">re-iterated their calls for the urgent commencement of text-based negotiations on the basis of the revised waiver proposal </w:t>
      </w:r>
      <w:r w:rsidR="005055F0">
        <w:t xml:space="preserve">document </w:t>
      </w:r>
      <w:hyperlink r:id="rId31" w:history="1">
        <w:r w:rsidRPr="00FE38EB">
          <w:rPr>
            <w:rStyle w:val="Hyperlink"/>
          </w:rPr>
          <w:t>IP/C/W/669/Rev.1</w:t>
        </w:r>
      </w:hyperlink>
      <w:r w:rsidR="00D22FFB">
        <w:t>, while o</w:t>
      </w:r>
      <w:r>
        <w:t xml:space="preserve">ther delegations </w:t>
      </w:r>
      <w:r w:rsidR="00D22FFB">
        <w:t xml:space="preserve">had </w:t>
      </w:r>
      <w:r>
        <w:t>s</w:t>
      </w:r>
      <w:r w:rsidR="00D22FFB">
        <w:t>een</w:t>
      </w:r>
      <w:r>
        <w:t xml:space="preserve"> no promise in any textual engagement as long as fundamental disagreements persisted on the merits of different approaches.</w:t>
      </w:r>
      <w:r w:rsidR="00B23CAA">
        <w:t xml:space="preserve"> </w:t>
      </w:r>
    </w:p>
    <w:p w14:paraId="72844781" w14:textId="119D4FE2" w:rsidR="004F19BB" w:rsidRPr="005B0756" w:rsidRDefault="00B23CAA" w:rsidP="00204C8A">
      <w:pPr>
        <w:pStyle w:val="BodyText"/>
        <w:rPr>
          <w:szCs w:val="18"/>
        </w:rPr>
      </w:pPr>
      <w:r>
        <w:t xml:space="preserve">The </w:t>
      </w:r>
      <w:r w:rsidRPr="001E6916">
        <w:rPr>
          <w:u w:val="single"/>
        </w:rPr>
        <w:t>Chair</w:t>
      </w:r>
      <w:r>
        <w:t xml:space="preserve"> also indicated he had kept in touch with the Director General and DDG Gonzales </w:t>
      </w:r>
      <w:proofErr w:type="gramStart"/>
      <w:r>
        <w:t>with regard to</w:t>
      </w:r>
      <w:proofErr w:type="gramEnd"/>
      <w:r>
        <w:t xml:space="preserve"> their political contacts with Members. He invited delegations to share their views on recent developments</w:t>
      </w:r>
      <w:r w:rsidR="005B0756">
        <w:t xml:space="preserve"> and on next steps the Council should take in these matters.</w:t>
      </w:r>
      <w:r>
        <w:t xml:space="preserve"> </w:t>
      </w:r>
    </w:p>
    <w:p w14:paraId="5B0E4314" w14:textId="67270D2B" w:rsidR="005B0756" w:rsidRDefault="005B0756" w:rsidP="00204C8A">
      <w:pPr>
        <w:pStyle w:val="BodyText"/>
        <w:rPr>
          <w:szCs w:val="18"/>
        </w:rPr>
      </w:pPr>
      <w:r>
        <w:rPr>
          <w:szCs w:val="18"/>
        </w:rPr>
        <w:t xml:space="preserve">The representatives of </w:t>
      </w:r>
      <w:r w:rsidRPr="005B0756">
        <w:rPr>
          <w:szCs w:val="18"/>
          <w:u w:val="single"/>
        </w:rPr>
        <w:t>Argentina</w:t>
      </w:r>
      <w:r>
        <w:rPr>
          <w:szCs w:val="18"/>
        </w:rPr>
        <w:t xml:space="preserve">; </w:t>
      </w:r>
      <w:r w:rsidRPr="005B0756">
        <w:rPr>
          <w:szCs w:val="18"/>
          <w:u w:val="single"/>
        </w:rPr>
        <w:t>South</w:t>
      </w:r>
      <w:r>
        <w:rPr>
          <w:szCs w:val="18"/>
        </w:rPr>
        <w:t xml:space="preserve"> </w:t>
      </w:r>
      <w:r w:rsidRPr="005B0756">
        <w:rPr>
          <w:szCs w:val="18"/>
          <w:u w:val="single"/>
        </w:rPr>
        <w:t>Africa</w:t>
      </w:r>
      <w:r>
        <w:rPr>
          <w:szCs w:val="18"/>
        </w:rPr>
        <w:t xml:space="preserve">; </w:t>
      </w:r>
      <w:r w:rsidRPr="005B0756">
        <w:rPr>
          <w:szCs w:val="18"/>
          <w:u w:val="single"/>
        </w:rPr>
        <w:t>Mozambique</w:t>
      </w:r>
      <w:r>
        <w:rPr>
          <w:szCs w:val="18"/>
        </w:rPr>
        <w:t xml:space="preserve">; the </w:t>
      </w:r>
      <w:r w:rsidRPr="005B0756">
        <w:rPr>
          <w:szCs w:val="18"/>
          <w:u w:val="single"/>
        </w:rPr>
        <w:t>European</w:t>
      </w:r>
      <w:r>
        <w:rPr>
          <w:szCs w:val="18"/>
        </w:rPr>
        <w:t xml:space="preserve"> </w:t>
      </w:r>
      <w:r w:rsidRPr="005B0756">
        <w:rPr>
          <w:szCs w:val="18"/>
          <w:u w:val="single"/>
        </w:rPr>
        <w:t>Union</w:t>
      </w:r>
      <w:r>
        <w:rPr>
          <w:szCs w:val="18"/>
        </w:rPr>
        <w:t xml:space="preserve">; </w:t>
      </w:r>
      <w:r w:rsidRPr="005B0756">
        <w:rPr>
          <w:szCs w:val="18"/>
          <w:u w:val="single"/>
        </w:rPr>
        <w:t>Colombia</w:t>
      </w:r>
      <w:r>
        <w:rPr>
          <w:szCs w:val="18"/>
        </w:rPr>
        <w:t xml:space="preserve">; </w:t>
      </w:r>
      <w:r w:rsidRPr="005B0756">
        <w:rPr>
          <w:szCs w:val="18"/>
          <w:u w:val="single"/>
        </w:rPr>
        <w:t>Pakistan</w:t>
      </w:r>
      <w:r>
        <w:rPr>
          <w:szCs w:val="18"/>
        </w:rPr>
        <w:t xml:space="preserve">; </w:t>
      </w:r>
      <w:r w:rsidR="00A860F6">
        <w:rPr>
          <w:szCs w:val="18"/>
          <w:u w:val="single"/>
        </w:rPr>
        <w:t>Brazil</w:t>
      </w:r>
      <w:r w:rsidR="00A860F6">
        <w:rPr>
          <w:szCs w:val="18"/>
        </w:rPr>
        <w:t>;</w:t>
      </w:r>
      <w:r>
        <w:rPr>
          <w:szCs w:val="18"/>
        </w:rPr>
        <w:t xml:space="preserve"> </w:t>
      </w:r>
      <w:r w:rsidRPr="005B0756">
        <w:rPr>
          <w:szCs w:val="18"/>
          <w:u w:val="single"/>
        </w:rPr>
        <w:t>Australia</w:t>
      </w:r>
      <w:r>
        <w:rPr>
          <w:szCs w:val="18"/>
        </w:rPr>
        <w:t xml:space="preserve">; </w:t>
      </w:r>
      <w:r w:rsidRPr="005B0756">
        <w:rPr>
          <w:szCs w:val="18"/>
          <w:u w:val="single"/>
        </w:rPr>
        <w:t>Tanzania, on behalf of the African Group</w:t>
      </w:r>
      <w:r>
        <w:rPr>
          <w:szCs w:val="18"/>
        </w:rPr>
        <w:t>;</w:t>
      </w:r>
      <w:r w:rsidR="00A1392A">
        <w:rPr>
          <w:szCs w:val="18"/>
        </w:rPr>
        <w:t xml:space="preserve"> </w:t>
      </w:r>
      <w:r w:rsidR="001E6916">
        <w:rPr>
          <w:szCs w:val="18"/>
          <w:u w:val="single"/>
        </w:rPr>
        <w:t>the</w:t>
      </w:r>
      <w:r w:rsidR="005B386D" w:rsidRPr="001E6916">
        <w:rPr>
          <w:szCs w:val="18"/>
          <w:u w:val="single"/>
        </w:rPr>
        <w:t xml:space="preserve"> </w:t>
      </w:r>
      <w:proofErr w:type="spellStart"/>
      <w:r w:rsidR="005B386D" w:rsidRPr="001E6916">
        <w:rPr>
          <w:szCs w:val="18"/>
          <w:u w:val="single"/>
        </w:rPr>
        <w:t>Plurinational</w:t>
      </w:r>
      <w:proofErr w:type="spellEnd"/>
      <w:r w:rsidR="005B386D" w:rsidRPr="001E6916">
        <w:rPr>
          <w:szCs w:val="18"/>
          <w:u w:val="single"/>
        </w:rPr>
        <w:t xml:space="preserve"> State of</w:t>
      </w:r>
      <w:r w:rsidR="001E6916">
        <w:rPr>
          <w:szCs w:val="18"/>
          <w:u w:val="single"/>
        </w:rPr>
        <w:t xml:space="preserve"> Bolivia</w:t>
      </w:r>
      <w:r>
        <w:rPr>
          <w:szCs w:val="18"/>
        </w:rPr>
        <w:t xml:space="preserve">; </w:t>
      </w:r>
      <w:r w:rsidRPr="005B0756">
        <w:rPr>
          <w:szCs w:val="18"/>
          <w:u w:val="single"/>
        </w:rPr>
        <w:t>Nigeria</w:t>
      </w:r>
      <w:r>
        <w:rPr>
          <w:szCs w:val="18"/>
        </w:rPr>
        <w:t xml:space="preserve">; </w:t>
      </w:r>
      <w:r w:rsidRPr="005B0756">
        <w:rPr>
          <w:szCs w:val="18"/>
          <w:u w:val="single"/>
        </w:rPr>
        <w:t>China</w:t>
      </w:r>
      <w:r>
        <w:rPr>
          <w:szCs w:val="18"/>
        </w:rPr>
        <w:t xml:space="preserve">; the </w:t>
      </w:r>
      <w:r w:rsidRPr="005B0756">
        <w:rPr>
          <w:szCs w:val="18"/>
          <w:u w:val="single"/>
        </w:rPr>
        <w:t>United</w:t>
      </w:r>
      <w:r w:rsidRPr="00A860F6">
        <w:rPr>
          <w:szCs w:val="18"/>
          <w:u w:val="single"/>
        </w:rPr>
        <w:t xml:space="preserve"> </w:t>
      </w:r>
      <w:r w:rsidRPr="005B0756">
        <w:rPr>
          <w:szCs w:val="18"/>
          <w:u w:val="single"/>
        </w:rPr>
        <w:t>States</w:t>
      </w:r>
      <w:r>
        <w:rPr>
          <w:szCs w:val="18"/>
        </w:rPr>
        <w:t xml:space="preserve">; </w:t>
      </w:r>
      <w:r w:rsidRPr="005B0756">
        <w:rPr>
          <w:szCs w:val="18"/>
          <w:u w:val="single"/>
        </w:rPr>
        <w:t>New</w:t>
      </w:r>
      <w:r w:rsidRPr="00A860F6">
        <w:rPr>
          <w:szCs w:val="18"/>
          <w:u w:val="single"/>
        </w:rPr>
        <w:t xml:space="preserve"> </w:t>
      </w:r>
      <w:r w:rsidRPr="005B0756">
        <w:rPr>
          <w:szCs w:val="18"/>
          <w:u w:val="single"/>
        </w:rPr>
        <w:t>Zealand</w:t>
      </w:r>
      <w:r>
        <w:rPr>
          <w:szCs w:val="18"/>
        </w:rPr>
        <w:t xml:space="preserve">; </w:t>
      </w:r>
      <w:r w:rsidRPr="005B0756">
        <w:rPr>
          <w:szCs w:val="18"/>
          <w:u w:val="single"/>
        </w:rPr>
        <w:t>Norway</w:t>
      </w:r>
      <w:r>
        <w:rPr>
          <w:szCs w:val="18"/>
        </w:rPr>
        <w:t xml:space="preserve">; </w:t>
      </w:r>
      <w:r w:rsidRPr="005B0756">
        <w:rPr>
          <w:szCs w:val="18"/>
          <w:u w:val="single"/>
        </w:rPr>
        <w:t>Switzerland</w:t>
      </w:r>
      <w:r>
        <w:rPr>
          <w:szCs w:val="18"/>
        </w:rPr>
        <w:t xml:space="preserve">; </w:t>
      </w:r>
      <w:r w:rsidRPr="005B0756">
        <w:rPr>
          <w:szCs w:val="18"/>
          <w:u w:val="single"/>
        </w:rPr>
        <w:t>Indonesia</w:t>
      </w:r>
      <w:r>
        <w:rPr>
          <w:szCs w:val="18"/>
        </w:rPr>
        <w:t xml:space="preserve">; </w:t>
      </w:r>
      <w:r w:rsidRPr="005B0756">
        <w:rPr>
          <w:szCs w:val="18"/>
          <w:u w:val="single"/>
        </w:rPr>
        <w:t>India</w:t>
      </w:r>
      <w:r>
        <w:rPr>
          <w:szCs w:val="18"/>
        </w:rPr>
        <w:t xml:space="preserve">; and the </w:t>
      </w:r>
      <w:r w:rsidRPr="005B0756">
        <w:rPr>
          <w:szCs w:val="18"/>
          <w:u w:val="single"/>
        </w:rPr>
        <w:t>United</w:t>
      </w:r>
      <w:r w:rsidRPr="00A860F6">
        <w:rPr>
          <w:szCs w:val="18"/>
          <w:u w:val="single"/>
        </w:rPr>
        <w:t xml:space="preserve"> </w:t>
      </w:r>
      <w:r w:rsidRPr="005B0756">
        <w:rPr>
          <w:szCs w:val="18"/>
          <w:u w:val="single"/>
        </w:rPr>
        <w:t>Kingdom</w:t>
      </w:r>
      <w:r>
        <w:rPr>
          <w:szCs w:val="18"/>
        </w:rPr>
        <w:t xml:space="preserve"> took the floor. </w:t>
      </w:r>
    </w:p>
    <w:p w14:paraId="48D5B6C5" w14:textId="42326F2F" w:rsidR="005B0756" w:rsidRDefault="005B0756" w:rsidP="005B0756">
      <w:pPr>
        <w:pStyle w:val="BodyText"/>
        <w:tabs>
          <w:tab w:val="num" w:pos="2608"/>
        </w:tabs>
      </w:pPr>
      <w:r>
        <w:t xml:space="preserve">The </w:t>
      </w:r>
      <w:r w:rsidRPr="001E6916">
        <w:rPr>
          <w:u w:val="single"/>
        </w:rPr>
        <w:t>Chair</w:t>
      </w:r>
      <w:r>
        <w:t xml:space="preserve"> said that what he had heard confirmed the impression he had gathered in the consultations with the two groups he had described earlier. On the one hand, there was the co-</w:t>
      </w:r>
      <w:r w:rsidR="008B6F2C">
        <w:t> </w:t>
      </w:r>
      <w:r>
        <w:t>sponsors' insistence that textual engagement should be commenced based on the entirety of their proposal. On the other hand, there remained significant scepticism and</w:t>
      </w:r>
      <w:r w:rsidR="00076B14">
        <w:t xml:space="preserve"> outright</w:t>
      </w:r>
      <w:r>
        <w:t xml:space="preserve"> </w:t>
      </w:r>
      <w:r w:rsidRPr="00076B14">
        <w:t>opposition</w:t>
      </w:r>
      <w:r>
        <w:t xml:space="preserve"> vis-</w:t>
      </w:r>
      <w:r w:rsidR="008B6F2C">
        <w:t> </w:t>
      </w:r>
      <w:r>
        <w:t xml:space="preserve">à-vis the waiver approach among </w:t>
      </w:r>
      <w:proofErr w:type="gramStart"/>
      <w:r>
        <w:t>a number of</w:t>
      </w:r>
      <w:proofErr w:type="gramEnd"/>
      <w:r>
        <w:t xml:space="preserve"> delegations, who </w:t>
      </w:r>
      <w:r w:rsidR="00076B14">
        <w:t>were</w:t>
      </w:r>
      <w:r>
        <w:t xml:space="preserve"> therefore reluctant to engage on the basis of a text with whose underlying premise they disagree.</w:t>
      </w:r>
    </w:p>
    <w:p w14:paraId="0723552B" w14:textId="2E8D8622" w:rsidR="005B0756" w:rsidRDefault="00076B14" w:rsidP="00076B14">
      <w:pPr>
        <w:pStyle w:val="BodyText"/>
        <w:tabs>
          <w:tab w:val="num" w:pos="1428"/>
          <w:tab w:val="num" w:pos="2608"/>
        </w:tabs>
      </w:pPr>
      <w:r>
        <w:t>He recalled that, d</w:t>
      </w:r>
      <w:r w:rsidR="005B0756">
        <w:t xml:space="preserve">uring the first small-group consultations in June, the text of the revised waiver </w:t>
      </w:r>
      <w:r>
        <w:t xml:space="preserve">had, in fact, been put </w:t>
      </w:r>
      <w:r w:rsidR="005B0756">
        <w:t xml:space="preserve">on the screen with a view to discussing it – but the differences described above, and a </w:t>
      </w:r>
      <w:r>
        <w:t xml:space="preserve">certain </w:t>
      </w:r>
      <w:r w:rsidR="005B0756">
        <w:t xml:space="preserve">lack of trust among delegations, meant that serious line-by-line engagement on that text </w:t>
      </w:r>
      <w:r>
        <w:t xml:space="preserve">had </w:t>
      </w:r>
      <w:r w:rsidR="005B0756">
        <w:t xml:space="preserve">simply not </w:t>
      </w:r>
      <w:r>
        <w:t xml:space="preserve">been </w:t>
      </w:r>
      <w:r w:rsidR="005B0756">
        <w:t>possible among delegations. Despite this</w:t>
      </w:r>
      <w:r>
        <w:t>, delegations had</w:t>
      </w:r>
      <w:r w:rsidR="005B0756">
        <w:t xml:space="preserve"> managed to have quite </w:t>
      </w:r>
      <w:proofErr w:type="gramStart"/>
      <w:r w:rsidR="005B0756">
        <w:t>a number of</w:t>
      </w:r>
      <w:proofErr w:type="gramEnd"/>
      <w:r w:rsidR="005B0756">
        <w:t xml:space="preserve"> meetings on substance and </w:t>
      </w:r>
      <w:r>
        <w:t xml:space="preserve">on </w:t>
      </w:r>
      <w:r w:rsidR="005B0756">
        <w:t xml:space="preserve">additional proposals – </w:t>
      </w:r>
      <w:r>
        <w:t xml:space="preserve">and this was </w:t>
      </w:r>
      <w:r w:rsidR="005B0756">
        <w:t xml:space="preserve">reflected </w:t>
      </w:r>
      <w:r>
        <w:t xml:space="preserve">in the </w:t>
      </w:r>
      <w:r w:rsidR="005B0756">
        <w:t>reports to the G</w:t>
      </w:r>
      <w:r>
        <w:t xml:space="preserve">eneral </w:t>
      </w:r>
      <w:r w:rsidR="005B0756">
        <w:t>C</w:t>
      </w:r>
      <w:r>
        <w:t>ouncil</w:t>
      </w:r>
      <w:r w:rsidR="005B0756">
        <w:t>.</w:t>
      </w:r>
    </w:p>
    <w:p w14:paraId="08A3DE8C" w14:textId="4698FBD8" w:rsidR="00DC4CCD" w:rsidRDefault="00DC4CCD" w:rsidP="00DC4CCD">
      <w:pPr>
        <w:pStyle w:val="BodyText"/>
        <w:tabs>
          <w:tab w:val="num" w:pos="1428"/>
          <w:tab w:val="num" w:pos="2608"/>
        </w:tabs>
      </w:pPr>
      <w:r>
        <w:t>D</w:t>
      </w:r>
      <w:r w:rsidR="005B0756" w:rsidRPr="000D0C3D">
        <w:t xml:space="preserve">uring the summer, </w:t>
      </w:r>
      <w:r w:rsidR="008B6F2C">
        <w:t xml:space="preserve">the </w:t>
      </w:r>
      <w:r w:rsidR="008B6F2C" w:rsidRPr="00A1392A">
        <w:rPr>
          <w:u w:val="single"/>
        </w:rPr>
        <w:t>Chair</w:t>
      </w:r>
      <w:r>
        <w:t xml:space="preserve"> said, it had been </w:t>
      </w:r>
      <w:r w:rsidRPr="000D0C3D">
        <w:t xml:space="preserve">very much </w:t>
      </w:r>
      <w:r w:rsidR="005B0756" w:rsidRPr="000D0C3D">
        <w:t>hoped that bilateral engagement</w:t>
      </w:r>
      <w:r w:rsidR="005B0756">
        <w:t>s</w:t>
      </w:r>
      <w:r w:rsidR="005B0756" w:rsidRPr="000D0C3D">
        <w:t xml:space="preserve"> among delegations would overcome these obstacles and lead to a situation where constructive engagement </w:t>
      </w:r>
      <w:r w:rsidR="005B0756">
        <w:t xml:space="preserve">in the Council </w:t>
      </w:r>
      <w:r w:rsidR="005B0756" w:rsidRPr="000D0C3D">
        <w:t xml:space="preserve">could be based on a pragmatic focus on common ground, but </w:t>
      </w:r>
      <w:r w:rsidR="005B0756">
        <w:t xml:space="preserve">despite some encouraging signs along the way, </w:t>
      </w:r>
      <w:r w:rsidR="005B0756" w:rsidRPr="000D0C3D">
        <w:t xml:space="preserve">this </w:t>
      </w:r>
      <w:r>
        <w:t xml:space="preserve">had </w:t>
      </w:r>
      <w:r w:rsidR="005B0756">
        <w:t xml:space="preserve">ultimately </w:t>
      </w:r>
      <w:r w:rsidR="005B0756" w:rsidRPr="000D0C3D">
        <w:t xml:space="preserve">not </w:t>
      </w:r>
      <w:r>
        <w:t xml:space="preserve">been </w:t>
      </w:r>
      <w:r w:rsidR="005B0756" w:rsidRPr="000D0C3D">
        <w:t xml:space="preserve">the case. It </w:t>
      </w:r>
      <w:r>
        <w:t>was his impression</w:t>
      </w:r>
      <w:r w:rsidR="005B0756" w:rsidRPr="000D0C3D">
        <w:t>, that th</w:t>
      </w:r>
      <w:r w:rsidR="005B0756">
        <w:t>ese</w:t>
      </w:r>
      <w:r w:rsidR="005B0756" w:rsidRPr="000D0C3D">
        <w:t xml:space="preserve"> </w:t>
      </w:r>
      <w:r w:rsidR="005B0756">
        <w:t xml:space="preserve">obstacles </w:t>
      </w:r>
      <w:r w:rsidR="005B0756" w:rsidRPr="000D0C3D">
        <w:t xml:space="preserve">unfortunately </w:t>
      </w:r>
      <w:proofErr w:type="gramStart"/>
      <w:r w:rsidR="005B0756" w:rsidRPr="000D0C3D">
        <w:t>still remain</w:t>
      </w:r>
      <w:r>
        <w:t>ed</w:t>
      </w:r>
      <w:proofErr w:type="gramEnd"/>
      <w:r w:rsidR="005B0756" w:rsidRPr="000D0C3D">
        <w:t xml:space="preserve"> </w:t>
      </w:r>
      <w:r w:rsidR="005B0756">
        <w:t>in place</w:t>
      </w:r>
      <w:r w:rsidR="005B0756" w:rsidRPr="000D0C3D">
        <w:t xml:space="preserve">, and </w:t>
      </w:r>
      <w:r>
        <w:t xml:space="preserve">he was not able to </w:t>
      </w:r>
      <w:r w:rsidR="005B0756" w:rsidRPr="000D0C3D">
        <w:t xml:space="preserve">detect </w:t>
      </w:r>
      <w:r w:rsidR="005B0756">
        <w:t>any convergence towards a</w:t>
      </w:r>
      <w:r w:rsidR="005B0756" w:rsidRPr="000D0C3D">
        <w:t xml:space="preserve"> </w:t>
      </w:r>
      <w:r w:rsidR="005B0756">
        <w:t xml:space="preserve">common ground </w:t>
      </w:r>
      <w:r w:rsidR="005B0756" w:rsidRPr="000D0C3D">
        <w:t xml:space="preserve">for textual engagement that </w:t>
      </w:r>
      <w:r w:rsidR="002E411F">
        <w:t>was</w:t>
      </w:r>
      <w:r w:rsidR="005B0756" w:rsidRPr="000D0C3D">
        <w:t xml:space="preserve"> any more promising than what </w:t>
      </w:r>
      <w:r>
        <w:t xml:space="preserve">had been </w:t>
      </w:r>
      <w:r w:rsidR="005B0756" w:rsidRPr="000D0C3D">
        <w:t xml:space="preserve">attempted </w:t>
      </w:r>
      <w:r w:rsidR="005B0756">
        <w:t xml:space="preserve">earlier </w:t>
      </w:r>
      <w:r w:rsidR="002E411F">
        <w:t xml:space="preserve">in the </w:t>
      </w:r>
      <w:r w:rsidR="005B0756">
        <w:t>year.</w:t>
      </w:r>
      <w:r>
        <w:t xml:space="preserve"> To be precise, he said, he did not mean agreement on a text, but on a basis for engagement. </w:t>
      </w:r>
    </w:p>
    <w:p w14:paraId="5D61736A" w14:textId="53146C76" w:rsidR="005B0756" w:rsidRDefault="00DC4CCD" w:rsidP="00DC4CCD">
      <w:pPr>
        <w:pStyle w:val="BodyText"/>
        <w:tabs>
          <w:tab w:val="num" w:pos="1428"/>
          <w:tab w:val="num" w:pos="2608"/>
        </w:tabs>
      </w:pPr>
      <w:r>
        <w:t>He said that, i</w:t>
      </w:r>
      <w:r w:rsidR="005B0756">
        <w:t xml:space="preserve">n the last few weeks leading up to the planned ministerial conference, it </w:t>
      </w:r>
      <w:r>
        <w:t xml:space="preserve">had been </w:t>
      </w:r>
      <w:r w:rsidR="005B0756">
        <w:t xml:space="preserve">clear that Members were preparing for engagement at the political level at the conference. </w:t>
      </w:r>
      <w:r>
        <w:t xml:space="preserve">While it had been rightly pointed that the waiver </w:t>
      </w:r>
      <w:r w:rsidR="005B0756">
        <w:t xml:space="preserve">was not </w:t>
      </w:r>
      <w:r>
        <w:t xml:space="preserve">formally </w:t>
      </w:r>
      <w:r w:rsidR="005B0756">
        <w:t xml:space="preserve">part of the </w:t>
      </w:r>
      <w:r>
        <w:t xml:space="preserve">designated </w:t>
      </w:r>
      <w:r w:rsidR="005B0756">
        <w:t xml:space="preserve">outcome </w:t>
      </w:r>
      <w:r w:rsidR="005B0756">
        <w:lastRenderedPageBreak/>
        <w:t xml:space="preserve">of MC12 and </w:t>
      </w:r>
      <w:r>
        <w:t xml:space="preserve">could </w:t>
      </w:r>
      <w:r w:rsidR="005B0756">
        <w:t>be addressed at th</w:t>
      </w:r>
      <w:r>
        <w:t>e</w:t>
      </w:r>
      <w:r w:rsidR="005B0756">
        <w:t xml:space="preserve"> level of the TRIPS Council and </w:t>
      </w:r>
      <w:r>
        <w:t xml:space="preserve">the </w:t>
      </w:r>
      <w:r w:rsidR="005B0756">
        <w:t>G</w:t>
      </w:r>
      <w:r>
        <w:t xml:space="preserve">eneral </w:t>
      </w:r>
      <w:r w:rsidR="005B0756">
        <w:t>C</w:t>
      </w:r>
      <w:r>
        <w:t xml:space="preserve">ouncil, it had been clear to everybody, </w:t>
      </w:r>
      <w:r w:rsidR="005B0756">
        <w:t>given the timing</w:t>
      </w:r>
      <w:r>
        <w:t>,</w:t>
      </w:r>
      <w:r w:rsidR="005B0756">
        <w:t xml:space="preserve"> that </w:t>
      </w:r>
      <w:r>
        <w:t xml:space="preserve">Members </w:t>
      </w:r>
      <w:r w:rsidR="005B0756">
        <w:t>wanted those issue</w:t>
      </w:r>
      <w:r>
        <w:t>s</w:t>
      </w:r>
      <w:r w:rsidR="005B0756">
        <w:t xml:space="preserve"> to be discussed at the conference.</w:t>
      </w:r>
      <w:r>
        <w:t xml:space="preserve"> </w:t>
      </w:r>
      <w:r w:rsidR="005B0756">
        <w:t xml:space="preserve">This was also reflected in the draft report that the Council was ready to adopt </w:t>
      </w:r>
      <w:r>
        <w:t xml:space="preserve">at </w:t>
      </w:r>
      <w:r w:rsidR="005B0756">
        <w:t xml:space="preserve">the </w:t>
      </w:r>
      <w:r>
        <w:t xml:space="preserve">meeting on </w:t>
      </w:r>
      <w:r w:rsidR="005B0756">
        <w:t xml:space="preserve">29 November. </w:t>
      </w:r>
      <w:proofErr w:type="gramStart"/>
      <w:r w:rsidR="005B0756">
        <w:t>In light of</w:t>
      </w:r>
      <w:proofErr w:type="gramEnd"/>
      <w:r w:rsidR="005B0756">
        <w:t xml:space="preserve"> the postponement of MC12, Members </w:t>
      </w:r>
      <w:r>
        <w:t xml:space="preserve">had </w:t>
      </w:r>
      <w:r w:rsidR="005B0756">
        <w:t xml:space="preserve">instead expressed their willingness and intention to intensify their engagement with each other. The TRIPS Council therefore </w:t>
      </w:r>
      <w:r>
        <w:t xml:space="preserve">had </w:t>
      </w:r>
      <w:r w:rsidR="005B0756">
        <w:t xml:space="preserve">decided to stay in session, meaning that the Council could be reconvened at short notice. </w:t>
      </w:r>
    </w:p>
    <w:p w14:paraId="4B0A65EA" w14:textId="4E493819" w:rsidR="005B0756" w:rsidRDefault="00DC4CCD" w:rsidP="00192D9C">
      <w:pPr>
        <w:pStyle w:val="BodyText"/>
        <w:tabs>
          <w:tab w:val="num" w:pos="1428"/>
          <w:tab w:val="num" w:pos="2608"/>
        </w:tabs>
      </w:pPr>
      <w:r>
        <w:t xml:space="preserve">The </w:t>
      </w:r>
      <w:r w:rsidRPr="00A1392A">
        <w:rPr>
          <w:u w:val="single"/>
        </w:rPr>
        <w:t>Chair</w:t>
      </w:r>
      <w:r>
        <w:t xml:space="preserve"> said that,</w:t>
      </w:r>
      <w:r w:rsidR="005B0756">
        <w:t xml:space="preserve"> </w:t>
      </w:r>
      <w:r>
        <w:t>i</w:t>
      </w:r>
      <w:r w:rsidR="005B0756">
        <w:t xml:space="preserve">n the Heads of Delegations meeting held on 2 December </w:t>
      </w:r>
      <w:r>
        <w:t xml:space="preserve">he had </w:t>
      </w:r>
      <w:r w:rsidR="005B0756">
        <w:t xml:space="preserve">shared </w:t>
      </w:r>
      <w:r>
        <w:t xml:space="preserve">with Members his </w:t>
      </w:r>
      <w:r w:rsidR="005B0756">
        <w:t xml:space="preserve">personal assessment that another type of engagement </w:t>
      </w:r>
      <w:r>
        <w:t xml:space="preserve">was needed </w:t>
      </w:r>
      <w:r w:rsidR="005B0756">
        <w:t xml:space="preserve">between members than what </w:t>
      </w:r>
      <w:r>
        <w:t xml:space="preserve">had been </w:t>
      </w:r>
      <w:r w:rsidR="005B0756">
        <w:t xml:space="preserve">witnessed for some time. </w:t>
      </w:r>
      <w:r>
        <w:t xml:space="preserve">His </w:t>
      </w:r>
      <w:r w:rsidR="005B0756">
        <w:t xml:space="preserve">first suggestion </w:t>
      </w:r>
      <w:r>
        <w:t xml:space="preserve">had been </w:t>
      </w:r>
      <w:r w:rsidR="005B0756">
        <w:t xml:space="preserve">that </w:t>
      </w:r>
      <w:r>
        <w:t xml:space="preserve">delegations </w:t>
      </w:r>
      <w:r w:rsidR="005B0756">
        <w:t>should focus more on what unite</w:t>
      </w:r>
      <w:r>
        <w:t>d</w:t>
      </w:r>
      <w:r w:rsidR="005B0756">
        <w:t xml:space="preserve"> </w:t>
      </w:r>
      <w:r>
        <w:t xml:space="preserve">them </w:t>
      </w:r>
      <w:r w:rsidR="005B0756">
        <w:t>than on what divide</w:t>
      </w:r>
      <w:r>
        <w:t>d</w:t>
      </w:r>
      <w:r w:rsidR="005B0756">
        <w:t xml:space="preserve"> </w:t>
      </w:r>
      <w:r>
        <w:t>them</w:t>
      </w:r>
      <w:r w:rsidR="005B0756">
        <w:t>, referr</w:t>
      </w:r>
      <w:r>
        <w:t>ing also</w:t>
      </w:r>
      <w:r w:rsidR="005B0756">
        <w:t xml:space="preserve"> to the </w:t>
      </w:r>
      <w:r>
        <w:t xml:space="preserve">common </w:t>
      </w:r>
      <w:r w:rsidR="005B0756">
        <w:t>objectives shared by Members.</w:t>
      </w:r>
    </w:p>
    <w:p w14:paraId="0BE61BAE" w14:textId="5191BE1D" w:rsidR="005B0756" w:rsidRPr="004508D1" w:rsidRDefault="005B0756" w:rsidP="00192D9C">
      <w:pPr>
        <w:pStyle w:val="BodyText"/>
        <w:tabs>
          <w:tab w:val="num" w:pos="1428"/>
          <w:tab w:val="num" w:pos="2608"/>
        </w:tabs>
      </w:pPr>
      <w:r>
        <w:t xml:space="preserve"> </w:t>
      </w:r>
      <w:r w:rsidR="00B75F2D">
        <w:t>His</w:t>
      </w:r>
      <w:r>
        <w:t xml:space="preserve"> second suggestion </w:t>
      </w:r>
      <w:r w:rsidR="00B75F2D">
        <w:t xml:space="preserve">had been </w:t>
      </w:r>
      <w:r>
        <w:t xml:space="preserve">that political </w:t>
      </w:r>
      <w:r w:rsidRPr="005C0524">
        <w:t xml:space="preserve">engagement and input </w:t>
      </w:r>
      <w:r w:rsidR="00B75F2D">
        <w:t xml:space="preserve">was needed </w:t>
      </w:r>
      <w:r w:rsidRPr="005C0524">
        <w:t>to be able to change the current dynamic,</w:t>
      </w:r>
      <w:r>
        <w:t xml:space="preserve"> input that </w:t>
      </w:r>
      <w:r w:rsidR="00B75F2D">
        <w:t xml:space="preserve">had been </w:t>
      </w:r>
      <w:r>
        <w:t>anticipat</w:t>
      </w:r>
      <w:r w:rsidR="00B75F2D">
        <w:t>ed</w:t>
      </w:r>
      <w:r>
        <w:t xml:space="preserve"> from the ministerial conference. </w:t>
      </w:r>
      <w:r w:rsidR="00B75F2D">
        <w:t xml:space="preserve">He had </w:t>
      </w:r>
      <w:r w:rsidRPr="005C0524">
        <w:t>therefore urge</w:t>
      </w:r>
      <w:r>
        <w:t>d</w:t>
      </w:r>
      <w:r w:rsidRPr="005C0524">
        <w:t xml:space="preserve"> members, </w:t>
      </w:r>
      <w:proofErr w:type="gramStart"/>
      <w:r w:rsidRPr="005C0524">
        <w:t>in particular those</w:t>
      </w:r>
      <w:proofErr w:type="gramEnd"/>
      <w:r w:rsidRPr="005C0524">
        <w:t xml:space="preserve"> who have taken a leading role in the discussions on these matters, to engage with each other, across the aisle, with a sense of urgency, not only here in Geneva, but also, and most importantly, at the political level. </w:t>
      </w:r>
      <w:r w:rsidR="00B75F2D">
        <w:t xml:space="preserve">He was </w:t>
      </w:r>
      <w:r w:rsidRPr="004508D1">
        <w:t xml:space="preserve">therefore encouraged by what </w:t>
      </w:r>
      <w:r w:rsidR="00B75F2D">
        <w:t xml:space="preserve">he had </w:t>
      </w:r>
      <w:r w:rsidRPr="004508D1">
        <w:t xml:space="preserve">heard from some members regarding such </w:t>
      </w:r>
      <w:r w:rsidR="00B75F2D">
        <w:t xml:space="preserve">political </w:t>
      </w:r>
      <w:r w:rsidRPr="004508D1">
        <w:t>engagement</w:t>
      </w:r>
      <w:r>
        <w:t xml:space="preserve"> taking place </w:t>
      </w:r>
      <w:r w:rsidR="00B75F2D">
        <w:t>now</w:t>
      </w:r>
      <w:r w:rsidRPr="004508D1">
        <w:t xml:space="preserve">. </w:t>
      </w:r>
    </w:p>
    <w:p w14:paraId="6846031A" w14:textId="74FC2E79" w:rsidR="005B0756" w:rsidRDefault="005B0756" w:rsidP="00B75F2D">
      <w:pPr>
        <w:pStyle w:val="BodyText"/>
        <w:tabs>
          <w:tab w:val="num" w:pos="1428"/>
          <w:tab w:val="num" w:pos="2608"/>
        </w:tabs>
      </w:pPr>
      <w:r>
        <w:t xml:space="preserve">Against this background, </w:t>
      </w:r>
      <w:r w:rsidR="008B6F2C">
        <w:t>the Chair</w:t>
      </w:r>
      <w:r w:rsidR="00B75F2D">
        <w:t xml:space="preserve"> believed that the </w:t>
      </w:r>
      <w:r>
        <w:t xml:space="preserve">best course of action for the immediate future </w:t>
      </w:r>
      <w:r w:rsidR="00B75F2D">
        <w:t xml:space="preserve">was </w:t>
      </w:r>
      <w:r>
        <w:t xml:space="preserve">to let the on-going high-level engagement continue and mature. If a common approach to the discussions on these items </w:t>
      </w:r>
      <w:r w:rsidR="00B75F2D">
        <w:t xml:space="preserve">could </w:t>
      </w:r>
      <w:r>
        <w:t xml:space="preserve">be developed among these Members, </w:t>
      </w:r>
      <w:r w:rsidR="00B75F2D">
        <w:t xml:space="preserve">he said, </w:t>
      </w:r>
      <w:r>
        <w:t xml:space="preserve">this could hopefully contribute to unlocking the situation in the Council and allow all Members to take a step forward towards developing a consensus outcome. </w:t>
      </w:r>
      <w:r w:rsidR="00B75F2D">
        <w:t xml:space="preserve">He had also taken note of Members </w:t>
      </w:r>
      <w:r>
        <w:t xml:space="preserve">underlining </w:t>
      </w:r>
      <w:r w:rsidR="00B75F2D">
        <w:t xml:space="preserve">the </w:t>
      </w:r>
      <w:r>
        <w:t>need for transparency and inclusiveness</w:t>
      </w:r>
      <w:r w:rsidR="00B75F2D">
        <w:t>,</w:t>
      </w:r>
      <w:r>
        <w:t xml:space="preserve"> while welcoming engagement among a few Members. </w:t>
      </w:r>
      <w:r w:rsidR="00B75F2D">
        <w:t xml:space="preserve">He said that it went </w:t>
      </w:r>
      <w:r>
        <w:t xml:space="preserve">without saying </w:t>
      </w:r>
      <w:r w:rsidR="00B75F2D">
        <w:t xml:space="preserve">that </w:t>
      </w:r>
      <w:r>
        <w:t xml:space="preserve">any </w:t>
      </w:r>
      <w:r w:rsidR="00B75F2D">
        <w:t>achievement</w:t>
      </w:r>
      <w:r>
        <w:t xml:space="preserve"> among </w:t>
      </w:r>
      <w:r w:rsidR="00B75F2D">
        <w:t xml:space="preserve">a </w:t>
      </w:r>
      <w:r>
        <w:t xml:space="preserve">small group </w:t>
      </w:r>
      <w:r w:rsidR="00B75F2D">
        <w:t xml:space="preserve">of Members would </w:t>
      </w:r>
      <w:r>
        <w:t xml:space="preserve">have to be brought to the larger membership. </w:t>
      </w:r>
      <w:r w:rsidR="00B75F2D">
        <w:t xml:space="preserve">He reiterated his belief </w:t>
      </w:r>
      <w:r w:rsidRPr="004508D1">
        <w:t xml:space="preserve">that a practical, tangible WTO response to the pandemic is needed, now more than ever. If members focus on that, </w:t>
      </w:r>
      <w:r w:rsidR="00B75F2D">
        <w:t xml:space="preserve">he also </w:t>
      </w:r>
      <w:r w:rsidRPr="004508D1">
        <w:t>believe</w:t>
      </w:r>
      <w:r w:rsidR="00B75F2D">
        <w:t>d</w:t>
      </w:r>
      <w:r w:rsidRPr="004508D1">
        <w:t xml:space="preserve"> it </w:t>
      </w:r>
      <w:r w:rsidR="00B75F2D">
        <w:t xml:space="preserve">was </w:t>
      </w:r>
      <w:r w:rsidRPr="004508D1">
        <w:t>within reach.</w:t>
      </w:r>
    </w:p>
    <w:p w14:paraId="60F1EC50" w14:textId="0050B100" w:rsidR="005B0756" w:rsidRDefault="005B0756" w:rsidP="00B75F2D">
      <w:pPr>
        <w:pStyle w:val="BodyText"/>
        <w:tabs>
          <w:tab w:val="num" w:pos="1428"/>
          <w:tab w:val="num" w:pos="2608"/>
        </w:tabs>
      </w:pPr>
      <w:proofErr w:type="gramStart"/>
      <w:r>
        <w:t>In light of</w:t>
      </w:r>
      <w:proofErr w:type="gramEnd"/>
      <w:r>
        <w:t xml:space="preserve"> this, </w:t>
      </w:r>
      <w:r w:rsidR="008B6F2C">
        <w:t xml:space="preserve">the </w:t>
      </w:r>
      <w:r w:rsidR="008B6F2C" w:rsidRPr="00A1392A">
        <w:rPr>
          <w:u w:val="single"/>
        </w:rPr>
        <w:t>Chair</w:t>
      </w:r>
      <w:r w:rsidR="00B75F2D">
        <w:t xml:space="preserve"> proposed </w:t>
      </w:r>
      <w:r>
        <w:t xml:space="preserve">that </w:t>
      </w:r>
      <w:bookmarkStart w:id="33" w:name="_Hlk90924308"/>
      <w:r w:rsidR="00B75F2D">
        <w:t xml:space="preserve">the Council </w:t>
      </w:r>
      <w:r>
        <w:t>once again keep the agenda items open</w:t>
      </w:r>
      <w:r w:rsidRPr="004E4E77">
        <w:t xml:space="preserve">, with a view to resuming the meeting – at short notice, if necessary – when there are indications that Members might be closer to </w:t>
      </w:r>
      <w:r>
        <w:t xml:space="preserve">a common understanding </w:t>
      </w:r>
      <w:r w:rsidRPr="004E4E77">
        <w:t xml:space="preserve">on how </w:t>
      </w:r>
      <w:r>
        <w:t xml:space="preserve">to proceed towards a possible landing zone and ultimately a consensus-based solution. </w:t>
      </w:r>
      <w:bookmarkStart w:id="34" w:name="_Hlk90924368"/>
      <w:bookmarkEnd w:id="33"/>
      <w:r>
        <w:t xml:space="preserve">In the meantime, </w:t>
      </w:r>
      <w:r w:rsidR="00B75F2D">
        <w:t xml:space="preserve">he would </w:t>
      </w:r>
      <w:r>
        <w:t xml:space="preserve">remain in touch with delegations to keep abreast of any </w:t>
      </w:r>
      <w:r w:rsidR="005D55EA">
        <w:t>developments and</w:t>
      </w:r>
      <w:r>
        <w:t xml:space="preserve"> </w:t>
      </w:r>
      <w:r w:rsidR="00B75F2D">
        <w:t xml:space="preserve">would </w:t>
      </w:r>
      <w:r>
        <w:t xml:space="preserve">make practical arrangements to be able to resume whenever there </w:t>
      </w:r>
      <w:r w:rsidR="00B75F2D">
        <w:t xml:space="preserve">were </w:t>
      </w:r>
      <w:r>
        <w:t>any new developments</w:t>
      </w:r>
      <w:bookmarkEnd w:id="34"/>
      <w:r>
        <w:t xml:space="preserve"> </w:t>
      </w:r>
      <w:r w:rsidR="00B75F2D">
        <w:t xml:space="preserve">or </w:t>
      </w:r>
      <w:r>
        <w:t xml:space="preserve">a need to inform Members </w:t>
      </w:r>
      <w:r w:rsidR="00B75F2D">
        <w:t xml:space="preserve">of the </w:t>
      </w:r>
      <w:r>
        <w:t xml:space="preserve">current state of play. </w:t>
      </w:r>
    </w:p>
    <w:p w14:paraId="1C12E672" w14:textId="72A42337" w:rsidR="00B75F2D" w:rsidRPr="00B75F2D" w:rsidRDefault="00B75F2D" w:rsidP="00B75F2D">
      <w:pPr>
        <w:pStyle w:val="BodyText"/>
        <w:tabs>
          <w:tab w:val="num" w:pos="720"/>
        </w:tabs>
        <w:rPr>
          <w:szCs w:val="18"/>
        </w:rPr>
      </w:pPr>
      <w:r>
        <w:rPr>
          <w:szCs w:val="18"/>
        </w:rPr>
        <w:t xml:space="preserve">The </w:t>
      </w:r>
      <w:r w:rsidRPr="008B6F2C">
        <w:rPr>
          <w:szCs w:val="18"/>
        </w:rPr>
        <w:t xml:space="preserve">Council </w:t>
      </w:r>
      <w:r w:rsidRPr="00A1392A">
        <w:rPr>
          <w:szCs w:val="18"/>
          <w:u w:val="single"/>
        </w:rPr>
        <w:t>so agreed</w:t>
      </w:r>
      <w:r>
        <w:rPr>
          <w:szCs w:val="18"/>
        </w:rPr>
        <w:t>.</w:t>
      </w:r>
    </w:p>
    <w:p w14:paraId="5CC74F8E" w14:textId="076D8FA1" w:rsidR="004C3B8A" w:rsidRPr="009554A1" w:rsidRDefault="004C3B8A" w:rsidP="009554A1">
      <w:pPr>
        <w:pStyle w:val="Heading1"/>
      </w:pPr>
      <w:bookmarkStart w:id="35" w:name="_Toc92359894"/>
      <w:r w:rsidRPr="00514BEE">
        <w:t>DRAFT GENERAL COUNCIL DECLARATION ON THE TRIPS AGREEMENT AND PUBLIC HEALTH IN THE CIRCUMSTANCES OF A PANDEMIC</w:t>
      </w:r>
      <w:bookmarkEnd w:id="35"/>
    </w:p>
    <w:p w14:paraId="15BA214F" w14:textId="354F44D0" w:rsidR="004C3B8A" w:rsidRPr="00A1392A" w:rsidRDefault="004C3B8A" w:rsidP="004C3B8A">
      <w:pPr>
        <w:pStyle w:val="BodyText"/>
        <w:tabs>
          <w:tab w:val="num" w:pos="720"/>
        </w:tabs>
        <w:rPr>
          <w:szCs w:val="18"/>
        </w:rPr>
      </w:pPr>
      <w:r w:rsidRPr="004C3B8A">
        <w:rPr>
          <w:szCs w:val="18"/>
        </w:rPr>
        <w:t xml:space="preserve">The </w:t>
      </w:r>
      <w:r w:rsidRPr="00A1392A">
        <w:rPr>
          <w:szCs w:val="18"/>
          <w:u w:val="single"/>
        </w:rPr>
        <w:t>Chair</w:t>
      </w:r>
      <w:r w:rsidRPr="004C3B8A">
        <w:rPr>
          <w:szCs w:val="18"/>
        </w:rPr>
        <w:t xml:space="preserve"> recalled that on 4 June 2021, the Council </w:t>
      </w:r>
      <w:r>
        <w:rPr>
          <w:szCs w:val="18"/>
        </w:rPr>
        <w:t xml:space="preserve">had </w:t>
      </w:r>
      <w:r w:rsidRPr="004C3B8A">
        <w:rPr>
          <w:szCs w:val="18"/>
        </w:rPr>
        <w:t>received a communication from the</w:t>
      </w:r>
      <w:r w:rsidR="002A237A">
        <w:rPr>
          <w:szCs w:val="18"/>
        </w:rPr>
        <w:t> </w:t>
      </w:r>
      <w:r w:rsidRPr="004C3B8A">
        <w:rPr>
          <w:szCs w:val="18"/>
        </w:rPr>
        <w:t xml:space="preserve">European Union on </w:t>
      </w:r>
      <w:r w:rsidRPr="00A1392A">
        <w:rPr>
          <w:szCs w:val="18"/>
        </w:rPr>
        <w:t>"Urgent Trade Policy Responses to the COVID-19 Crisis: Intellectual Property</w:t>
      </w:r>
      <w:r w:rsidR="00A1392A">
        <w:rPr>
          <w:szCs w:val="18"/>
        </w:rPr>
        <w:t>"</w:t>
      </w:r>
      <w:r w:rsidR="002A237A" w:rsidRPr="00A1392A">
        <w:rPr>
          <w:szCs w:val="18"/>
        </w:rPr>
        <w:t>.</w:t>
      </w:r>
      <w:r w:rsidRPr="00A1392A">
        <w:rPr>
          <w:szCs w:val="18"/>
        </w:rPr>
        <w:t>(</w:t>
      </w:r>
      <w:r w:rsidR="005055F0" w:rsidRPr="00A1392A">
        <w:rPr>
          <w:szCs w:val="18"/>
        </w:rPr>
        <w:t xml:space="preserve">document </w:t>
      </w:r>
      <w:hyperlink r:id="rId32" w:history="1">
        <w:r w:rsidRPr="00A1392A">
          <w:rPr>
            <w:rStyle w:val="Hyperlink"/>
            <w:szCs w:val="18"/>
          </w:rPr>
          <w:t>IP/C/W/680</w:t>
        </w:r>
      </w:hyperlink>
      <w:r w:rsidRPr="00A1392A">
        <w:rPr>
          <w:szCs w:val="18"/>
        </w:rPr>
        <w:t>), which had been followed on 18 June 2021 by a "Draft General Council Declaration on the TRIPS Agreement and Public Health in the Circumstances of a Pandemic</w:t>
      </w:r>
      <w:r w:rsidR="00A1392A">
        <w:rPr>
          <w:szCs w:val="18"/>
        </w:rPr>
        <w:t>"</w:t>
      </w:r>
      <w:r w:rsidR="002A237A" w:rsidRPr="00A1392A">
        <w:rPr>
          <w:szCs w:val="18"/>
        </w:rPr>
        <w:t>.</w:t>
      </w:r>
      <w:r w:rsidRPr="00A1392A">
        <w:rPr>
          <w:szCs w:val="18"/>
        </w:rPr>
        <w:t>(</w:t>
      </w:r>
      <w:r w:rsidR="005055F0" w:rsidRPr="00A1392A">
        <w:rPr>
          <w:szCs w:val="18"/>
        </w:rPr>
        <w:t xml:space="preserve">document </w:t>
      </w:r>
      <w:hyperlink r:id="rId33" w:history="1">
        <w:r w:rsidRPr="00A1392A">
          <w:rPr>
            <w:rStyle w:val="Hyperlink"/>
            <w:szCs w:val="18"/>
          </w:rPr>
          <w:t>IP/C/W/681</w:t>
        </w:r>
      </w:hyperlink>
      <w:r w:rsidRPr="00A1392A">
        <w:rPr>
          <w:szCs w:val="18"/>
        </w:rPr>
        <w:t>)</w:t>
      </w:r>
      <w:r w:rsidR="005055F0" w:rsidRPr="00A1392A">
        <w:rPr>
          <w:szCs w:val="18"/>
        </w:rPr>
        <w:t>.</w:t>
      </w:r>
    </w:p>
    <w:p w14:paraId="209C81B5" w14:textId="23E048A0" w:rsidR="004C3B8A" w:rsidRPr="004C3B8A" w:rsidRDefault="004C3B8A" w:rsidP="004C3B8A">
      <w:pPr>
        <w:pStyle w:val="BodyText"/>
        <w:tabs>
          <w:tab w:val="num" w:pos="720"/>
        </w:tabs>
        <w:rPr>
          <w:szCs w:val="18"/>
        </w:rPr>
      </w:pPr>
      <w:r w:rsidRPr="004C3B8A">
        <w:rPr>
          <w:szCs w:val="18"/>
        </w:rPr>
        <w:t>The European Union</w:t>
      </w:r>
      <w:r>
        <w:rPr>
          <w:szCs w:val="18"/>
        </w:rPr>
        <w:t xml:space="preserve"> had</w:t>
      </w:r>
      <w:r w:rsidRPr="004C3B8A">
        <w:rPr>
          <w:szCs w:val="18"/>
        </w:rPr>
        <w:t xml:space="preserve"> introduced its proposed declaration during an informal meeting held on 24 June 2021. The proposal </w:t>
      </w:r>
      <w:r>
        <w:rPr>
          <w:szCs w:val="18"/>
        </w:rPr>
        <w:t>had</w:t>
      </w:r>
      <w:r w:rsidRPr="004C3B8A">
        <w:rPr>
          <w:szCs w:val="18"/>
        </w:rPr>
        <w:t xml:space="preserve"> also</w:t>
      </w:r>
      <w:r>
        <w:rPr>
          <w:szCs w:val="18"/>
        </w:rPr>
        <w:t xml:space="preserve"> been</w:t>
      </w:r>
      <w:r w:rsidRPr="004C3B8A">
        <w:rPr>
          <w:szCs w:val="18"/>
        </w:rPr>
        <w:t xml:space="preserve"> discussed during informal meetings held on 30 June and 6 and 14 Jul</w:t>
      </w:r>
      <w:r>
        <w:rPr>
          <w:szCs w:val="18"/>
        </w:rPr>
        <w:t>y</w:t>
      </w:r>
      <w:r w:rsidRPr="004C3B8A">
        <w:rPr>
          <w:szCs w:val="18"/>
        </w:rPr>
        <w:t>, and at a formal meeting on 20 July. It ha</w:t>
      </w:r>
      <w:r>
        <w:rPr>
          <w:szCs w:val="18"/>
        </w:rPr>
        <w:t>d</w:t>
      </w:r>
      <w:r w:rsidRPr="004C3B8A">
        <w:rPr>
          <w:szCs w:val="18"/>
        </w:rPr>
        <w:t xml:space="preserve"> since been discussed at every meeting dedicated to discussing the revised TRIPS waiver proposal under the previous agenda item. As part of the TRIPS Council's status reports to the General Council on the revised waiver request on 27 July and on 4 October, Members </w:t>
      </w:r>
      <w:r>
        <w:rPr>
          <w:szCs w:val="18"/>
        </w:rPr>
        <w:t xml:space="preserve">had </w:t>
      </w:r>
      <w:r w:rsidRPr="004C3B8A">
        <w:rPr>
          <w:szCs w:val="18"/>
        </w:rPr>
        <w:t xml:space="preserve">reported that the TRIPS Council would also continue its consideration of the EU's proposal. </w:t>
      </w:r>
    </w:p>
    <w:p w14:paraId="74D97B83" w14:textId="7A3B552C" w:rsidR="004C3B8A" w:rsidRDefault="004C3B8A" w:rsidP="004C3B8A">
      <w:pPr>
        <w:pStyle w:val="BodyText"/>
        <w:tabs>
          <w:tab w:val="num" w:pos="720"/>
        </w:tabs>
        <w:rPr>
          <w:szCs w:val="18"/>
        </w:rPr>
      </w:pPr>
      <w:r>
        <w:rPr>
          <w:szCs w:val="18"/>
        </w:rPr>
        <w:lastRenderedPageBreak/>
        <w:t xml:space="preserve">The representatives of the </w:t>
      </w:r>
      <w:r w:rsidRPr="007A27FC">
        <w:rPr>
          <w:szCs w:val="18"/>
          <w:u w:val="single"/>
        </w:rPr>
        <w:t>United Kingdom</w:t>
      </w:r>
      <w:r>
        <w:rPr>
          <w:szCs w:val="18"/>
        </w:rPr>
        <w:t xml:space="preserve">; </w:t>
      </w:r>
      <w:r w:rsidRPr="007A27FC">
        <w:rPr>
          <w:szCs w:val="18"/>
          <w:u w:val="single"/>
        </w:rPr>
        <w:t>Pakistan</w:t>
      </w:r>
      <w:r>
        <w:rPr>
          <w:szCs w:val="18"/>
        </w:rPr>
        <w:t xml:space="preserve">; </w:t>
      </w:r>
      <w:r w:rsidRPr="007A27FC">
        <w:rPr>
          <w:szCs w:val="18"/>
          <w:u w:val="single"/>
        </w:rPr>
        <w:t>Cuba</w:t>
      </w:r>
      <w:r>
        <w:rPr>
          <w:szCs w:val="18"/>
        </w:rPr>
        <w:t xml:space="preserve">; </w:t>
      </w:r>
      <w:r w:rsidR="00A1392A" w:rsidRPr="00A1392A">
        <w:rPr>
          <w:szCs w:val="18"/>
          <w:u w:val="single"/>
        </w:rPr>
        <w:t xml:space="preserve">Republic of </w:t>
      </w:r>
      <w:r w:rsidRPr="00A1392A">
        <w:rPr>
          <w:szCs w:val="18"/>
          <w:u w:val="single"/>
        </w:rPr>
        <w:t>K</w:t>
      </w:r>
      <w:r w:rsidRPr="007A27FC">
        <w:rPr>
          <w:szCs w:val="18"/>
          <w:u w:val="single"/>
        </w:rPr>
        <w:t>orea</w:t>
      </w:r>
      <w:r>
        <w:rPr>
          <w:szCs w:val="18"/>
        </w:rPr>
        <w:t xml:space="preserve">; </w:t>
      </w:r>
      <w:r w:rsidRPr="007A27FC">
        <w:rPr>
          <w:szCs w:val="18"/>
          <w:u w:val="single"/>
        </w:rPr>
        <w:t>Singapore</w:t>
      </w:r>
      <w:r>
        <w:rPr>
          <w:szCs w:val="18"/>
        </w:rPr>
        <w:t xml:space="preserve">; </w:t>
      </w:r>
      <w:r w:rsidRPr="007A27FC">
        <w:rPr>
          <w:szCs w:val="18"/>
          <w:u w:val="single"/>
        </w:rPr>
        <w:t>Turkey</w:t>
      </w:r>
      <w:r>
        <w:rPr>
          <w:szCs w:val="18"/>
        </w:rPr>
        <w:t xml:space="preserve">; </w:t>
      </w:r>
      <w:r w:rsidRPr="007A27FC">
        <w:rPr>
          <w:szCs w:val="18"/>
          <w:u w:val="single"/>
        </w:rPr>
        <w:t>China</w:t>
      </w:r>
      <w:r>
        <w:rPr>
          <w:szCs w:val="18"/>
        </w:rPr>
        <w:t xml:space="preserve">; </w:t>
      </w:r>
      <w:r w:rsidRPr="007A27FC">
        <w:rPr>
          <w:szCs w:val="18"/>
          <w:u w:val="single"/>
        </w:rPr>
        <w:t>Switzerland</w:t>
      </w:r>
      <w:r>
        <w:rPr>
          <w:szCs w:val="18"/>
        </w:rPr>
        <w:t xml:space="preserve">; </w:t>
      </w:r>
      <w:r w:rsidRPr="007A27FC">
        <w:rPr>
          <w:szCs w:val="18"/>
          <w:u w:val="single"/>
        </w:rPr>
        <w:t>Norway</w:t>
      </w:r>
      <w:r w:rsidR="007A27FC">
        <w:rPr>
          <w:szCs w:val="18"/>
        </w:rPr>
        <w:t xml:space="preserve">; </w:t>
      </w:r>
      <w:r w:rsidR="007A27FC" w:rsidRPr="007A27FC">
        <w:rPr>
          <w:szCs w:val="18"/>
          <w:u w:val="single"/>
        </w:rPr>
        <w:t>Brazil</w:t>
      </w:r>
      <w:r w:rsidR="007A27FC">
        <w:rPr>
          <w:szCs w:val="18"/>
        </w:rPr>
        <w:t xml:space="preserve">; </w:t>
      </w:r>
      <w:r w:rsidR="007A27FC" w:rsidRPr="007A27FC">
        <w:rPr>
          <w:szCs w:val="18"/>
          <w:u w:val="single"/>
        </w:rPr>
        <w:t>Mozambique</w:t>
      </w:r>
      <w:r w:rsidR="007A27FC">
        <w:rPr>
          <w:szCs w:val="18"/>
        </w:rPr>
        <w:t xml:space="preserve">; </w:t>
      </w:r>
      <w:r w:rsidR="007A27FC" w:rsidRPr="007A27FC">
        <w:rPr>
          <w:szCs w:val="18"/>
          <w:u w:val="single"/>
        </w:rPr>
        <w:t>India</w:t>
      </w:r>
      <w:r w:rsidR="007A27FC" w:rsidRPr="007A27FC">
        <w:rPr>
          <w:szCs w:val="18"/>
        </w:rPr>
        <w:t>;</w:t>
      </w:r>
      <w:r w:rsidR="007A27FC">
        <w:rPr>
          <w:szCs w:val="18"/>
        </w:rPr>
        <w:t xml:space="preserve"> and the </w:t>
      </w:r>
      <w:r w:rsidR="007A27FC" w:rsidRPr="007A27FC">
        <w:rPr>
          <w:szCs w:val="18"/>
          <w:u w:val="single"/>
        </w:rPr>
        <w:t>European Union</w:t>
      </w:r>
      <w:r w:rsidR="007A27FC">
        <w:rPr>
          <w:szCs w:val="18"/>
        </w:rPr>
        <w:t xml:space="preserve"> took the floor.</w:t>
      </w:r>
    </w:p>
    <w:p w14:paraId="0AC45B81" w14:textId="05BF2E39" w:rsidR="004C3B8A" w:rsidRPr="004C3B8A" w:rsidRDefault="004C3B8A" w:rsidP="004C3B8A">
      <w:pPr>
        <w:pStyle w:val="BodyText"/>
        <w:tabs>
          <w:tab w:val="num" w:pos="720"/>
        </w:tabs>
        <w:rPr>
          <w:szCs w:val="18"/>
        </w:rPr>
      </w:pPr>
      <w:r w:rsidRPr="004C3B8A">
        <w:rPr>
          <w:szCs w:val="18"/>
        </w:rPr>
        <w:t xml:space="preserve">The </w:t>
      </w:r>
      <w:r w:rsidRPr="004C3B8A">
        <w:rPr>
          <w:szCs w:val="18"/>
          <w:u w:val="single"/>
        </w:rPr>
        <w:t>Chair</w:t>
      </w:r>
      <w:r w:rsidRPr="004C3B8A">
        <w:rPr>
          <w:szCs w:val="18"/>
        </w:rPr>
        <w:t xml:space="preserve"> thanked the delegations for their interventions. </w:t>
      </w:r>
      <w:r w:rsidR="005456E1">
        <w:rPr>
          <w:szCs w:val="18"/>
        </w:rPr>
        <w:t>Noting</w:t>
      </w:r>
      <w:r w:rsidR="007A27FC">
        <w:rPr>
          <w:szCs w:val="18"/>
        </w:rPr>
        <w:t xml:space="preserve"> </w:t>
      </w:r>
      <w:r w:rsidRPr="004C3B8A">
        <w:rPr>
          <w:szCs w:val="18"/>
        </w:rPr>
        <w:t>that the consideration of th</w:t>
      </w:r>
      <w:r w:rsidR="007A27FC">
        <w:rPr>
          <w:szCs w:val="18"/>
        </w:rPr>
        <w:t>e</w:t>
      </w:r>
      <w:r w:rsidR="00D262F7">
        <w:rPr>
          <w:szCs w:val="18"/>
        </w:rPr>
        <w:t xml:space="preserve"> present</w:t>
      </w:r>
      <w:r w:rsidRPr="004C3B8A">
        <w:rPr>
          <w:szCs w:val="18"/>
        </w:rPr>
        <w:t xml:space="preserve"> item </w:t>
      </w:r>
      <w:r w:rsidR="007A27FC">
        <w:rPr>
          <w:szCs w:val="18"/>
        </w:rPr>
        <w:t>was</w:t>
      </w:r>
      <w:r w:rsidRPr="004C3B8A">
        <w:rPr>
          <w:szCs w:val="18"/>
        </w:rPr>
        <w:t xml:space="preserve"> closely linked to the previous </w:t>
      </w:r>
      <w:r w:rsidR="00D262F7">
        <w:rPr>
          <w:szCs w:val="18"/>
        </w:rPr>
        <w:t>one, he suggested</w:t>
      </w:r>
      <w:r w:rsidRPr="004C3B8A">
        <w:rPr>
          <w:szCs w:val="18"/>
        </w:rPr>
        <w:t xml:space="preserve"> to also suspend the conclusion of this agenda item, so that it c</w:t>
      </w:r>
      <w:r w:rsidR="00D262F7">
        <w:rPr>
          <w:szCs w:val="18"/>
        </w:rPr>
        <w:t>ould</w:t>
      </w:r>
      <w:r w:rsidRPr="004C3B8A">
        <w:rPr>
          <w:szCs w:val="18"/>
        </w:rPr>
        <w:t xml:space="preserve"> be taken up together with the waiver discussion, when the Council resume</w:t>
      </w:r>
      <w:r w:rsidR="00D262F7">
        <w:rPr>
          <w:szCs w:val="18"/>
        </w:rPr>
        <w:t>d</w:t>
      </w:r>
      <w:r w:rsidRPr="004C3B8A">
        <w:rPr>
          <w:szCs w:val="18"/>
        </w:rPr>
        <w:t xml:space="preserve"> these items. </w:t>
      </w:r>
    </w:p>
    <w:p w14:paraId="084B855A" w14:textId="112BC279" w:rsidR="00D262F7" w:rsidRDefault="00D262F7" w:rsidP="00D262F7">
      <w:pPr>
        <w:pStyle w:val="BodyText"/>
        <w:tabs>
          <w:tab w:val="num" w:pos="720"/>
        </w:tabs>
        <w:rPr>
          <w:szCs w:val="18"/>
        </w:rPr>
      </w:pPr>
      <w:r w:rsidRPr="00D262F7">
        <w:rPr>
          <w:szCs w:val="18"/>
        </w:rPr>
        <w:t xml:space="preserve">The </w:t>
      </w:r>
      <w:r w:rsidRPr="002A237A">
        <w:rPr>
          <w:szCs w:val="18"/>
        </w:rPr>
        <w:t xml:space="preserve">Council </w:t>
      </w:r>
      <w:r w:rsidRPr="00A1392A">
        <w:rPr>
          <w:szCs w:val="18"/>
          <w:u w:val="single"/>
        </w:rPr>
        <w:t>took note</w:t>
      </w:r>
      <w:r w:rsidRPr="002A237A">
        <w:rPr>
          <w:szCs w:val="18"/>
        </w:rPr>
        <w:t xml:space="preserve"> of the statements made and </w:t>
      </w:r>
      <w:r w:rsidRPr="00A1392A">
        <w:rPr>
          <w:szCs w:val="18"/>
          <w:u w:val="single"/>
        </w:rPr>
        <w:t>agreed</w:t>
      </w:r>
      <w:r w:rsidRPr="002A237A">
        <w:rPr>
          <w:szCs w:val="18"/>
        </w:rPr>
        <w:t xml:space="preserve"> to keep</w:t>
      </w:r>
      <w:r>
        <w:rPr>
          <w:szCs w:val="18"/>
        </w:rPr>
        <w:t xml:space="preserve"> the agenda item open.</w:t>
      </w:r>
    </w:p>
    <w:p w14:paraId="56D04B29" w14:textId="6DA7D62E" w:rsidR="009554A1" w:rsidRPr="008C13B4" w:rsidRDefault="009554A1" w:rsidP="009554A1">
      <w:pPr>
        <w:pStyle w:val="BodyText"/>
        <w:tabs>
          <w:tab w:val="num" w:pos="720"/>
        </w:tabs>
        <w:rPr>
          <w:szCs w:val="18"/>
        </w:rPr>
      </w:pPr>
      <w:r w:rsidRPr="00A1392A">
        <w:rPr>
          <w:szCs w:val="18"/>
          <w:u w:val="single"/>
        </w:rPr>
        <w:t>At the reconvened meeting of 18 November</w:t>
      </w:r>
      <w:r w:rsidRPr="002A237A">
        <w:rPr>
          <w:szCs w:val="18"/>
        </w:rPr>
        <w:t>,</w:t>
      </w:r>
      <w:r>
        <w:rPr>
          <w:szCs w:val="18"/>
        </w:rPr>
        <w:t xml:space="preserve"> the report to the General Council was adopted and the </w:t>
      </w:r>
      <w:r w:rsidRPr="00011ADB">
        <w:rPr>
          <w:szCs w:val="18"/>
          <w:u w:val="single"/>
        </w:rPr>
        <w:t>Chair</w:t>
      </w:r>
      <w:r>
        <w:rPr>
          <w:szCs w:val="18"/>
        </w:rPr>
        <w:t xml:space="preserve"> said that, </w:t>
      </w:r>
      <w:r w:rsidRPr="00366B26">
        <w:rPr>
          <w:szCs w:val="18"/>
        </w:rPr>
        <w:t xml:space="preserve">it </w:t>
      </w:r>
      <w:r>
        <w:rPr>
          <w:szCs w:val="18"/>
        </w:rPr>
        <w:t>was</w:t>
      </w:r>
      <w:r w:rsidRPr="00366B26">
        <w:rPr>
          <w:szCs w:val="18"/>
        </w:rPr>
        <w:t xml:space="preserve"> therefore understood that the agenda items 13 and 14 on the Council's agenda continue</w:t>
      </w:r>
      <w:r>
        <w:rPr>
          <w:szCs w:val="18"/>
        </w:rPr>
        <w:t>d</w:t>
      </w:r>
      <w:r w:rsidRPr="00366B26">
        <w:rPr>
          <w:szCs w:val="18"/>
        </w:rPr>
        <w:t xml:space="preserve"> to remain open </w:t>
      </w:r>
      <w:proofErr w:type="gramStart"/>
      <w:r w:rsidRPr="00366B26">
        <w:rPr>
          <w:szCs w:val="18"/>
        </w:rPr>
        <w:t>in order to</w:t>
      </w:r>
      <w:proofErr w:type="gramEnd"/>
      <w:r w:rsidRPr="00366B26">
        <w:rPr>
          <w:szCs w:val="18"/>
        </w:rPr>
        <w:t xml:space="preserve"> permit more time for bilateral engagement, with a view to resuming – at short notice if necessary – the meeting, when there </w:t>
      </w:r>
      <w:r>
        <w:rPr>
          <w:szCs w:val="18"/>
        </w:rPr>
        <w:t>were</w:t>
      </w:r>
      <w:r w:rsidRPr="00366B26">
        <w:rPr>
          <w:szCs w:val="18"/>
        </w:rPr>
        <w:t xml:space="preserve"> indications that Members </w:t>
      </w:r>
      <w:r w:rsidRPr="008C13B4">
        <w:rPr>
          <w:szCs w:val="18"/>
        </w:rPr>
        <w:t xml:space="preserve">might be ready to reach an agreement. </w:t>
      </w:r>
      <w:r w:rsidR="00EF2B0C" w:rsidRPr="008C13B4">
        <w:rPr>
          <w:szCs w:val="18"/>
        </w:rPr>
        <w:t>[see paragraphs 93-9</w:t>
      </w:r>
      <w:r w:rsidR="00F92CCE">
        <w:rPr>
          <w:szCs w:val="18"/>
        </w:rPr>
        <w:t>9</w:t>
      </w:r>
      <w:r w:rsidR="00EF2B0C" w:rsidRPr="008C13B4">
        <w:rPr>
          <w:szCs w:val="18"/>
        </w:rPr>
        <w:t>]</w:t>
      </w:r>
    </w:p>
    <w:p w14:paraId="4267B302" w14:textId="6B393C82" w:rsidR="00AC11FC" w:rsidRPr="008C13B4" w:rsidRDefault="00AC11FC" w:rsidP="009554A1">
      <w:pPr>
        <w:pStyle w:val="BodyText"/>
        <w:tabs>
          <w:tab w:val="num" w:pos="720"/>
        </w:tabs>
        <w:rPr>
          <w:szCs w:val="18"/>
        </w:rPr>
      </w:pPr>
      <w:r w:rsidRPr="00A1392A">
        <w:rPr>
          <w:szCs w:val="18"/>
          <w:u w:val="single"/>
        </w:rPr>
        <w:t>At the reconvened meeting of 29 November</w:t>
      </w:r>
      <w:r w:rsidRPr="002A237A">
        <w:rPr>
          <w:szCs w:val="18"/>
        </w:rPr>
        <w:t>,</w:t>
      </w:r>
      <w:r w:rsidRPr="008C13B4">
        <w:rPr>
          <w:szCs w:val="18"/>
        </w:rPr>
        <w:t xml:space="preserve"> the </w:t>
      </w:r>
      <w:r w:rsidRPr="00A1392A">
        <w:rPr>
          <w:szCs w:val="18"/>
          <w:u w:val="single"/>
        </w:rPr>
        <w:t>Chair</w:t>
      </w:r>
      <w:r w:rsidRPr="008C13B4">
        <w:rPr>
          <w:szCs w:val="18"/>
        </w:rPr>
        <w:t xml:space="preserve"> proposed to take agenda items 13 and 14 together, as delegations had been making a single statement. [see paragraphs 10</w:t>
      </w:r>
      <w:r w:rsidR="00F92CCE">
        <w:rPr>
          <w:szCs w:val="18"/>
        </w:rPr>
        <w:t>0</w:t>
      </w:r>
      <w:r w:rsidRPr="008C13B4">
        <w:rPr>
          <w:szCs w:val="18"/>
        </w:rPr>
        <w:t>-10</w:t>
      </w:r>
      <w:r w:rsidR="00F92CCE">
        <w:rPr>
          <w:szCs w:val="18"/>
        </w:rPr>
        <w:t>7</w:t>
      </w:r>
      <w:r w:rsidRPr="008C13B4">
        <w:rPr>
          <w:szCs w:val="18"/>
        </w:rPr>
        <w:t>]</w:t>
      </w:r>
    </w:p>
    <w:p w14:paraId="0FA4BAF0" w14:textId="54122738" w:rsidR="008C13B4" w:rsidRPr="008C13B4" w:rsidRDefault="008C13B4" w:rsidP="009554A1">
      <w:pPr>
        <w:pStyle w:val="BodyText"/>
        <w:tabs>
          <w:tab w:val="num" w:pos="720"/>
        </w:tabs>
        <w:rPr>
          <w:szCs w:val="18"/>
        </w:rPr>
      </w:pPr>
      <w:r w:rsidRPr="00A1392A">
        <w:rPr>
          <w:szCs w:val="18"/>
          <w:u w:val="single"/>
        </w:rPr>
        <w:t>At the reconvened meeting of 16 December</w:t>
      </w:r>
      <w:r w:rsidRPr="002A237A">
        <w:rPr>
          <w:szCs w:val="18"/>
        </w:rPr>
        <w:t>, the</w:t>
      </w:r>
      <w:r w:rsidRPr="008C13B4">
        <w:rPr>
          <w:szCs w:val="18"/>
        </w:rPr>
        <w:t xml:space="preserve"> Chair proposed to take agenda items 13 and 14 together, as delegations had been making a single statement.</w:t>
      </w:r>
      <w:r w:rsidR="00A45E8A">
        <w:rPr>
          <w:szCs w:val="18"/>
        </w:rPr>
        <w:t xml:space="preserve"> </w:t>
      </w:r>
      <w:r w:rsidR="00F92CCE" w:rsidRPr="008C13B4">
        <w:rPr>
          <w:szCs w:val="18"/>
        </w:rPr>
        <w:t xml:space="preserve">[see paragraphs </w:t>
      </w:r>
      <w:r w:rsidR="00F92CCE">
        <w:rPr>
          <w:szCs w:val="18"/>
        </w:rPr>
        <w:t>10</w:t>
      </w:r>
      <w:r w:rsidR="00A45E8A">
        <w:rPr>
          <w:szCs w:val="18"/>
        </w:rPr>
        <w:t>8-1</w:t>
      </w:r>
      <w:r w:rsidR="00F92CCE">
        <w:rPr>
          <w:szCs w:val="18"/>
        </w:rPr>
        <w:t>19]</w:t>
      </w:r>
    </w:p>
    <w:p w14:paraId="793BA89A" w14:textId="77777777" w:rsidR="00D262F7" w:rsidRDefault="00D262F7" w:rsidP="00D262F7">
      <w:pPr>
        <w:pStyle w:val="Heading1"/>
      </w:pPr>
      <w:bookmarkStart w:id="36" w:name="_Toc92359895"/>
      <w:r>
        <w:t>INFORMATION REQUEST UNDER ARTICLE 63.3 – REQUEST BY THE EUROPEAN UNION</w:t>
      </w:r>
      <w:bookmarkEnd w:id="36"/>
    </w:p>
    <w:p w14:paraId="465F9A98" w14:textId="65DEEA15" w:rsidR="00D262F7" w:rsidRDefault="00D262F7" w:rsidP="00D262F7">
      <w:pPr>
        <w:pStyle w:val="BodyText"/>
        <w:tabs>
          <w:tab w:val="num" w:pos="720"/>
        </w:tabs>
      </w:pPr>
      <w:r>
        <w:t xml:space="preserve">The </w:t>
      </w:r>
      <w:r w:rsidRPr="00D262F7">
        <w:rPr>
          <w:u w:val="single"/>
        </w:rPr>
        <w:t>Chair</w:t>
      </w:r>
      <w:r>
        <w:t xml:space="preserve"> said the present item has been put on the agenda at the request of the</w:t>
      </w:r>
      <w:r w:rsidR="002A237A">
        <w:t> </w:t>
      </w:r>
      <w:r>
        <w:t>European</w:t>
      </w:r>
      <w:r w:rsidR="002A237A">
        <w:t> </w:t>
      </w:r>
      <w:r>
        <w:t xml:space="preserve">Union. On 4 June 2021, the Council </w:t>
      </w:r>
      <w:r w:rsidR="00EC292F">
        <w:t xml:space="preserve">had </w:t>
      </w:r>
      <w:r>
        <w:t>received a communication from the</w:t>
      </w:r>
      <w:r w:rsidR="002A237A">
        <w:t> </w:t>
      </w:r>
      <w:r>
        <w:t>European</w:t>
      </w:r>
      <w:r w:rsidR="002A237A">
        <w:t> </w:t>
      </w:r>
      <w:r>
        <w:t xml:space="preserve">Union to China, entitled </w:t>
      </w:r>
      <w:r w:rsidR="002A237A" w:rsidRPr="00A1392A">
        <w:t>"</w:t>
      </w:r>
      <w:r w:rsidRPr="00A1392A">
        <w:t>Request for Information Pursuant to Article 63.3 of the TRIPS Agreement</w:t>
      </w:r>
      <w:r w:rsidR="002A237A" w:rsidRPr="00A1392A">
        <w:t>"</w:t>
      </w:r>
      <w:r w:rsidRPr="00A1392A">
        <w:t>, regarding recent judicial decisions and regulations relating to patents (IP/C/W/</w:t>
      </w:r>
      <w:r w:rsidRPr="00A1392A">
        <w:rPr>
          <w:szCs w:val="18"/>
        </w:rPr>
        <w:t>682</w:t>
      </w:r>
      <w:r w:rsidRPr="00A1392A">
        <w:t xml:space="preserve">). On 7 September 2021, the Council </w:t>
      </w:r>
      <w:r w:rsidR="00EC292F" w:rsidRPr="00A1392A">
        <w:t xml:space="preserve">had </w:t>
      </w:r>
      <w:r w:rsidRPr="00A1392A">
        <w:t xml:space="preserve">received a communication from China entitled "Response to the European Union's Request for Information Pursuant to Article 63.3 of the TRIPS Agreement" (IP/C/W/683). </w:t>
      </w:r>
    </w:p>
    <w:p w14:paraId="5F9CBE28" w14:textId="5301E869" w:rsidR="00EC292F" w:rsidRDefault="00EC292F" w:rsidP="00D262F7">
      <w:pPr>
        <w:pStyle w:val="BodyText"/>
        <w:tabs>
          <w:tab w:val="num" w:pos="720"/>
        </w:tabs>
      </w:pPr>
      <w:r>
        <w:t xml:space="preserve">The representatives of the </w:t>
      </w:r>
      <w:r w:rsidRPr="00EC292F">
        <w:rPr>
          <w:u w:val="single"/>
        </w:rPr>
        <w:t>European Union</w:t>
      </w:r>
      <w:r w:rsidRPr="00EC292F">
        <w:t xml:space="preserve">; </w:t>
      </w:r>
      <w:r>
        <w:rPr>
          <w:u w:val="single"/>
        </w:rPr>
        <w:t>China</w:t>
      </w:r>
      <w:r w:rsidRPr="00EC292F">
        <w:t>; and the</w:t>
      </w:r>
      <w:r>
        <w:rPr>
          <w:u w:val="single"/>
        </w:rPr>
        <w:t xml:space="preserve"> United States</w:t>
      </w:r>
      <w:r>
        <w:t xml:space="preserve"> took the floor.</w:t>
      </w:r>
    </w:p>
    <w:p w14:paraId="0B3DE2DC" w14:textId="47013A77" w:rsidR="00EC292F" w:rsidRDefault="00EC292F" w:rsidP="00D262F7">
      <w:pPr>
        <w:pStyle w:val="BodyText"/>
        <w:tabs>
          <w:tab w:val="num" w:pos="720"/>
        </w:tabs>
      </w:pPr>
      <w:r>
        <w:t>The</w:t>
      </w:r>
      <w:r w:rsidRPr="00EC292F">
        <w:t xml:space="preserve"> </w:t>
      </w:r>
      <w:r w:rsidRPr="00FE38EB">
        <w:t xml:space="preserve">Council </w:t>
      </w:r>
      <w:r w:rsidRPr="00A1392A">
        <w:rPr>
          <w:u w:val="single"/>
        </w:rPr>
        <w:t>took note</w:t>
      </w:r>
      <w:r w:rsidRPr="00FE38EB">
        <w:t xml:space="preserve"> of</w:t>
      </w:r>
      <w:r>
        <w:t xml:space="preserve"> the statements made.</w:t>
      </w:r>
    </w:p>
    <w:p w14:paraId="09A86778" w14:textId="14625C12" w:rsidR="00D262F7" w:rsidRPr="008106A5" w:rsidRDefault="00D262F7" w:rsidP="00D262F7">
      <w:pPr>
        <w:pStyle w:val="Heading1"/>
      </w:pPr>
      <w:bookmarkStart w:id="37" w:name="_Toc92359896"/>
      <w:r w:rsidRPr="008106A5">
        <w:t xml:space="preserve">INTELLECTUAL PROPERTY AND INNOVATION: </w:t>
      </w:r>
      <w:r>
        <w:t>Women and Intellectual P</w:t>
      </w:r>
      <w:r w:rsidR="0091358D">
        <w:t>r</w:t>
      </w:r>
      <w:r>
        <w:t>operty</w:t>
      </w:r>
      <w:bookmarkEnd w:id="37"/>
    </w:p>
    <w:p w14:paraId="540B588D" w14:textId="12EA260A" w:rsidR="00D262F7" w:rsidRDefault="00D262F7" w:rsidP="00EC292F">
      <w:pPr>
        <w:pStyle w:val="BodyText"/>
        <w:tabs>
          <w:tab w:val="num" w:pos="720"/>
        </w:tabs>
      </w:pPr>
      <w:r>
        <w:t xml:space="preserve">The </w:t>
      </w:r>
      <w:r w:rsidRPr="00EC292F">
        <w:rPr>
          <w:u w:val="single"/>
        </w:rPr>
        <w:t>Chair</w:t>
      </w:r>
      <w:r>
        <w:t xml:space="preserve"> </w:t>
      </w:r>
      <w:r w:rsidR="00EC292F">
        <w:t>said that the</w:t>
      </w:r>
      <w:r w:rsidRPr="00EA2149">
        <w:t xml:space="preserve"> item ha</w:t>
      </w:r>
      <w:r w:rsidR="00EC292F">
        <w:t>d</w:t>
      </w:r>
      <w:r w:rsidRPr="00EA2149">
        <w:t xml:space="preserve"> been put on the agenda at the request of Australia, the European Union, Japan, Switzerland, the Separate Customs Territory of Taiwan, Penghu, Kinmen and Matsu, the </w:t>
      </w:r>
      <w:r>
        <w:t>United Kingdom,</w:t>
      </w:r>
      <w:r w:rsidRPr="00EA2149">
        <w:t xml:space="preserve"> and the United States of America. </w:t>
      </w:r>
      <w:r w:rsidRPr="00D44554">
        <w:t>These delegations ha</w:t>
      </w:r>
      <w:r w:rsidR="00EC292F">
        <w:t>d</w:t>
      </w:r>
      <w:r w:rsidRPr="00D44554">
        <w:t xml:space="preserve"> also submitted a communication to allow </w:t>
      </w:r>
      <w:r>
        <w:t>Member</w:t>
      </w:r>
      <w:r w:rsidRPr="00D44554">
        <w:t>s to prepare for today's discussion</w:t>
      </w:r>
      <w:r w:rsidR="00EC292F" w:rsidRPr="00EC292F">
        <w:t xml:space="preserve"> </w:t>
      </w:r>
      <w:r w:rsidR="00EC292F">
        <w:t>(</w:t>
      </w:r>
      <w:r w:rsidR="00FE38EB">
        <w:t xml:space="preserve">document </w:t>
      </w:r>
      <w:hyperlink r:id="rId34" w:history="1">
        <w:r w:rsidR="00EC292F" w:rsidRPr="00FE38EB">
          <w:rPr>
            <w:rStyle w:val="Hyperlink"/>
          </w:rPr>
          <w:t>IP/C/W/685</w:t>
        </w:r>
      </w:hyperlink>
      <w:r w:rsidR="00EC292F">
        <w:t>)</w:t>
      </w:r>
      <w:r w:rsidRPr="00D44554">
        <w:t>.</w:t>
      </w:r>
      <w:r>
        <w:t xml:space="preserve"> </w:t>
      </w:r>
      <w:r w:rsidR="00EC292F">
        <w:t>S</w:t>
      </w:r>
      <w:r>
        <w:t>ince the circulation of the revised draft agenda, the delegation of Chile ha</w:t>
      </w:r>
      <w:r w:rsidR="00EC292F">
        <w:t>d</w:t>
      </w:r>
      <w:r>
        <w:t xml:space="preserve"> been added to the co-sponsors of this item and the corresponding submission.</w:t>
      </w:r>
    </w:p>
    <w:p w14:paraId="31E9FAD6" w14:textId="3A0238EE" w:rsidR="00EC292F" w:rsidRDefault="00EC292F" w:rsidP="00B26491">
      <w:pPr>
        <w:pStyle w:val="BodyText"/>
        <w:tabs>
          <w:tab w:val="num" w:pos="720"/>
        </w:tabs>
      </w:pPr>
      <w:r>
        <w:t xml:space="preserve">The representatives of the </w:t>
      </w:r>
      <w:r w:rsidRPr="00B26491">
        <w:rPr>
          <w:u w:val="single"/>
        </w:rPr>
        <w:t>United States</w:t>
      </w:r>
      <w:r>
        <w:t xml:space="preserve">; the </w:t>
      </w:r>
      <w:r w:rsidRPr="00B26491">
        <w:rPr>
          <w:u w:val="single"/>
        </w:rPr>
        <w:t>European Union</w:t>
      </w:r>
      <w:r>
        <w:t xml:space="preserve">; </w:t>
      </w:r>
      <w:r w:rsidRPr="00B26491">
        <w:rPr>
          <w:u w:val="single"/>
        </w:rPr>
        <w:t>Chile</w:t>
      </w:r>
      <w:r w:rsidR="00B26491">
        <w:t xml:space="preserve">; the </w:t>
      </w:r>
      <w:r w:rsidRPr="00B26491">
        <w:rPr>
          <w:u w:val="single"/>
        </w:rPr>
        <w:t>U</w:t>
      </w:r>
      <w:r w:rsidR="00B26491" w:rsidRPr="00B26491">
        <w:rPr>
          <w:u w:val="single"/>
        </w:rPr>
        <w:t xml:space="preserve">nited </w:t>
      </w:r>
      <w:r w:rsidRPr="00B26491">
        <w:rPr>
          <w:u w:val="single"/>
        </w:rPr>
        <w:t>K</w:t>
      </w:r>
      <w:r w:rsidR="00B26491" w:rsidRPr="00B26491">
        <w:rPr>
          <w:u w:val="single"/>
        </w:rPr>
        <w:t>ingdom</w:t>
      </w:r>
      <w:r w:rsidR="00B26491">
        <w:t xml:space="preserve">; </w:t>
      </w:r>
      <w:r w:rsidRPr="00B26491">
        <w:rPr>
          <w:u w:val="single"/>
        </w:rPr>
        <w:t>Chinese Taipei</w:t>
      </w:r>
      <w:r w:rsidR="00B26491">
        <w:t xml:space="preserve">; </w:t>
      </w:r>
      <w:r w:rsidRPr="00B26491">
        <w:rPr>
          <w:u w:val="single"/>
        </w:rPr>
        <w:t>Japan</w:t>
      </w:r>
      <w:r w:rsidR="00B26491">
        <w:t xml:space="preserve">; </w:t>
      </w:r>
      <w:r w:rsidRPr="00B26491">
        <w:rPr>
          <w:u w:val="single"/>
        </w:rPr>
        <w:t>Australia</w:t>
      </w:r>
      <w:r w:rsidR="00B26491">
        <w:t xml:space="preserve">; </w:t>
      </w:r>
      <w:r w:rsidRPr="00B26491">
        <w:rPr>
          <w:u w:val="single"/>
        </w:rPr>
        <w:t>Canada</w:t>
      </w:r>
      <w:r w:rsidR="00B26491">
        <w:t xml:space="preserve">; </w:t>
      </w:r>
      <w:r w:rsidRPr="00B26491">
        <w:rPr>
          <w:u w:val="single"/>
        </w:rPr>
        <w:t>Singapore</w:t>
      </w:r>
      <w:r w:rsidR="00B26491">
        <w:t xml:space="preserve">; </w:t>
      </w:r>
      <w:r w:rsidRPr="00B26491">
        <w:rPr>
          <w:u w:val="single"/>
        </w:rPr>
        <w:t>Switzerland</w:t>
      </w:r>
      <w:r w:rsidR="00B26491">
        <w:t xml:space="preserve">; </w:t>
      </w:r>
      <w:r w:rsidRPr="00B26491">
        <w:rPr>
          <w:u w:val="single"/>
        </w:rPr>
        <w:t>Panama</w:t>
      </w:r>
      <w:r w:rsidR="00B26491">
        <w:t xml:space="preserve">; </w:t>
      </w:r>
      <w:r w:rsidRPr="00B26491">
        <w:rPr>
          <w:u w:val="single"/>
        </w:rPr>
        <w:t>South Africa</w:t>
      </w:r>
      <w:r w:rsidR="00B26491">
        <w:t xml:space="preserve">; </w:t>
      </w:r>
      <w:r w:rsidR="00B26491" w:rsidRPr="00B26491">
        <w:rPr>
          <w:u w:val="single"/>
        </w:rPr>
        <w:t>China</w:t>
      </w:r>
      <w:r w:rsidR="00B26491">
        <w:t xml:space="preserve">; and </w:t>
      </w:r>
      <w:r w:rsidRPr="00B26491">
        <w:rPr>
          <w:u w:val="single"/>
        </w:rPr>
        <w:t>WIPO</w:t>
      </w:r>
      <w:r w:rsidR="00B26491">
        <w:t xml:space="preserve"> took the floor.</w:t>
      </w:r>
    </w:p>
    <w:p w14:paraId="0389C589" w14:textId="1FDDDA6B" w:rsidR="00D262F7" w:rsidRPr="00AC7E7E" w:rsidRDefault="00D262F7" w:rsidP="00EC292F">
      <w:pPr>
        <w:pStyle w:val="BodyText"/>
        <w:tabs>
          <w:tab w:val="num" w:pos="720"/>
        </w:tabs>
      </w:pPr>
      <w:r>
        <w:rPr>
          <w:lang w:eastAsia="en-GB"/>
        </w:rPr>
        <w:t xml:space="preserve">The </w:t>
      </w:r>
      <w:r w:rsidRPr="00FE38EB">
        <w:rPr>
          <w:lang w:eastAsia="en-GB"/>
        </w:rPr>
        <w:t xml:space="preserve">Council </w:t>
      </w:r>
      <w:r w:rsidRPr="00A1392A">
        <w:rPr>
          <w:u w:val="single"/>
          <w:lang w:eastAsia="en-GB"/>
        </w:rPr>
        <w:t>took note</w:t>
      </w:r>
      <w:r w:rsidRPr="00FE38EB">
        <w:rPr>
          <w:lang w:eastAsia="en-GB"/>
        </w:rPr>
        <w:t xml:space="preserve"> of the</w:t>
      </w:r>
      <w:r>
        <w:rPr>
          <w:lang w:eastAsia="en-GB"/>
        </w:rPr>
        <w:t xml:space="preserve"> statements made under this item.</w:t>
      </w:r>
    </w:p>
    <w:p w14:paraId="76237716" w14:textId="6813D61A" w:rsidR="00D262F7" w:rsidRPr="00AC0A3B" w:rsidRDefault="00D262F7" w:rsidP="00D262F7">
      <w:pPr>
        <w:pStyle w:val="Heading1"/>
        <w:rPr>
          <w:lang w:eastAsia="en-GB"/>
        </w:rPr>
      </w:pPr>
      <w:bookmarkStart w:id="38" w:name="_Toc92359897"/>
      <w:r>
        <w:t>information</w:t>
      </w:r>
      <w:r>
        <w:rPr>
          <w:lang w:eastAsia="en-GB"/>
        </w:rPr>
        <w:t xml:space="preserve"> on relevant developments elsewhere in the wto</w:t>
      </w:r>
      <w:bookmarkEnd w:id="38"/>
    </w:p>
    <w:p w14:paraId="6FE323C4" w14:textId="44762EB8" w:rsidR="00D262F7" w:rsidRDefault="00D262F7" w:rsidP="00B26491">
      <w:pPr>
        <w:pStyle w:val="BodyText"/>
        <w:tabs>
          <w:tab w:val="num" w:pos="720"/>
        </w:tabs>
      </w:pPr>
      <w:r>
        <w:t xml:space="preserve">The </w:t>
      </w:r>
      <w:r w:rsidRPr="00B26491">
        <w:rPr>
          <w:u w:val="single"/>
        </w:rPr>
        <w:t>Chair</w:t>
      </w:r>
      <w:r>
        <w:t xml:space="preserve"> </w:t>
      </w:r>
      <w:r w:rsidR="00B26491">
        <w:t xml:space="preserve">recalled </w:t>
      </w:r>
      <w:r>
        <w:t xml:space="preserve">that the purpose of this agenda item </w:t>
      </w:r>
      <w:r w:rsidR="00B26491">
        <w:t>was</w:t>
      </w:r>
      <w:r>
        <w:t xml:space="preserve"> to keep Members posted of developments in other WTO bodies which are relevant to TRIPS matters, so no discussion </w:t>
      </w:r>
      <w:r w:rsidR="00B26491">
        <w:t>was</w:t>
      </w:r>
      <w:r>
        <w:t xml:space="preserve"> required.</w:t>
      </w:r>
      <w:r w:rsidR="00B26491">
        <w:t xml:space="preserve"> </w:t>
      </w:r>
      <w:r w:rsidR="00A67D2A">
        <w:t>He</w:t>
      </w:r>
      <w:r>
        <w:t xml:space="preserve"> invited the Secretariat to provide the regular briefing on </w:t>
      </w:r>
      <w:r w:rsidRPr="005B1BAA">
        <w:t xml:space="preserve">IP-related issues considered </w:t>
      </w:r>
      <w:r>
        <w:t xml:space="preserve">in the context of </w:t>
      </w:r>
      <w:r w:rsidRPr="005B1BAA">
        <w:t>individual Members' trade policy reviews</w:t>
      </w:r>
      <w:r>
        <w:t>, and in the Director-General's Monitoring Report</w:t>
      </w:r>
      <w:r w:rsidRPr="005B1BAA">
        <w:t>.</w:t>
      </w:r>
      <w:r>
        <w:t xml:space="preserve"> </w:t>
      </w:r>
    </w:p>
    <w:p w14:paraId="04EB3126" w14:textId="47710F31" w:rsidR="00A67D2A" w:rsidRDefault="00A67D2A" w:rsidP="00B26491">
      <w:pPr>
        <w:pStyle w:val="BodyText"/>
        <w:tabs>
          <w:tab w:val="num" w:pos="720"/>
        </w:tabs>
      </w:pPr>
      <w:r>
        <w:t xml:space="preserve">The representative of the </w:t>
      </w:r>
      <w:r w:rsidRPr="00A67D2A">
        <w:rPr>
          <w:u w:val="single"/>
        </w:rPr>
        <w:t>Secretariat</w:t>
      </w:r>
      <w:r>
        <w:t xml:space="preserve"> took the floor.</w:t>
      </w:r>
    </w:p>
    <w:p w14:paraId="5760A5D6" w14:textId="2A3735B7" w:rsidR="00A67D2A" w:rsidRDefault="00A67D2A" w:rsidP="00B26491">
      <w:pPr>
        <w:pStyle w:val="BodyText"/>
        <w:tabs>
          <w:tab w:val="num" w:pos="720"/>
        </w:tabs>
      </w:pPr>
      <w:r>
        <w:lastRenderedPageBreak/>
        <w:t xml:space="preserve">The </w:t>
      </w:r>
      <w:r w:rsidRPr="00FE38EB">
        <w:t xml:space="preserve">Council </w:t>
      </w:r>
      <w:r w:rsidRPr="00A1392A">
        <w:rPr>
          <w:u w:val="single"/>
        </w:rPr>
        <w:t>took note</w:t>
      </w:r>
      <w:r>
        <w:t xml:space="preserve"> of the information provided.</w:t>
      </w:r>
    </w:p>
    <w:p w14:paraId="56269B38" w14:textId="5C09A512" w:rsidR="00D262F7" w:rsidRPr="00D06ED3" w:rsidRDefault="00D262F7" w:rsidP="00D262F7">
      <w:pPr>
        <w:pStyle w:val="Heading1"/>
        <w:rPr>
          <w:lang w:eastAsia="en-GB"/>
        </w:rPr>
      </w:pPr>
      <w:bookmarkStart w:id="39" w:name="_Toc92359898"/>
      <w:r w:rsidRPr="00D06ED3">
        <w:rPr>
          <w:lang w:eastAsia="en-GB"/>
        </w:rPr>
        <w:t xml:space="preserve">observer </w:t>
      </w:r>
      <w:r w:rsidRPr="00A84D0A">
        <w:t>status</w:t>
      </w:r>
      <w:r w:rsidRPr="00D06ED3">
        <w:rPr>
          <w:lang w:eastAsia="en-GB"/>
        </w:rPr>
        <w:t xml:space="preserve"> for international intergovernmental organisations</w:t>
      </w:r>
      <w:bookmarkEnd w:id="39"/>
    </w:p>
    <w:p w14:paraId="2DDDD7F4" w14:textId="719E0073" w:rsidR="00D262F7" w:rsidRDefault="00D262F7" w:rsidP="00A67D2A">
      <w:pPr>
        <w:pStyle w:val="BodyText"/>
        <w:tabs>
          <w:tab w:val="num" w:pos="720"/>
        </w:tabs>
      </w:pPr>
      <w:r>
        <w:t xml:space="preserve">The </w:t>
      </w:r>
      <w:r w:rsidRPr="00A67D2A">
        <w:rPr>
          <w:u w:val="single"/>
        </w:rPr>
        <w:t>Chair</w:t>
      </w:r>
      <w:r>
        <w:t xml:space="preserve"> said that there continue</w:t>
      </w:r>
      <w:r w:rsidR="00A67D2A">
        <w:t>d</w:t>
      </w:r>
      <w:r>
        <w:t xml:space="preserve"> to be </w:t>
      </w:r>
      <w:r w:rsidRPr="00AC0A3B">
        <w:t>1</w:t>
      </w:r>
      <w:r>
        <w:t>4</w:t>
      </w:r>
      <w:r w:rsidRPr="00AC0A3B">
        <w:t xml:space="preserve"> pending requests for observer status in the TRIPS Council by intergovernmental organizations. The updated list </w:t>
      </w:r>
      <w:r w:rsidR="00A67D2A">
        <w:t>was available</w:t>
      </w:r>
      <w:r w:rsidR="00A67D2A">
        <w:rPr>
          <w:rStyle w:val="FootnoteReference"/>
        </w:rPr>
        <w:footnoteReference w:id="6"/>
      </w:r>
      <w:r w:rsidR="00A67D2A">
        <w:t xml:space="preserve"> and the i</w:t>
      </w:r>
      <w:r w:rsidRPr="00C444EA">
        <w:t xml:space="preserve">nformation </w:t>
      </w:r>
      <w:r>
        <w:t>provided by these organizations on their</w:t>
      </w:r>
      <w:r w:rsidRPr="00C444EA">
        <w:t xml:space="preserve"> respective work and the reasons for their interest in observer status</w:t>
      </w:r>
      <w:r>
        <w:t xml:space="preserve"> </w:t>
      </w:r>
      <w:r w:rsidR="00A67D2A">
        <w:t>was</w:t>
      </w:r>
      <w:r>
        <w:t xml:space="preserve"> </w:t>
      </w:r>
      <w:r w:rsidRPr="00C444EA">
        <w:t>on the Members' website.</w:t>
      </w:r>
      <w:r>
        <w:rPr>
          <w:rStyle w:val="FootnoteReference"/>
        </w:rPr>
        <w:footnoteReference w:id="7"/>
      </w:r>
    </w:p>
    <w:p w14:paraId="6C4C9F7B" w14:textId="02F2E868" w:rsidR="00A67D2A" w:rsidRPr="0036123F" w:rsidRDefault="00A67D2A" w:rsidP="00A67D2A">
      <w:pPr>
        <w:pStyle w:val="BodyText"/>
        <w:tabs>
          <w:tab w:val="num" w:pos="720"/>
        </w:tabs>
      </w:pPr>
      <w:r w:rsidRPr="0036123F">
        <w:t xml:space="preserve">The representatives of </w:t>
      </w:r>
      <w:bookmarkStart w:id="40" w:name="_Hlk90995252"/>
      <w:r w:rsidRPr="0036123F">
        <w:rPr>
          <w:u w:val="single"/>
        </w:rPr>
        <w:t>Bangladesh</w:t>
      </w:r>
      <w:r w:rsidRPr="0036123F">
        <w:t xml:space="preserve">; the </w:t>
      </w:r>
      <w:r w:rsidRPr="0036123F">
        <w:rPr>
          <w:u w:val="single"/>
        </w:rPr>
        <w:t>United States</w:t>
      </w:r>
      <w:r w:rsidRPr="0036123F">
        <w:t xml:space="preserve">; </w:t>
      </w:r>
      <w:r w:rsidRPr="0036123F">
        <w:rPr>
          <w:u w:val="single"/>
        </w:rPr>
        <w:t>South Africa</w:t>
      </w:r>
      <w:r w:rsidRPr="0036123F">
        <w:t xml:space="preserve">; </w:t>
      </w:r>
      <w:r w:rsidRPr="0036123F">
        <w:rPr>
          <w:u w:val="single"/>
        </w:rPr>
        <w:t>China;</w:t>
      </w:r>
      <w:r w:rsidRPr="0036123F">
        <w:t xml:space="preserve"> </w:t>
      </w:r>
      <w:r w:rsidRPr="0036123F">
        <w:rPr>
          <w:u w:val="single"/>
        </w:rPr>
        <w:t>Indonesia</w:t>
      </w:r>
      <w:r w:rsidRPr="0036123F">
        <w:t>; and the</w:t>
      </w:r>
      <w:r w:rsidR="00FE38EB">
        <w:rPr>
          <w:color w:val="000000"/>
          <w:szCs w:val="18"/>
          <w:shd w:val="clear" w:color="auto" w:fill="FFFFFF"/>
        </w:rPr>
        <w:t xml:space="preserve"> </w:t>
      </w:r>
      <w:r w:rsidR="00FE38EB" w:rsidRPr="005D3BED">
        <w:rPr>
          <w:color w:val="000000"/>
          <w:szCs w:val="18"/>
          <w:u w:val="single"/>
          <w:shd w:val="clear" w:color="auto" w:fill="FFFFFF"/>
        </w:rPr>
        <w:t xml:space="preserve">Bolivarian Republic of </w:t>
      </w:r>
      <w:bookmarkEnd w:id="40"/>
      <w:r w:rsidR="00A1392A" w:rsidRPr="005D3BED">
        <w:rPr>
          <w:color w:val="000000"/>
          <w:szCs w:val="18"/>
          <w:u w:val="single"/>
          <w:shd w:val="clear" w:color="auto" w:fill="FFFFFF"/>
        </w:rPr>
        <w:t>Venezuela</w:t>
      </w:r>
      <w:r w:rsidR="00A1392A" w:rsidRPr="0036123F">
        <w:t xml:space="preserve"> </w:t>
      </w:r>
      <w:r w:rsidRPr="0036123F">
        <w:t>took the floor.</w:t>
      </w:r>
    </w:p>
    <w:p w14:paraId="45D2012D" w14:textId="791F3E0A" w:rsidR="00A67D2A" w:rsidRDefault="00A67D2A" w:rsidP="00A67D2A">
      <w:pPr>
        <w:pStyle w:val="BodyText"/>
        <w:tabs>
          <w:tab w:val="num" w:pos="720"/>
        </w:tabs>
      </w:pPr>
      <w:r>
        <w:t xml:space="preserve">The </w:t>
      </w:r>
      <w:r w:rsidRPr="00FE38EB">
        <w:t xml:space="preserve">Council </w:t>
      </w:r>
      <w:r w:rsidRPr="00A1392A">
        <w:rPr>
          <w:u w:val="single"/>
        </w:rPr>
        <w:t>took note</w:t>
      </w:r>
      <w:r w:rsidRPr="00FE38EB">
        <w:t xml:space="preserve"> of</w:t>
      </w:r>
      <w:r>
        <w:t xml:space="preserve"> the statements made and </w:t>
      </w:r>
      <w:r w:rsidRPr="00A1392A">
        <w:rPr>
          <w:u w:val="single"/>
        </w:rPr>
        <w:t>agreed</w:t>
      </w:r>
      <w:r w:rsidRPr="00FE38EB">
        <w:t xml:space="preserve"> </w:t>
      </w:r>
      <w:r>
        <w:t xml:space="preserve">to revert to </w:t>
      </w:r>
      <w:r w:rsidR="00D262F7">
        <w:rPr>
          <w:lang w:eastAsia="en-GB"/>
        </w:rPr>
        <w:t>the matter a</w:t>
      </w:r>
      <w:r w:rsidR="00A82B54">
        <w:rPr>
          <w:lang w:eastAsia="en-GB"/>
        </w:rPr>
        <w:t>t</w:t>
      </w:r>
      <w:r w:rsidR="00D262F7">
        <w:rPr>
          <w:lang w:eastAsia="en-GB"/>
        </w:rPr>
        <w:t xml:space="preserve"> its next meeting.</w:t>
      </w:r>
    </w:p>
    <w:p w14:paraId="59C102E3" w14:textId="77777777" w:rsidR="00A67D2A" w:rsidRDefault="00A67D2A" w:rsidP="00A67D2A">
      <w:pPr>
        <w:pStyle w:val="BodyText"/>
        <w:tabs>
          <w:tab w:val="num" w:pos="720"/>
        </w:tabs>
      </w:pPr>
      <w:r>
        <w:t xml:space="preserve">The </w:t>
      </w:r>
      <w:r w:rsidRPr="00A67D2A">
        <w:rPr>
          <w:u w:val="single"/>
        </w:rPr>
        <w:t>Chair</w:t>
      </w:r>
      <w:r>
        <w:t xml:space="preserve"> </w:t>
      </w:r>
      <w:r w:rsidR="00D262F7">
        <w:rPr>
          <w:lang w:eastAsia="en-GB"/>
        </w:rPr>
        <w:t xml:space="preserve">recalled that, </w:t>
      </w:r>
      <w:r w:rsidR="00D262F7" w:rsidRPr="00A67D2A">
        <w:rPr>
          <w:color w:val="000000" w:themeColor="text1"/>
        </w:rPr>
        <w:t xml:space="preserve">at its meeting in November 2012, the Council </w:t>
      </w:r>
      <w:r>
        <w:rPr>
          <w:color w:val="000000" w:themeColor="text1"/>
        </w:rPr>
        <w:t xml:space="preserve">had </w:t>
      </w:r>
      <w:r w:rsidR="00D262F7" w:rsidRPr="00A67D2A">
        <w:rPr>
          <w:color w:val="000000" w:themeColor="text1"/>
        </w:rPr>
        <w:t xml:space="preserve">agreed to grant ad hoc observer status on a meeting-to-meeting basis to the </w:t>
      </w:r>
      <w:r w:rsidR="00D262F7">
        <w:t>European Free Trade Association (EFTA)</w:t>
      </w:r>
      <w:r w:rsidR="00D262F7" w:rsidRPr="00A67D2A">
        <w:rPr>
          <w:color w:val="000000" w:themeColor="text1"/>
        </w:rPr>
        <w:t>. Since then, this invitation ha</w:t>
      </w:r>
      <w:r>
        <w:rPr>
          <w:color w:val="000000" w:themeColor="text1"/>
        </w:rPr>
        <w:t>d</w:t>
      </w:r>
      <w:r w:rsidR="00D262F7" w:rsidRPr="00A67D2A">
        <w:rPr>
          <w:color w:val="000000" w:themeColor="text1"/>
        </w:rPr>
        <w:t xml:space="preserve"> been renewed at each meeting. The Chair suggested to invite again the EFTA to attend the Council's next formal meeting on an ad hoc basis.</w:t>
      </w:r>
    </w:p>
    <w:p w14:paraId="77F82463" w14:textId="20EB18C8" w:rsidR="00D262F7" w:rsidRPr="00BC5E9E" w:rsidRDefault="00A67D2A" w:rsidP="00A67D2A">
      <w:pPr>
        <w:pStyle w:val="BodyText"/>
        <w:tabs>
          <w:tab w:val="num" w:pos="720"/>
        </w:tabs>
      </w:pPr>
      <w:r>
        <w:t xml:space="preserve">The </w:t>
      </w:r>
      <w:r w:rsidRPr="00FE38EB">
        <w:t xml:space="preserve">Council </w:t>
      </w:r>
      <w:r w:rsidR="00D262F7" w:rsidRPr="00A1392A">
        <w:rPr>
          <w:u w:val="single"/>
        </w:rPr>
        <w:t>so agreed</w:t>
      </w:r>
      <w:r w:rsidR="00D262F7">
        <w:t>.</w:t>
      </w:r>
    </w:p>
    <w:p w14:paraId="7ED9272A" w14:textId="77777777" w:rsidR="00D262F7" w:rsidRPr="00AC0A3B" w:rsidRDefault="00D262F7" w:rsidP="00D262F7">
      <w:pPr>
        <w:pStyle w:val="Heading1"/>
        <w:rPr>
          <w:lang w:eastAsia="en-GB"/>
        </w:rPr>
      </w:pPr>
      <w:bookmarkStart w:id="41" w:name="_Toc92359899"/>
      <w:r>
        <w:rPr>
          <w:lang w:eastAsia="en-GB"/>
        </w:rPr>
        <w:t>annual report</w:t>
      </w:r>
      <w:bookmarkEnd w:id="41"/>
    </w:p>
    <w:p w14:paraId="726B6918" w14:textId="6458EC7A" w:rsidR="00D262F7" w:rsidRDefault="00D262F7" w:rsidP="000602D0">
      <w:pPr>
        <w:pStyle w:val="BodyText"/>
        <w:tabs>
          <w:tab w:val="num" w:pos="720"/>
        </w:tabs>
      </w:pPr>
      <w:r>
        <w:t xml:space="preserve">The </w:t>
      </w:r>
      <w:r w:rsidRPr="000602D0">
        <w:rPr>
          <w:u w:val="single"/>
        </w:rPr>
        <w:t>Chair</w:t>
      </w:r>
      <w:r>
        <w:t xml:space="preserve"> </w:t>
      </w:r>
      <w:r w:rsidR="000602D0">
        <w:t>said</w:t>
      </w:r>
      <w:r>
        <w:t xml:space="preserve"> that t</w:t>
      </w:r>
      <w:r w:rsidRPr="00A53C09">
        <w:t>he draft Annual Report of the Council ha</w:t>
      </w:r>
      <w:r w:rsidR="000602D0">
        <w:t>d</w:t>
      </w:r>
      <w:r w:rsidRPr="00A53C09">
        <w:t xml:space="preserve"> been </w:t>
      </w:r>
      <w:r w:rsidRPr="000602D0">
        <w:rPr>
          <w:color w:val="000000" w:themeColor="text1"/>
        </w:rPr>
        <w:t>circulated</w:t>
      </w:r>
      <w:r w:rsidRPr="00A53C09">
        <w:t xml:space="preserve"> in document</w:t>
      </w:r>
      <w:r w:rsidR="00A1392A">
        <w:t> </w:t>
      </w:r>
      <w:r w:rsidRPr="00A53C09">
        <w:t>JOB/IP/</w:t>
      </w:r>
      <w:r w:rsidRPr="00611638">
        <w:t>49</w:t>
      </w:r>
      <w:r>
        <w:t xml:space="preserve"> and </w:t>
      </w:r>
      <w:r w:rsidRPr="00A53C09">
        <w:t>still need</w:t>
      </w:r>
      <w:r w:rsidR="000602D0">
        <w:t>ed</w:t>
      </w:r>
      <w:r w:rsidRPr="00A53C09">
        <w:t xml:space="preserve"> to be updated </w:t>
      </w:r>
      <w:proofErr w:type="gramStart"/>
      <w:r>
        <w:t>in order</w:t>
      </w:r>
      <w:r w:rsidRPr="00A53C09">
        <w:t xml:space="preserve"> to</w:t>
      </w:r>
      <w:proofErr w:type="gramEnd"/>
      <w:r w:rsidRPr="00A53C09">
        <w:t xml:space="preserve"> reflect the disc</w:t>
      </w:r>
      <w:r>
        <w:t>ussions at the present meeting.</w:t>
      </w:r>
      <w:r w:rsidR="000602D0">
        <w:t xml:space="preserve"> </w:t>
      </w:r>
      <w:r>
        <w:t>He asked</w:t>
      </w:r>
      <w:r w:rsidRPr="00A53C09">
        <w:t xml:space="preserve"> if any delegation would have any comments on the draft at this point.</w:t>
      </w:r>
      <w:r w:rsidR="000602D0">
        <w:t xml:space="preserve"> He </w:t>
      </w:r>
      <w:r>
        <w:t>suggest</w:t>
      </w:r>
      <w:r w:rsidR="000602D0">
        <w:t>ed</w:t>
      </w:r>
      <w:r>
        <w:t xml:space="preserve"> that the Council agrees that the Secretariat be requested to update the draft to reflect the discussions at </w:t>
      </w:r>
      <w:r w:rsidR="0036123F">
        <w:t>this</w:t>
      </w:r>
      <w:r>
        <w:t xml:space="preserve"> meeting. The draft delegations would have one week to comment on the updated parts of the draft report.</w:t>
      </w:r>
    </w:p>
    <w:p w14:paraId="1DABA99E" w14:textId="030F7104" w:rsidR="00D262F7" w:rsidRPr="00BC5E9E" w:rsidRDefault="000602D0" w:rsidP="000602D0">
      <w:pPr>
        <w:pStyle w:val="BodyText"/>
        <w:tabs>
          <w:tab w:val="num" w:pos="720"/>
        </w:tabs>
      </w:pPr>
      <w:r>
        <w:t xml:space="preserve">The Council </w:t>
      </w:r>
      <w:r w:rsidRPr="00A1392A">
        <w:rPr>
          <w:u w:val="single"/>
        </w:rPr>
        <w:t xml:space="preserve">so </w:t>
      </w:r>
      <w:r w:rsidR="00D262F7" w:rsidRPr="00A1392A">
        <w:rPr>
          <w:u w:val="single"/>
        </w:rPr>
        <w:t>agreed</w:t>
      </w:r>
      <w:r w:rsidR="00D262F7" w:rsidRPr="00FE38EB">
        <w:t>.</w:t>
      </w:r>
      <w:r w:rsidR="00D262F7">
        <w:t xml:space="preserve"> </w:t>
      </w:r>
    </w:p>
    <w:p w14:paraId="42305372" w14:textId="77777777" w:rsidR="00D262F7" w:rsidRDefault="00D262F7" w:rsidP="00D262F7">
      <w:pPr>
        <w:pStyle w:val="Heading1"/>
        <w:rPr>
          <w:lang w:eastAsia="en-GB"/>
        </w:rPr>
      </w:pPr>
      <w:r>
        <w:rPr>
          <w:lang w:eastAsia="en-GB"/>
        </w:rPr>
        <w:tab/>
      </w:r>
      <w:bookmarkStart w:id="42" w:name="_Toc92359900"/>
      <w:r>
        <w:rPr>
          <w:lang w:eastAsia="en-GB"/>
        </w:rPr>
        <w:t>other business</w:t>
      </w:r>
      <w:bookmarkEnd w:id="42"/>
    </w:p>
    <w:p w14:paraId="60339F79" w14:textId="60B8BE20" w:rsidR="00D262F7" w:rsidRPr="00A53C09" w:rsidRDefault="008C510A" w:rsidP="008C510A">
      <w:pPr>
        <w:pStyle w:val="BodyText"/>
        <w:tabs>
          <w:tab w:val="num" w:pos="720"/>
        </w:tabs>
      </w:pPr>
      <w:r>
        <w:t>T</w:t>
      </w:r>
      <w:r w:rsidR="00D262F7">
        <w:t xml:space="preserve">he </w:t>
      </w:r>
      <w:r w:rsidR="00D262F7" w:rsidRPr="008C510A">
        <w:rPr>
          <w:u w:val="single"/>
        </w:rPr>
        <w:t>Chair</w:t>
      </w:r>
      <w:r w:rsidR="00D262F7">
        <w:t xml:space="preserve"> </w:t>
      </w:r>
      <w:r>
        <w:t>proposed to hold the TRIPS Council on t</w:t>
      </w:r>
      <w:r w:rsidR="00D262F7" w:rsidRPr="00A53C09">
        <w:t>he following dates in 20</w:t>
      </w:r>
      <w:r w:rsidR="00D262F7">
        <w:t>22</w:t>
      </w:r>
      <w:r w:rsidR="00D262F7" w:rsidRPr="00A53C09">
        <w:t>:</w:t>
      </w:r>
    </w:p>
    <w:p w14:paraId="3779DCB1" w14:textId="77777777" w:rsidR="00D262F7" w:rsidRDefault="00D262F7" w:rsidP="00D262F7">
      <w:pPr>
        <w:pStyle w:val="BodyText"/>
        <w:numPr>
          <w:ilvl w:val="0"/>
          <w:numId w:val="0"/>
        </w:numPr>
        <w:ind w:left="720"/>
      </w:pPr>
      <w:r>
        <w:t>-</w:t>
      </w:r>
      <w:r>
        <w:tab/>
        <w:t xml:space="preserve">9-10 March 2022 </w:t>
      </w:r>
    </w:p>
    <w:p w14:paraId="5914562E" w14:textId="77777777" w:rsidR="00D262F7" w:rsidRDefault="00D262F7" w:rsidP="00D262F7">
      <w:pPr>
        <w:pStyle w:val="BodyText"/>
        <w:numPr>
          <w:ilvl w:val="0"/>
          <w:numId w:val="0"/>
        </w:numPr>
        <w:ind w:left="720"/>
      </w:pPr>
      <w:r>
        <w:t>-</w:t>
      </w:r>
      <w:r>
        <w:tab/>
        <w:t xml:space="preserve">8-9 June 2022          </w:t>
      </w:r>
    </w:p>
    <w:p w14:paraId="7C3B016B" w14:textId="77777777" w:rsidR="00D262F7" w:rsidRPr="00A53C09" w:rsidRDefault="00D262F7" w:rsidP="00D262F7">
      <w:pPr>
        <w:pStyle w:val="BodyText"/>
        <w:numPr>
          <w:ilvl w:val="0"/>
          <w:numId w:val="0"/>
        </w:numPr>
        <w:ind w:left="720"/>
        <w:rPr>
          <w:color w:val="1F497D"/>
        </w:rPr>
      </w:pPr>
      <w:r>
        <w:t>-</w:t>
      </w:r>
      <w:r>
        <w:tab/>
        <w:t>12-13 October 2022.</w:t>
      </w:r>
      <w:r w:rsidRPr="005C3BC2">
        <w:rPr>
          <w:rStyle w:val="FootnoteReference"/>
        </w:rPr>
        <w:footnoteReference w:id="8"/>
      </w:r>
    </w:p>
    <w:p w14:paraId="1AACD38D" w14:textId="142E2944" w:rsidR="00D262F7" w:rsidRPr="00A1392A" w:rsidRDefault="00D262F7" w:rsidP="008C510A">
      <w:pPr>
        <w:pStyle w:val="BodyText"/>
        <w:tabs>
          <w:tab w:val="num" w:pos="720"/>
        </w:tabs>
      </w:pPr>
      <w:r>
        <w:t>The</w:t>
      </w:r>
      <w:r w:rsidR="008C510A">
        <w:t xml:space="preserve"> </w:t>
      </w:r>
      <w:r w:rsidR="008C510A" w:rsidRPr="00FE38EB">
        <w:t>Council</w:t>
      </w:r>
      <w:r w:rsidRPr="00FE38EB">
        <w:t xml:space="preserve"> </w:t>
      </w:r>
      <w:r w:rsidRPr="00A1392A">
        <w:rPr>
          <w:u w:val="single"/>
        </w:rPr>
        <w:t>so agreed</w:t>
      </w:r>
      <w:r w:rsidRPr="00A53C09">
        <w:t>.</w:t>
      </w:r>
    </w:p>
    <w:p w14:paraId="49F1DE29" w14:textId="5EE4972C" w:rsidR="00BC6F17" w:rsidRDefault="00BC6F17" w:rsidP="00BC6F17"/>
    <w:p w14:paraId="02884961" w14:textId="4173D246" w:rsidR="00BC6F17" w:rsidRPr="00BC6F17" w:rsidRDefault="00BC6F17" w:rsidP="00A1392A">
      <w:pPr>
        <w:jc w:val="center"/>
      </w:pPr>
      <w:r>
        <w:rPr>
          <w:b/>
        </w:rPr>
        <w:t>__________</w:t>
      </w:r>
    </w:p>
    <w:sectPr w:rsidR="00BC6F17" w:rsidRPr="00BC6F17" w:rsidSect="00615BC6">
      <w:headerReference w:type="even" r:id="rId35"/>
      <w:headerReference w:type="default" r:id="rId36"/>
      <w:footerReference w:type="even" r:id="rId37"/>
      <w:footerReference w:type="default" r:id="rId38"/>
      <w:headerReference w:type="first" r:id="rId39"/>
      <w:footerReference w:type="first" r:id="rId40"/>
      <w:pgSz w:w="11906" w:h="16838" w:code="9"/>
      <w:pgMar w:top="1701" w:right="1440" w:bottom="1440" w:left="144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8">
      <wne:wch wne:val="00000153"/>
    </wne:keymap>
    <wne:keymap wne:kcmPrimary="02BA">
      <wne:wch wne:val="000000C8"/>
    </wne:keymap>
    <wne:keymap wne:kcmPrimary="02DC">
      <wne:wch wne:val="000000C0"/>
    </wne:keymap>
    <wne:keymap wne:kcmPrimary="02DE">
      <wne:wch wne:val="000000C9"/>
    </wne:keymap>
    <wne:keymap wne:kcmPrimary="0442">
      <wne:acd wne:acdName="acd5"/>
    </wne:keymap>
    <wne:keymap wne:kcmPrimary="044E">
      <wne:acd wne:acdName="acd4"/>
    </wne:keymap>
    <wne:keymap wne:kcmPrimary="0650">
      <wne:fci wne:fciName="FormatParagraph" wne:swArg="0000"/>
    </wne:keymap>
    <wne:keymap wne:kcmPrimary="0678">
      <wne:acd wne:acdName="acd0"/>
    </wne:keymap>
    <wne:keymap wne:kcmPrimary="0679">
      <wne:acd wne:acdName="acd1"/>
    </wne:keymap>
    <wne:keymap wne:kcmPrimary="067A">
      <wne:acd wne:acdName="acd2"/>
    </wne:keymap>
    <wne:keymap wne:kcmPrimary="067B">
      <wne:acd wne:acdName="acd3"/>
    </wne:keymap>
  </wne:keymaps>
  <wne:toolbars>
    <wne:acdManifest>
      <wne:acdEntry wne:acdName="acd0"/>
      <wne:acdEntry wne:acdName="acd1"/>
      <wne:acdEntry wne:acdName="acd2"/>
      <wne:acdEntry wne:acdName="acd3"/>
      <wne:acdEntry wne:acdName="acd4"/>
      <wne:acdEntry wne:acdName="acd5"/>
    </wne:acdManifest>
  </wne:toolbars>
  <wne:acds>
    <wne:acd wne:argValue="AQAAAD4A" wne:acdName="acd0" wne:fciIndexBasedOn="0065"/>
    <wne:acd wne:argValue="AgBUAGkAdABsAGUAIAAyAA==" wne:acdName="acd1" wne:fciIndexBasedOn="0065"/>
    <wne:acd wne:argValue="AgBUAGkAdABsAGUAIAAzAA==" wne:acdName="acd2" wne:fciIndexBasedOn="0065"/>
    <wne:acd wne:argValue="AgBUAGkAdABsAGUAIABDAG8AdQBuAHQAcgB5AA==" wne:acdName="acd3" wne:fciIndexBasedOn="0065"/>
    <wne:acd wne:argValue="AQAAAAAA" wne:acdName="acd4" wne:fciIndexBasedOn="0065"/>
    <wne:acd wne:argValue="AQAAAEI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103FC" w14:textId="77777777" w:rsidR="0091358D" w:rsidRDefault="0091358D" w:rsidP="00ED54E0">
      <w:r>
        <w:separator/>
      </w:r>
    </w:p>
  </w:endnote>
  <w:endnote w:type="continuationSeparator" w:id="0">
    <w:p w14:paraId="6D1366CB" w14:textId="77777777" w:rsidR="0091358D" w:rsidRDefault="0091358D" w:rsidP="00ED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E14C2" w14:textId="1FF06320" w:rsidR="0091358D" w:rsidRPr="00FA13C0" w:rsidRDefault="0091358D" w:rsidP="00FA13C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6F310" w14:textId="3EF2883C" w:rsidR="0091358D" w:rsidRPr="00FA13C0" w:rsidRDefault="0091358D" w:rsidP="00FA13C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8176F" w14:textId="46FBCABE" w:rsidR="0091358D" w:rsidRDefault="0091358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92282" w14:textId="77777777" w:rsidR="0091358D" w:rsidRDefault="0091358D" w:rsidP="00ED54E0">
      <w:r>
        <w:separator/>
      </w:r>
    </w:p>
  </w:footnote>
  <w:footnote w:type="continuationSeparator" w:id="0">
    <w:p w14:paraId="1CE6B7D5" w14:textId="77777777" w:rsidR="0091358D" w:rsidRDefault="0091358D" w:rsidP="00ED54E0">
      <w:r>
        <w:continuationSeparator/>
      </w:r>
    </w:p>
  </w:footnote>
  <w:footnote w:id="1">
    <w:p w14:paraId="6F0E6ACF" w14:textId="77777777" w:rsidR="0091358D" w:rsidRPr="0050693A" w:rsidRDefault="0091358D" w:rsidP="00F44DD9">
      <w:pPr>
        <w:pStyle w:val="FootnoteText"/>
      </w:pPr>
      <w:r>
        <w:rPr>
          <w:rStyle w:val="FootnoteReference"/>
        </w:rPr>
        <w:footnoteRef/>
      </w:r>
      <w:r>
        <w:t xml:space="preserve"> Samoa has acceded to the WIPO Madrid Agreement and Protocol in 2018, and to the Patent Cooperation Treaty, the Geneva Act of the Hague Agreement, and the Geneva Act of the Lisbon Agreement in 2019.</w:t>
      </w:r>
    </w:p>
  </w:footnote>
  <w:footnote w:id="2">
    <w:p w14:paraId="38EFFA73" w14:textId="77777777" w:rsidR="0091358D" w:rsidRPr="00813386" w:rsidRDefault="0091358D" w:rsidP="005F198C">
      <w:pPr>
        <w:pStyle w:val="FootnoteText"/>
      </w:pPr>
      <w:r w:rsidRPr="00BF4208">
        <w:rPr>
          <w:rStyle w:val="FootnoteReference"/>
        </w:rPr>
        <w:footnoteRef/>
      </w:r>
      <w:r>
        <w:t xml:space="preserve"> S</w:t>
      </w:r>
      <w:r w:rsidRPr="00AB29B3">
        <w:t>ee document WT/L/</w:t>
      </w:r>
      <w:r w:rsidRPr="008B4C11">
        <w:t>1080</w:t>
      </w:r>
      <w:r w:rsidRPr="00AB29B3">
        <w:t>.</w:t>
      </w:r>
    </w:p>
  </w:footnote>
  <w:footnote w:id="3">
    <w:p w14:paraId="1AA66CBA" w14:textId="3E9AC707" w:rsidR="0091358D" w:rsidRDefault="0091358D" w:rsidP="00366D3E">
      <w:pPr>
        <w:pStyle w:val="FootnoteText"/>
      </w:pPr>
      <w:r>
        <w:rPr>
          <w:rStyle w:val="FootnoteReference"/>
          <w:szCs w:val="16"/>
        </w:rPr>
        <w:footnoteRef/>
      </w:r>
      <w:r>
        <w:t xml:space="preserve"> The Council's decision on "TRIPS Non-Violation and Situation Complaints" was subsequently circulated in document IP/C/91, on 12 November 2021.</w:t>
      </w:r>
    </w:p>
  </w:footnote>
  <w:footnote w:id="4">
    <w:p w14:paraId="44EB01A8" w14:textId="77777777" w:rsidR="0091358D" w:rsidRPr="00464980" w:rsidRDefault="0091358D" w:rsidP="00871A48">
      <w:pPr>
        <w:pStyle w:val="FootnoteText"/>
      </w:pPr>
      <w:r>
        <w:rPr>
          <w:rStyle w:val="FootnoteReference"/>
        </w:rPr>
        <w:footnoteRef/>
      </w:r>
      <w:r>
        <w:t xml:space="preserve"> </w:t>
      </w:r>
      <w:r w:rsidRPr="00464980">
        <w:t>WTO/AIR/IP/37 of 15 June 2021.</w:t>
      </w:r>
    </w:p>
  </w:footnote>
  <w:footnote w:id="5">
    <w:p w14:paraId="0E3A5D1C" w14:textId="15CF1046" w:rsidR="0091358D" w:rsidRPr="00182E66" w:rsidRDefault="0091358D">
      <w:pPr>
        <w:pStyle w:val="FootnoteText"/>
      </w:pPr>
      <w:r>
        <w:rPr>
          <w:rStyle w:val="FootnoteReference"/>
        </w:rPr>
        <w:footnoteRef/>
      </w:r>
      <w:r>
        <w:t xml:space="preserve"> </w:t>
      </w:r>
      <w:r w:rsidRPr="00182E66">
        <w:t>IP/C/W/669/Rev.1 and IP/C/W/681</w:t>
      </w:r>
    </w:p>
  </w:footnote>
  <w:footnote w:id="6">
    <w:p w14:paraId="2053C836" w14:textId="4FF08C2D" w:rsidR="0091358D" w:rsidRPr="00A67D2A" w:rsidRDefault="0091358D">
      <w:pPr>
        <w:pStyle w:val="FootnoteText"/>
      </w:pPr>
      <w:r>
        <w:rPr>
          <w:rStyle w:val="FootnoteReference"/>
        </w:rPr>
        <w:footnoteRef/>
      </w:r>
      <w:r>
        <w:t xml:space="preserve"> </w:t>
      </w:r>
      <w:r w:rsidRPr="00AC0A3B">
        <w:t>IP/C/W/52/Rev.1</w:t>
      </w:r>
      <w:r>
        <w:t xml:space="preserve">4 </w:t>
      </w:r>
    </w:p>
  </w:footnote>
  <w:footnote w:id="7">
    <w:p w14:paraId="0598D065" w14:textId="77777777" w:rsidR="0091358D" w:rsidRDefault="0091358D" w:rsidP="00D262F7">
      <w:pPr>
        <w:pStyle w:val="FootnoteText"/>
      </w:pPr>
      <w:r>
        <w:rPr>
          <w:rStyle w:val="FootnoteReference"/>
        </w:rPr>
        <w:footnoteRef/>
      </w:r>
      <w:r>
        <w:t xml:space="preserve"> Available at </w:t>
      </w:r>
      <w:hyperlink r:id="rId1" w:history="1">
        <w:r w:rsidRPr="006A0AB4">
          <w:rPr>
            <w:rStyle w:val="Hyperlink"/>
          </w:rPr>
          <w:t>https://www.wto.org/english/tratop_e/trips_e/xtrips_e/igo_observer_e.htm</w:t>
        </w:r>
      </w:hyperlink>
      <w:r>
        <w:t xml:space="preserve">. </w:t>
      </w:r>
    </w:p>
  </w:footnote>
  <w:footnote w:id="8">
    <w:p w14:paraId="65761E55" w14:textId="77777777" w:rsidR="0091358D" w:rsidRPr="005D2F85" w:rsidRDefault="0091358D" w:rsidP="00D262F7">
      <w:pPr>
        <w:pStyle w:val="FootnoteText"/>
        <w:rPr>
          <w:color w:val="000000"/>
          <w:sz w:val="20"/>
          <w:szCs w:val="20"/>
        </w:rPr>
      </w:pPr>
      <w:r w:rsidRPr="00A90373">
        <w:rPr>
          <w:rStyle w:val="FootnoteReference"/>
          <w:color w:val="000000"/>
          <w:szCs w:val="16"/>
        </w:rPr>
        <w:footnoteRef/>
      </w:r>
      <w:r w:rsidRPr="00A90373">
        <w:rPr>
          <w:color w:val="000000"/>
          <w:szCs w:val="16"/>
        </w:rPr>
        <w:t xml:space="preserve"> These dates have been coordinated with WIPO.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221CD" w14:textId="77777777" w:rsidR="0091358D" w:rsidRPr="00FA13C0" w:rsidRDefault="0091358D" w:rsidP="00FA13C0">
    <w:pPr>
      <w:pStyle w:val="Header"/>
      <w:pBdr>
        <w:bottom w:val="single" w:sz="4" w:space="1" w:color="auto"/>
      </w:pBdr>
      <w:tabs>
        <w:tab w:val="clear" w:pos="4513"/>
        <w:tab w:val="clear" w:pos="9027"/>
      </w:tabs>
      <w:jc w:val="center"/>
    </w:pPr>
    <w:r w:rsidRPr="00FA13C0">
      <w:t>IP/C/M/102</w:t>
    </w:r>
  </w:p>
  <w:p w14:paraId="5BC87415" w14:textId="77777777" w:rsidR="0091358D" w:rsidRPr="00FA13C0" w:rsidRDefault="0091358D" w:rsidP="00FA13C0">
    <w:pPr>
      <w:pStyle w:val="Header"/>
      <w:pBdr>
        <w:bottom w:val="single" w:sz="4" w:space="1" w:color="auto"/>
      </w:pBdr>
      <w:tabs>
        <w:tab w:val="clear" w:pos="4513"/>
        <w:tab w:val="clear" w:pos="9027"/>
      </w:tabs>
      <w:jc w:val="center"/>
    </w:pPr>
  </w:p>
  <w:p w14:paraId="38BD3F36" w14:textId="59C7A9C3" w:rsidR="0091358D" w:rsidRPr="00FA13C0" w:rsidRDefault="0091358D" w:rsidP="00FA13C0">
    <w:pPr>
      <w:pStyle w:val="Header"/>
      <w:pBdr>
        <w:bottom w:val="single" w:sz="4" w:space="1" w:color="auto"/>
      </w:pBdr>
      <w:tabs>
        <w:tab w:val="clear" w:pos="4513"/>
        <w:tab w:val="clear" w:pos="9027"/>
      </w:tabs>
      <w:jc w:val="center"/>
    </w:pPr>
    <w:r w:rsidRPr="00FA13C0">
      <w:t xml:space="preserve">- </w:t>
    </w:r>
    <w:r w:rsidRPr="00FA13C0">
      <w:fldChar w:fldCharType="begin"/>
    </w:r>
    <w:r w:rsidRPr="00FA13C0">
      <w:instrText xml:space="preserve"> PAGE </w:instrText>
    </w:r>
    <w:r w:rsidRPr="00FA13C0">
      <w:fldChar w:fldCharType="separate"/>
    </w:r>
    <w:r w:rsidRPr="00FA13C0">
      <w:rPr>
        <w:noProof/>
      </w:rPr>
      <w:t>2</w:t>
    </w:r>
    <w:r w:rsidRPr="00FA13C0">
      <w:fldChar w:fldCharType="end"/>
    </w:r>
    <w:r w:rsidRPr="00FA13C0">
      <w:t xml:space="preserve"> -</w:t>
    </w:r>
  </w:p>
  <w:p w14:paraId="79ED3DAC" w14:textId="01F1EA7C" w:rsidR="0091358D" w:rsidRPr="00FA13C0" w:rsidRDefault="0091358D" w:rsidP="00FA13C0">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00EE6" w14:textId="6ECC53F9" w:rsidR="0091358D" w:rsidRPr="00FA13C0" w:rsidRDefault="0091358D" w:rsidP="00FA13C0">
    <w:pPr>
      <w:pStyle w:val="Header"/>
      <w:pBdr>
        <w:bottom w:val="single" w:sz="4" w:space="1" w:color="auto"/>
      </w:pBdr>
      <w:tabs>
        <w:tab w:val="clear" w:pos="4513"/>
        <w:tab w:val="clear" w:pos="9027"/>
      </w:tabs>
      <w:jc w:val="center"/>
    </w:pPr>
    <w:r w:rsidRPr="00FA13C0">
      <w:t>IP/C/M/10</w:t>
    </w:r>
    <w:r>
      <w:t>3</w:t>
    </w:r>
  </w:p>
  <w:p w14:paraId="3FD8F9BF" w14:textId="77777777" w:rsidR="0091358D" w:rsidRPr="00FA13C0" w:rsidRDefault="0091358D" w:rsidP="00FA13C0">
    <w:pPr>
      <w:pStyle w:val="Header"/>
      <w:pBdr>
        <w:bottom w:val="single" w:sz="4" w:space="1" w:color="auto"/>
      </w:pBdr>
      <w:tabs>
        <w:tab w:val="clear" w:pos="4513"/>
        <w:tab w:val="clear" w:pos="9027"/>
      </w:tabs>
      <w:jc w:val="center"/>
    </w:pPr>
  </w:p>
  <w:p w14:paraId="768A2D8A" w14:textId="4C78581C" w:rsidR="0091358D" w:rsidRPr="00FA13C0" w:rsidRDefault="0091358D" w:rsidP="00FA13C0">
    <w:pPr>
      <w:pStyle w:val="Header"/>
      <w:pBdr>
        <w:bottom w:val="single" w:sz="4" w:space="1" w:color="auto"/>
      </w:pBdr>
      <w:tabs>
        <w:tab w:val="clear" w:pos="4513"/>
        <w:tab w:val="clear" w:pos="9027"/>
      </w:tabs>
      <w:jc w:val="center"/>
    </w:pPr>
    <w:r w:rsidRPr="00FA13C0">
      <w:t xml:space="preserve">- </w:t>
    </w:r>
    <w:r w:rsidRPr="00FA13C0">
      <w:fldChar w:fldCharType="begin"/>
    </w:r>
    <w:r w:rsidRPr="00FA13C0">
      <w:instrText xml:space="preserve"> PAGE </w:instrText>
    </w:r>
    <w:r w:rsidRPr="00FA13C0">
      <w:fldChar w:fldCharType="separate"/>
    </w:r>
    <w:r w:rsidRPr="00FA13C0">
      <w:rPr>
        <w:noProof/>
      </w:rPr>
      <w:t>3</w:t>
    </w:r>
    <w:r w:rsidRPr="00FA13C0">
      <w:fldChar w:fldCharType="end"/>
    </w:r>
    <w:r w:rsidRPr="00FA13C0">
      <w:t xml:space="preserve"> -</w:t>
    </w:r>
  </w:p>
  <w:p w14:paraId="05408A88" w14:textId="64178D07" w:rsidR="0091358D" w:rsidRPr="00FA13C0" w:rsidRDefault="0091358D" w:rsidP="00FA13C0">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left w:w="0" w:type="dxa"/>
        <w:right w:w="0" w:type="dxa"/>
      </w:tblCellMar>
      <w:tblLook w:val="04A0" w:firstRow="1" w:lastRow="0" w:firstColumn="1" w:lastColumn="0" w:noHBand="0" w:noVBand="1"/>
    </w:tblPr>
    <w:tblGrid>
      <w:gridCol w:w="3810"/>
      <w:gridCol w:w="2020"/>
      <w:gridCol w:w="3196"/>
    </w:tblGrid>
    <w:tr w:rsidR="0091358D" w:rsidRPr="00521407" w14:paraId="3F857C45" w14:textId="77777777" w:rsidTr="00521407">
      <w:trPr>
        <w:trHeight w:val="240"/>
        <w:jc w:val="center"/>
      </w:trPr>
      <w:tc>
        <w:tcPr>
          <w:tcW w:w="2053" w:type="pct"/>
          <w:shd w:val="clear" w:color="auto" w:fill="auto"/>
          <w:tcMar>
            <w:left w:w="108" w:type="dxa"/>
            <w:right w:w="108" w:type="dxa"/>
          </w:tcMar>
          <w:vAlign w:val="center"/>
        </w:tcPr>
        <w:p w14:paraId="4CDB2012" w14:textId="77777777" w:rsidR="0091358D" w:rsidRPr="00521407" w:rsidRDefault="0091358D" w:rsidP="0089731B">
          <w:pPr>
            <w:rPr>
              <w:rFonts w:eastAsia="Verdana" w:cs="Verdana"/>
              <w:noProof/>
              <w:szCs w:val="18"/>
              <w:lang w:eastAsia="en-GB"/>
            </w:rPr>
          </w:pPr>
          <w:bookmarkStart w:id="43" w:name="bmkRestricted" w:colFirst="1" w:colLast="1"/>
          <w:bookmarkStart w:id="44" w:name="bmkMasthead"/>
        </w:p>
      </w:tc>
      <w:tc>
        <w:tcPr>
          <w:tcW w:w="2947" w:type="pct"/>
          <w:gridSpan w:val="2"/>
          <w:shd w:val="clear" w:color="auto" w:fill="auto"/>
          <w:tcMar>
            <w:left w:w="108" w:type="dxa"/>
            <w:right w:w="108" w:type="dxa"/>
          </w:tcMar>
          <w:vAlign w:val="center"/>
        </w:tcPr>
        <w:p w14:paraId="0D6A3BD1" w14:textId="180686C3" w:rsidR="0091358D" w:rsidRPr="00521407" w:rsidRDefault="0091358D" w:rsidP="0089731B">
          <w:pPr>
            <w:jc w:val="right"/>
            <w:rPr>
              <w:rFonts w:eastAsia="Verdana" w:cs="Verdana"/>
              <w:b/>
              <w:color w:val="FF0000"/>
              <w:szCs w:val="18"/>
            </w:rPr>
          </w:pPr>
          <w:r>
            <w:rPr>
              <w:rFonts w:eastAsia="Verdana" w:cs="Verdana"/>
              <w:b/>
              <w:color w:val="FF0000"/>
              <w:szCs w:val="18"/>
            </w:rPr>
            <w:t>RESTRICTED</w:t>
          </w:r>
        </w:p>
      </w:tc>
    </w:tr>
    <w:tr w:rsidR="0091358D" w:rsidRPr="00521407" w14:paraId="75EADF0D" w14:textId="77777777" w:rsidTr="00521407">
      <w:trPr>
        <w:trHeight w:val="213"/>
        <w:jc w:val="center"/>
      </w:trPr>
      <w:tc>
        <w:tcPr>
          <w:tcW w:w="2053" w:type="pct"/>
          <w:vMerge w:val="restart"/>
          <w:shd w:val="clear" w:color="auto" w:fill="auto"/>
          <w:tcMar>
            <w:left w:w="0" w:type="dxa"/>
            <w:right w:w="0" w:type="dxa"/>
          </w:tcMar>
        </w:tcPr>
        <w:p w14:paraId="7EFD3782" w14:textId="1846CABF" w:rsidR="0091358D" w:rsidRPr="00521407" w:rsidRDefault="0091358D" w:rsidP="0089731B">
          <w:pPr>
            <w:jc w:val="left"/>
            <w:rPr>
              <w:rFonts w:eastAsia="Verdana" w:cs="Verdana"/>
              <w:szCs w:val="18"/>
            </w:rPr>
          </w:pPr>
          <w:bookmarkStart w:id="45" w:name="bmkLogo" w:colFirst="0" w:colLast="0"/>
          <w:bookmarkEnd w:id="43"/>
          <w:r>
            <w:rPr>
              <w:rFonts w:eastAsia="Verdana" w:cs="Verdana"/>
              <w:noProof/>
              <w:szCs w:val="18"/>
            </w:rPr>
            <w:drawing>
              <wp:inline distT="0" distB="0" distL="0" distR="0" wp14:anchorId="6EDCB9F4" wp14:editId="721E85F9">
                <wp:extent cx="2415902" cy="720090"/>
                <wp:effectExtent l="0" t="0" r="3810" b="381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415902" cy="720090"/>
                        </a:xfrm>
                        <a:prstGeom prst="rect">
                          <a:avLst/>
                        </a:prstGeom>
                      </pic:spPr>
                    </pic:pic>
                  </a:graphicData>
                </a:graphic>
              </wp:inline>
            </w:drawing>
          </w:r>
        </w:p>
      </w:tc>
      <w:tc>
        <w:tcPr>
          <w:tcW w:w="2947" w:type="pct"/>
          <w:gridSpan w:val="2"/>
          <w:shd w:val="clear" w:color="auto" w:fill="auto"/>
          <w:tcMar>
            <w:left w:w="108" w:type="dxa"/>
            <w:right w:w="108" w:type="dxa"/>
          </w:tcMar>
        </w:tcPr>
        <w:p w14:paraId="53476B44" w14:textId="77777777" w:rsidR="0091358D" w:rsidRPr="00521407" w:rsidRDefault="0091358D" w:rsidP="0089731B">
          <w:pPr>
            <w:jc w:val="right"/>
            <w:rPr>
              <w:rFonts w:eastAsia="Verdana" w:cs="Verdana"/>
              <w:b/>
              <w:szCs w:val="18"/>
            </w:rPr>
          </w:pPr>
        </w:p>
      </w:tc>
    </w:tr>
    <w:tr w:rsidR="0091358D" w:rsidRPr="00521407" w14:paraId="5E1346AB" w14:textId="77777777" w:rsidTr="00521407">
      <w:trPr>
        <w:trHeight w:val="868"/>
        <w:jc w:val="center"/>
      </w:trPr>
      <w:tc>
        <w:tcPr>
          <w:tcW w:w="2053" w:type="pct"/>
          <w:vMerge/>
          <w:shd w:val="clear" w:color="auto" w:fill="auto"/>
          <w:tcMar>
            <w:left w:w="108" w:type="dxa"/>
            <w:right w:w="108" w:type="dxa"/>
          </w:tcMar>
        </w:tcPr>
        <w:p w14:paraId="4E7BDD46" w14:textId="77777777" w:rsidR="0091358D" w:rsidRPr="00521407" w:rsidRDefault="0091358D" w:rsidP="0089731B">
          <w:pPr>
            <w:jc w:val="left"/>
            <w:rPr>
              <w:rFonts w:eastAsia="Verdana" w:cs="Verdana"/>
              <w:noProof/>
              <w:szCs w:val="18"/>
              <w:lang w:eastAsia="en-GB"/>
            </w:rPr>
          </w:pPr>
          <w:bookmarkStart w:id="46" w:name="bmkSymbols" w:colFirst="1" w:colLast="1"/>
          <w:bookmarkEnd w:id="45"/>
        </w:p>
      </w:tc>
      <w:tc>
        <w:tcPr>
          <w:tcW w:w="2947" w:type="pct"/>
          <w:gridSpan w:val="2"/>
          <w:shd w:val="clear" w:color="auto" w:fill="auto"/>
          <w:tcMar>
            <w:left w:w="108" w:type="dxa"/>
            <w:right w:w="108" w:type="dxa"/>
          </w:tcMar>
        </w:tcPr>
        <w:p w14:paraId="00E4A179" w14:textId="2E808F45" w:rsidR="0091358D" w:rsidRPr="00521407" w:rsidRDefault="0091358D" w:rsidP="0089731B">
          <w:pPr>
            <w:jc w:val="right"/>
            <w:rPr>
              <w:rFonts w:eastAsia="Verdana" w:cs="Verdana"/>
              <w:b/>
              <w:szCs w:val="18"/>
            </w:rPr>
          </w:pPr>
          <w:r>
            <w:rPr>
              <w:b/>
              <w:szCs w:val="18"/>
            </w:rPr>
            <w:t>IP/C/M/103</w:t>
          </w:r>
        </w:p>
      </w:tc>
    </w:tr>
    <w:tr w:rsidR="0091358D" w:rsidRPr="00521407" w14:paraId="665C2C25" w14:textId="77777777" w:rsidTr="00521407">
      <w:trPr>
        <w:trHeight w:val="240"/>
        <w:jc w:val="center"/>
      </w:trPr>
      <w:tc>
        <w:tcPr>
          <w:tcW w:w="2053" w:type="pct"/>
          <w:vMerge/>
          <w:shd w:val="clear" w:color="auto" w:fill="auto"/>
          <w:tcMar>
            <w:left w:w="108" w:type="dxa"/>
            <w:right w:w="108" w:type="dxa"/>
          </w:tcMar>
          <w:vAlign w:val="center"/>
        </w:tcPr>
        <w:p w14:paraId="248AF24E" w14:textId="77777777" w:rsidR="0091358D" w:rsidRPr="00521407" w:rsidRDefault="0091358D" w:rsidP="0089731B">
          <w:pPr>
            <w:rPr>
              <w:rFonts w:eastAsia="Verdana" w:cs="Verdana"/>
              <w:szCs w:val="18"/>
            </w:rPr>
          </w:pPr>
          <w:bookmarkStart w:id="47" w:name="bmkDate" w:colFirst="1" w:colLast="1"/>
          <w:bookmarkEnd w:id="46"/>
        </w:p>
      </w:tc>
      <w:tc>
        <w:tcPr>
          <w:tcW w:w="2947" w:type="pct"/>
          <w:gridSpan w:val="2"/>
          <w:shd w:val="clear" w:color="auto" w:fill="auto"/>
          <w:tcMar>
            <w:left w:w="108" w:type="dxa"/>
            <w:right w:w="108" w:type="dxa"/>
          </w:tcMar>
          <w:vAlign w:val="center"/>
        </w:tcPr>
        <w:p w14:paraId="017E53A9" w14:textId="22950064" w:rsidR="0091358D" w:rsidRPr="00521407" w:rsidRDefault="0091358D" w:rsidP="0089731B">
          <w:pPr>
            <w:jc w:val="right"/>
            <w:rPr>
              <w:rFonts w:eastAsia="Verdana" w:cs="Verdana"/>
              <w:szCs w:val="18"/>
            </w:rPr>
          </w:pPr>
          <w:r>
            <w:rPr>
              <w:rFonts w:eastAsia="Verdana" w:cs="Verdana"/>
              <w:szCs w:val="18"/>
            </w:rPr>
            <w:t>0</w:t>
          </w:r>
          <w:r w:rsidR="00052337">
            <w:rPr>
              <w:rFonts w:eastAsia="Verdana" w:cs="Verdana"/>
              <w:szCs w:val="18"/>
            </w:rPr>
            <w:t>6</w:t>
          </w:r>
          <w:r>
            <w:rPr>
              <w:rFonts w:eastAsia="Verdana" w:cs="Verdana"/>
              <w:szCs w:val="18"/>
            </w:rPr>
            <w:t> January 2022</w:t>
          </w:r>
        </w:p>
      </w:tc>
    </w:tr>
    <w:tr w:rsidR="0091358D" w:rsidRPr="00521407" w14:paraId="5279F094" w14:textId="77777777" w:rsidTr="00521407">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14:paraId="791678A8" w14:textId="3B3EA4A9" w:rsidR="0091358D" w:rsidRPr="00521407" w:rsidRDefault="0091358D" w:rsidP="0089731B">
          <w:pPr>
            <w:jc w:val="left"/>
            <w:rPr>
              <w:rFonts w:eastAsia="Verdana" w:cs="Verdana"/>
              <w:b/>
              <w:szCs w:val="18"/>
            </w:rPr>
          </w:pPr>
          <w:bookmarkStart w:id="48" w:name="bmkSerial" w:colFirst="0" w:colLast="0"/>
          <w:bookmarkStart w:id="49" w:name="bmkTotPages" w:colFirst="1" w:colLast="1"/>
          <w:bookmarkEnd w:id="47"/>
          <w:r>
            <w:rPr>
              <w:rFonts w:eastAsia="Verdana" w:cs="Verdana"/>
              <w:color w:val="FF0000"/>
              <w:szCs w:val="18"/>
            </w:rPr>
            <w:t>(</w:t>
          </w:r>
          <w:r w:rsidR="00A860F6">
            <w:rPr>
              <w:rFonts w:eastAsia="Verdana" w:cs="Verdana"/>
              <w:color w:val="FF0000"/>
              <w:szCs w:val="18"/>
            </w:rPr>
            <w:t>22-</w:t>
          </w:r>
          <w:r w:rsidR="00141508">
            <w:rPr>
              <w:rFonts w:eastAsia="Verdana" w:cs="Verdana"/>
              <w:color w:val="FF0000"/>
              <w:szCs w:val="18"/>
            </w:rPr>
            <w:t>0118</w:t>
          </w:r>
          <w:r>
            <w:rPr>
              <w:rFonts w:eastAsia="Verdana" w:cs="Verdana"/>
              <w:color w:val="FF0000"/>
              <w:szCs w:val="18"/>
            </w:rPr>
            <w:t>)</w:t>
          </w:r>
        </w:p>
      </w:tc>
      <w:tc>
        <w:tcPr>
          <w:tcW w:w="1799" w:type="pct"/>
          <w:tcBorders>
            <w:bottom w:val="single" w:sz="4" w:space="0" w:color="auto"/>
          </w:tcBorders>
          <w:shd w:val="clear" w:color="auto" w:fill="auto"/>
          <w:tcMar>
            <w:top w:w="0" w:type="dxa"/>
            <w:left w:w="108" w:type="dxa"/>
            <w:bottom w:w="57" w:type="dxa"/>
            <w:right w:w="108" w:type="dxa"/>
          </w:tcMar>
          <w:vAlign w:val="bottom"/>
        </w:tcPr>
        <w:p w14:paraId="6E1FBBF1" w14:textId="1893486C" w:rsidR="0091358D" w:rsidRPr="00521407" w:rsidRDefault="0091358D" w:rsidP="0089731B">
          <w:pPr>
            <w:jc w:val="right"/>
            <w:rPr>
              <w:rFonts w:eastAsia="Verdana" w:cs="Verdana"/>
              <w:szCs w:val="18"/>
            </w:rPr>
          </w:pPr>
          <w:r>
            <w:rPr>
              <w:rFonts w:eastAsia="Verdana" w:cs="Verdana"/>
              <w:szCs w:val="18"/>
            </w:rPr>
            <w:t xml:space="preserve">Page: </w:t>
          </w:r>
          <w:r>
            <w:rPr>
              <w:rFonts w:eastAsia="Verdana" w:cs="Verdana"/>
              <w:szCs w:val="18"/>
            </w:rPr>
            <w:fldChar w:fldCharType="begin"/>
          </w:r>
          <w:r>
            <w:rPr>
              <w:rFonts w:eastAsia="Verdana" w:cs="Verdana"/>
              <w:szCs w:val="18"/>
            </w:rPr>
            <w:instrText xml:space="preserve"> PAGE  \* Arabic  \* MERGEFORMAT </w:instrText>
          </w:r>
          <w:r>
            <w:rPr>
              <w:rFonts w:eastAsia="Verdana" w:cs="Verdana"/>
              <w:szCs w:val="18"/>
            </w:rPr>
            <w:fldChar w:fldCharType="separate"/>
          </w:r>
          <w:r>
            <w:rPr>
              <w:rFonts w:eastAsia="Verdana" w:cs="Verdana"/>
              <w:noProof/>
              <w:szCs w:val="18"/>
            </w:rPr>
            <w:t>1</w:t>
          </w:r>
          <w:r>
            <w:rPr>
              <w:rFonts w:eastAsia="Verdana" w:cs="Verdana"/>
              <w:szCs w:val="18"/>
            </w:rPr>
            <w:fldChar w:fldCharType="end"/>
          </w:r>
          <w:r>
            <w:rPr>
              <w:rFonts w:eastAsia="Verdana" w:cs="Verdana"/>
              <w:szCs w:val="18"/>
            </w:rPr>
            <w:t>/</w:t>
          </w:r>
          <w:r>
            <w:rPr>
              <w:rFonts w:eastAsia="Verdana" w:cs="Verdana"/>
              <w:szCs w:val="18"/>
            </w:rPr>
            <w:fldChar w:fldCharType="begin"/>
          </w:r>
          <w:r>
            <w:rPr>
              <w:rFonts w:eastAsia="Verdana" w:cs="Verdana"/>
              <w:szCs w:val="18"/>
            </w:rPr>
            <w:instrText xml:space="preserve"> NUMPAGES  \# "0" \* Arabic  \* MERGEFORMAT </w:instrText>
          </w:r>
          <w:r>
            <w:rPr>
              <w:rFonts w:eastAsia="Verdana" w:cs="Verdana"/>
              <w:szCs w:val="18"/>
            </w:rPr>
            <w:fldChar w:fldCharType="separate"/>
          </w:r>
          <w:r>
            <w:rPr>
              <w:rFonts w:eastAsia="Verdana" w:cs="Verdana"/>
              <w:noProof/>
              <w:szCs w:val="18"/>
            </w:rPr>
            <w:t>3</w:t>
          </w:r>
          <w:r>
            <w:rPr>
              <w:rFonts w:eastAsia="Verdana" w:cs="Verdana"/>
              <w:szCs w:val="18"/>
            </w:rPr>
            <w:fldChar w:fldCharType="end"/>
          </w:r>
        </w:p>
      </w:tc>
    </w:tr>
    <w:tr w:rsidR="0091358D" w:rsidRPr="00521407" w14:paraId="71C9E104" w14:textId="77777777" w:rsidTr="00521407">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14:paraId="216E0719" w14:textId="77777777" w:rsidR="0091358D" w:rsidRDefault="0091358D" w:rsidP="0089731B">
          <w:pPr>
            <w:jc w:val="left"/>
            <w:rPr>
              <w:b/>
              <w:szCs w:val="18"/>
            </w:rPr>
          </w:pPr>
          <w:bookmarkStart w:id="50" w:name="bmkCommittee" w:colFirst="0" w:colLast="0"/>
          <w:bookmarkStart w:id="51" w:name="bmkLanguage" w:colFirst="1" w:colLast="1"/>
          <w:bookmarkEnd w:id="48"/>
          <w:bookmarkEnd w:id="49"/>
          <w:r>
            <w:rPr>
              <w:b/>
              <w:szCs w:val="18"/>
            </w:rPr>
            <w:t>Council for Trade-Related Aspects of</w:t>
          </w:r>
        </w:p>
        <w:p w14:paraId="2B0F4A7D" w14:textId="15131A42" w:rsidR="0091358D" w:rsidRPr="00521407" w:rsidRDefault="0091358D" w:rsidP="0089731B">
          <w:pPr>
            <w:jc w:val="left"/>
            <w:rPr>
              <w:rFonts w:eastAsia="Verdana" w:cs="Verdana"/>
              <w:szCs w:val="18"/>
            </w:rPr>
          </w:pPr>
          <w:r>
            <w:rPr>
              <w:b/>
              <w:szCs w:val="18"/>
            </w:rPr>
            <w:t>Intellectual Property Rights</w:t>
          </w:r>
        </w:p>
      </w:tc>
      <w:tc>
        <w:tcPr>
          <w:tcW w:w="1799" w:type="pct"/>
          <w:tcBorders>
            <w:top w:val="single" w:sz="4" w:space="0" w:color="auto"/>
          </w:tcBorders>
          <w:shd w:val="clear" w:color="auto" w:fill="auto"/>
          <w:tcMar>
            <w:top w:w="113" w:type="dxa"/>
            <w:left w:w="108" w:type="dxa"/>
            <w:bottom w:w="57" w:type="dxa"/>
            <w:right w:w="108" w:type="dxa"/>
          </w:tcMar>
        </w:tcPr>
        <w:p w14:paraId="04A96665" w14:textId="77777777" w:rsidR="0091358D" w:rsidRPr="00521407" w:rsidRDefault="0091358D" w:rsidP="0089731B">
          <w:pPr>
            <w:jc w:val="right"/>
            <w:rPr>
              <w:rFonts w:eastAsia="Verdana" w:cs="Verdana"/>
              <w:bCs/>
              <w:szCs w:val="18"/>
            </w:rPr>
          </w:pPr>
        </w:p>
      </w:tc>
    </w:tr>
    <w:bookmarkEnd w:id="44"/>
    <w:bookmarkEnd w:id="50"/>
    <w:bookmarkEnd w:id="51"/>
  </w:tbl>
  <w:p w14:paraId="2602C8D5" w14:textId="77777777" w:rsidR="0091358D" w:rsidRPr="00521407" w:rsidRDefault="0091358D" w:rsidP="0047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CA255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E641DF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15:restartNumberingAfterBreak="0">
    <w:nsid w:val="FFFFFF81"/>
    <w:multiLevelType w:val="singleLevel"/>
    <w:tmpl w:val="A48AE3AA"/>
    <w:styleLink w:val="ListBullets1"/>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49CC68BC"/>
    <w:styleLink w:val="LegalHeadings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55B71F8"/>
    <w:multiLevelType w:val="multilevel"/>
    <w:tmpl w:val="A732976E"/>
    <w:lvl w:ilvl="0">
      <w:start w:val="1"/>
      <w:numFmt w:val="decimal"/>
      <w:lvlRestart w:val="0"/>
      <w:pStyle w:val="Heading1"/>
      <w:isLgl/>
      <w:suff w:val="nothing"/>
      <w:lvlText w:val="%1  "/>
      <w:lvlJc w:val="left"/>
      <w:pPr>
        <w:ind w:left="0" w:firstLine="0"/>
      </w:pPr>
    </w:lvl>
    <w:lvl w:ilvl="1">
      <w:start w:val="1"/>
      <w:numFmt w:val="decimal"/>
      <w:pStyle w:val="Heading2"/>
      <w:isLgl/>
      <w:suff w:val="nothing"/>
      <w:lvlText w:val="%1.%2  "/>
      <w:lvlJc w:val="left"/>
      <w:pPr>
        <w:ind w:left="0" w:firstLine="0"/>
      </w:pPr>
    </w:lvl>
    <w:lvl w:ilvl="2">
      <w:start w:val="1"/>
      <w:numFmt w:val="decimal"/>
      <w:pStyle w:val="Heading3"/>
      <w:isLgl/>
      <w:suff w:val="nothing"/>
      <w:lvlText w:val="%1.%2.%3  "/>
      <w:lvlJc w:val="left"/>
      <w:pPr>
        <w:ind w:left="0" w:firstLine="0"/>
      </w:pPr>
    </w:lvl>
    <w:lvl w:ilvl="3">
      <w:start w:val="1"/>
      <w:numFmt w:val="decimal"/>
      <w:pStyle w:val="Heading4"/>
      <w:isLgl/>
      <w:suff w:val="nothing"/>
      <w:lvlText w:val="%1.%2.%3.%4  "/>
      <w:lvlJc w:val="left"/>
      <w:pPr>
        <w:ind w:left="0" w:firstLine="0"/>
      </w:pPr>
    </w:lvl>
    <w:lvl w:ilvl="4">
      <w:start w:val="1"/>
      <w:numFmt w:val="decimal"/>
      <w:pStyle w:val="Heading5"/>
      <w:isLgl/>
      <w:suff w:val="nothing"/>
      <w:lvlText w:val="%1.%2.%3.%4.%5  "/>
      <w:lvlJc w:val="left"/>
      <w:pPr>
        <w:ind w:left="0" w:firstLine="0"/>
      </w:pPr>
    </w:lvl>
    <w:lvl w:ilvl="5">
      <w:start w:val="1"/>
      <w:numFmt w:val="decimal"/>
      <w:pStyle w:val="Heading6"/>
      <w:isLgl/>
      <w:suff w:val="nothing"/>
      <w:lvlText w:val="%1.%2.%3.%4.%5.%6  "/>
      <w:lvlJc w:val="left"/>
      <w:pPr>
        <w:ind w:left="0" w:firstLine="0"/>
      </w:pPr>
    </w:lvl>
    <w:lvl w:ilvl="6">
      <w:start w:val="1"/>
      <w:numFmt w:val="decimal"/>
      <w:lvlRestart w:val="0"/>
      <w:pStyle w:val="BodyText"/>
      <w:suff w:val="nothing"/>
      <w:lvlText w:val="%7.  "/>
      <w:lvlJc w:val="left"/>
      <w:pPr>
        <w:ind w:left="0" w:firstLine="0"/>
      </w:pPr>
    </w:lvl>
    <w:lvl w:ilvl="7">
      <w:start w:val="1"/>
      <w:numFmt w:val="lowerLetter"/>
      <w:pStyle w:val="BodyText2"/>
      <w:lvlText w:val="%8."/>
      <w:lvlJc w:val="left"/>
      <w:pPr>
        <w:tabs>
          <w:tab w:val="num" w:pos="907"/>
        </w:tabs>
        <w:ind w:left="907" w:hanging="340"/>
      </w:pPr>
    </w:lvl>
    <w:lvl w:ilvl="8">
      <w:start w:val="1"/>
      <w:numFmt w:val="lowerRoman"/>
      <w:pStyle w:val="BodyText3"/>
      <w:lvlText w:val="%9."/>
      <w:lvlJc w:val="left"/>
      <w:pPr>
        <w:tabs>
          <w:tab w:val="num" w:pos="1247"/>
        </w:tabs>
        <w:ind w:left="1247" w:hanging="340"/>
      </w:pPr>
    </w:lvl>
  </w:abstractNum>
  <w:abstractNum w:abstractNumId="8" w15:restartNumberingAfterBreak="0">
    <w:nsid w:val="53E948C5"/>
    <w:multiLevelType w:val="multilevel"/>
    <w:tmpl w:val="5BDEB10A"/>
    <w:styleLink w:val="ListBullets"/>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907"/>
        </w:tabs>
        <w:ind w:left="907" w:hanging="340"/>
      </w:pPr>
      <w:rPr>
        <w:rFonts w:ascii="Symbol" w:hAnsi="Symbol" w:hint="default"/>
        <w:color w:val="auto"/>
      </w:rPr>
    </w:lvl>
    <w:lvl w:ilvl="2">
      <w:start w:val="1"/>
      <w:numFmt w:val="bullet"/>
      <w:pStyle w:val="ListBullet3"/>
      <w:lvlText w:val=""/>
      <w:lvlJc w:val="left"/>
      <w:pPr>
        <w:tabs>
          <w:tab w:val="num" w:pos="1247"/>
        </w:tabs>
        <w:ind w:left="1247" w:hanging="340"/>
      </w:pPr>
      <w:rPr>
        <w:rFonts w:ascii="Symbol" w:hAnsi="Symbol" w:hint="default"/>
        <w:color w:val="auto"/>
      </w:rPr>
    </w:lvl>
    <w:lvl w:ilvl="3">
      <w:start w:val="1"/>
      <w:numFmt w:val="bullet"/>
      <w:pStyle w:val="ListBullet4"/>
      <w:lvlText w:val=""/>
      <w:lvlJc w:val="left"/>
      <w:pPr>
        <w:tabs>
          <w:tab w:val="num" w:pos="1588"/>
        </w:tabs>
        <w:ind w:left="1588" w:hanging="341"/>
      </w:pPr>
      <w:rPr>
        <w:rFonts w:ascii="Symbol" w:hAnsi="Symbol" w:hint="default"/>
      </w:rPr>
    </w:lvl>
    <w:lvl w:ilvl="4">
      <w:start w:val="1"/>
      <w:numFmt w:val="bullet"/>
      <w:pStyle w:val="ListBullet5"/>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9" w15:restartNumberingAfterBreak="0">
    <w:nsid w:val="57454AB1"/>
    <w:multiLevelType w:val="multilevel"/>
    <w:tmpl w:val="26481EF4"/>
    <w:styleLink w:val="LegalHeadings2"/>
    <w:lvl w:ilvl="0">
      <w:start w:val="1"/>
      <w:numFmt w:val="decimal"/>
      <w:lvlRestart w:val="0"/>
      <w:isLgl/>
      <w:suff w:val="nothing"/>
      <w:lvlText w:val="%1  "/>
      <w:lvlJc w:val="left"/>
      <w:pPr>
        <w:ind w:left="0" w:firstLine="0"/>
      </w:pPr>
      <w:rPr>
        <w:rFonts w:hint="default"/>
      </w:rPr>
    </w:lvl>
    <w:lvl w:ilvl="1">
      <w:start w:val="1"/>
      <w:numFmt w:val="decimal"/>
      <w:isLgl/>
      <w:suff w:val="nothing"/>
      <w:lvlText w:val="%1.%2  "/>
      <w:lvlJc w:val="left"/>
      <w:pPr>
        <w:ind w:left="142"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0"/>
      <w:suff w:val="nothing"/>
      <w:lvlText w:val="%7.  "/>
      <w:lvlJc w:val="left"/>
      <w:pPr>
        <w:ind w:left="0" w:firstLine="0"/>
      </w:pPr>
      <w:rPr>
        <w:rFonts w:hint="default"/>
      </w:rPr>
    </w:lvl>
    <w:lvl w:ilvl="7">
      <w:start w:val="1"/>
      <w:numFmt w:val="bullet"/>
      <w:lvlText w:val=""/>
      <w:lvlJc w:val="left"/>
      <w:pPr>
        <w:tabs>
          <w:tab w:val="num" w:pos="907"/>
        </w:tabs>
        <w:ind w:left="907" w:hanging="340"/>
      </w:pPr>
      <w:rPr>
        <w:rFonts w:ascii="Wingdings" w:hAnsi="Wingdings" w:hint="default"/>
      </w:rPr>
    </w:lvl>
    <w:lvl w:ilvl="8">
      <w:start w:val="1"/>
      <w:numFmt w:val="lowerRoman"/>
      <w:lvlText w:val="%9."/>
      <w:lvlJc w:val="left"/>
      <w:pPr>
        <w:tabs>
          <w:tab w:val="num" w:pos="1247"/>
        </w:tabs>
        <w:ind w:left="1247" w:hanging="340"/>
      </w:pPr>
      <w:rPr>
        <w:rFonts w:hint="default"/>
      </w:rPr>
    </w:lvl>
  </w:abstractNum>
  <w:abstractNum w:abstractNumId="10" w15:restartNumberingAfterBreak="0">
    <w:nsid w:val="57551E12"/>
    <w:multiLevelType w:val="multilevel"/>
    <w:tmpl w:val="075A666C"/>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1" w15:restartNumberingAfterBreak="0">
    <w:nsid w:val="5A3735D3"/>
    <w:multiLevelType w:val="hybridMultilevel"/>
    <w:tmpl w:val="3D32F7AA"/>
    <w:lvl w:ilvl="0" w:tplc="08090019">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0CC1265"/>
    <w:multiLevelType w:val="hybridMultilevel"/>
    <w:tmpl w:val="D2AA4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8"/>
  </w:num>
  <w:num w:numId="5">
    <w:abstractNumId w:val="12"/>
  </w:num>
  <w:num w:numId="6">
    <w:abstractNumId w:val="5"/>
  </w:num>
  <w:num w:numId="7">
    <w:abstractNumId w:val="3"/>
  </w:num>
  <w:num w:numId="8">
    <w:abstractNumId w:val="2"/>
  </w:num>
  <w:num w:numId="9">
    <w:abstractNumId w:val="1"/>
  </w:num>
  <w:num w:numId="10">
    <w:abstractNumId w:val="0"/>
  </w:num>
  <w:num w:numId="11">
    <w:abstractNumId w:val="11"/>
  </w:num>
  <w:num w:numId="12">
    <w:abstractNumId w:val="9"/>
  </w:num>
  <w:num w:numId="13">
    <w:abstractNumId w:val="7"/>
  </w:num>
  <w:num w:numId="14">
    <w:abstractNumId w:val="7"/>
  </w:num>
  <w:num w:numId="15">
    <w:abstractNumId w:val="7"/>
  </w:num>
  <w:num w:numId="16">
    <w:abstractNumId w:val="7"/>
  </w:num>
  <w:num w:numId="17">
    <w:abstractNumId w:val="13"/>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view w:val="normal"/>
  <w:zoom w:percent="100"/>
  <w:removePersonalInformation/>
  <w:removeDateAndTime/>
  <w:proofState w:spelling="clean" w:grammar="clean"/>
  <w:attachedTemplate r:id="rId1"/>
  <w:revisionView w:formatting="0"/>
  <w:defaultTabStop w:val="567"/>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DE5AA1E-DA62-4D14-A637-162FC437EEBF}"/>
    <w:docVar w:name="dgnword-eventsink" w:val="2766845125328"/>
    <w:docVar w:name="eX_DocInfoLastUpdatedDate" w:val="44574.4775925926"/>
    <w:docVar w:name="ex_FontAudit" w:val="APComplete"/>
    <w:docVar w:name="iceFileDir" w:val="\\v-magellan9\Website\sandbox\eric\ExtylesTransformation\IP"/>
    <w:docVar w:name="iceFileName" w:val="M103.docx"/>
  </w:docVars>
  <w:rsids>
    <w:rsidRoot w:val="008133A3"/>
    <w:rsid w:val="000006E5"/>
    <w:rsid w:val="00007288"/>
    <w:rsid w:val="000079B3"/>
    <w:rsid w:val="00011ADB"/>
    <w:rsid w:val="0001212A"/>
    <w:rsid w:val="00013B1F"/>
    <w:rsid w:val="00013C22"/>
    <w:rsid w:val="000145B2"/>
    <w:rsid w:val="000174C9"/>
    <w:rsid w:val="00020E26"/>
    <w:rsid w:val="000217F2"/>
    <w:rsid w:val="00023149"/>
    <w:rsid w:val="00023957"/>
    <w:rsid w:val="00023D98"/>
    <w:rsid w:val="00024CC9"/>
    <w:rsid w:val="00026EFE"/>
    <w:rsid w:val="000272F6"/>
    <w:rsid w:val="00032ACB"/>
    <w:rsid w:val="000335B9"/>
    <w:rsid w:val="00033D85"/>
    <w:rsid w:val="00034179"/>
    <w:rsid w:val="000357DE"/>
    <w:rsid w:val="00036A7F"/>
    <w:rsid w:val="00036AAB"/>
    <w:rsid w:val="00037AC4"/>
    <w:rsid w:val="00037CA0"/>
    <w:rsid w:val="00041393"/>
    <w:rsid w:val="00041EBB"/>
    <w:rsid w:val="000423BF"/>
    <w:rsid w:val="00042ABE"/>
    <w:rsid w:val="00043387"/>
    <w:rsid w:val="00044C82"/>
    <w:rsid w:val="000466D9"/>
    <w:rsid w:val="00047334"/>
    <w:rsid w:val="0005014D"/>
    <w:rsid w:val="00050B53"/>
    <w:rsid w:val="00050FA7"/>
    <w:rsid w:val="00052337"/>
    <w:rsid w:val="00052BDA"/>
    <w:rsid w:val="00052E82"/>
    <w:rsid w:val="000551CC"/>
    <w:rsid w:val="000602D0"/>
    <w:rsid w:val="00060917"/>
    <w:rsid w:val="000618C9"/>
    <w:rsid w:val="00062E53"/>
    <w:rsid w:val="000640BF"/>
    <w:rsid w:val="0006443D"/>
    <w:rsid w:val="00064B6E"/>
    <w:rsid w:val="00065845"/>
    <w:rsid w:val="0006659A"/>
    <w:rsid w:val="00066CE8"/>
    <w:rsid w:val="00067377"/>
    <w:rsid w:val="0007110C"/>
    <w:rsid w:val="0007137A"/>
    <w:rsid w:val="0007288B"/>
    <w:rsid w:val="000731C4"/>
    <w:rsid w:val="00073F38"/>
    <w:rsid w:val="00075AE9"/>
    <w:rsid w:val="00075DC8"/>
    <w:rsid w:val="00075FF5"/>
    <w:rsid w:val="00076B14"/>
    <w:rsid w:val="000803D8"/>
    <w:rsid w:val="00081B1B"/>
    <w:rsid w:val="00082176"/>
    <w:rsid w:val="00084E43"/>
    <w:rsid w:val="00085085"/>
    <w:rsid w:val="00085CA0"/>
    <w:rsid w:val="000865BE"/>
    <w:rsid w:val="000872DB"/>
    <w:rsid w:val="00090B0A"/>
    <w:rsid w:val="00090E6B"/>
    <w:rsid w:val="00091162"/>
    <w:rsid w:val="00091614"/>
    <w:rsid w:val="0009390A"/>
    <w:rsid w:val="00093FF9"/>
    <w:rsid w:val="0009529F"/>
    <w:rsid w:val="0009541C"/>
    <w:rsid w:val="000955AC"/>
    <w:rsid w:val="00095637"/>
    <w:rsid w:val="000958E2"/>
    <w:rsid w:val="00095906"/>
    <w:rsid w:val="000976D5"/>
    <w:rsid w:val="000A1FE5"/>
    <w:rsid w:val="000A2BD3"/>
    <w:rsid w:val="000A4945"/>
    <w:rsid w:val="000A4A47"/>
    <w:rsid w:val="000A5870"/>
    <w:rsid w:val="000A5ADA"/>
    <w:rsid w:val="000A6E44"/>
    <w:rsid w:val="000B051F"/>
    <w:rsid w:val="000B1025"/>
    <w:rsid w:val="000B1672"/>
    <w:rsid w:val="000B213F"/>
    <w:rsid w:val="000B3132"/>
    <w:rsid w:val="000B31E1"/>
    <w:rsid w:val="000B3C13"/>
    <w:rsid w:val="000B615E"/>
    <w:rsid w:val="000B6773"/>
    <w:rsid w:val="000B6C92"/>
    <w:rsid w:val="000B77FB"/>
    <w:rsid w:val="000B7D22"/>
    <w:rsid w:val="000B7FE2"/>
    <w:rsid w:val="000C0141"/>
    <w:rsid w:val="000C0634"/>
    <w:rsid w:val="000C1025"/>
    <w:rsid w:val="000C27A8"/>
    <w:rsid w:val="000C2A52"/>
    <w:rsid w:val="000C4319"/>
    <w:rsid w:val="000C5D05"/>
    <w:rsid w:val="000D2166"/>
    <w:rsid w:val="000D256F"/>
    <w:rsid w:val="000D407E"/>
    <w:rsid w:val="000D417E"/>
    <w:rsid w:val="000D4472"/>
    <w:rsid w:val="000D4A05"/>
    <w:rsid w:val="000D5CEE"/>
    <w:rsid w:val="000E0238"/>
    <w:rsid w:val="000E03EB"/>
    <w:rsid w:val="000E0677"/>
    <w:rsid w:val="000E0771"/>
    <w:rsid w:val="000E1CFD"/>
    <w:rsid w:val="000E3627"/>
    <w:rsid w:val="000E6EA7"/>
    <w:rsid w:val="000E7B9C"/>
    <w:rsid w:val="000E7EE5"/>
    <w:rsid w:val="000F0860"/>
    <w:rsid w:val="000F1936"/>
    <w:rsid w:val="000F289F"/>
    <w:rsid w:val="000F31FD"/>
    <w:rsid w:val="000F46B5"/>
    <w:rsid w:val="000F61E2"/>
    <w:rsid w:val="000F76CE"/>
    <w:rsid w:val="000F7E2B"/>
    <w:rsid w:val="00100672"/>
    <w:rsid w:val="00102191"/>
    <w:rsid w:val="001024B2"/>
    <w:rsid w:val="00102D0D"/>
    <w:rsid w:val="00103354"/>
    <w:rsid w:val="00104627"/>
    <w:rsid w:val="00104632"/>
    <w:rsid w:val="00105134"/>
    <w:rsid w:val="00105729"/>
    <w:rsid w:val="00106A51"/>
    <w:rsid w:val="00107657"/>
    <w:rsid w:val="00110270"/>
    <w:rsid w:val="001102E6"/>
    <w:rsid w:val="00113047"/>
    <w:rsid w:val="0011356B"/>
    <w:rsid w:val="00113970"/>
    <w:rsid w:val="001167BC"/>
    <w:rsid w:val="0012067D"/>
    <w:rsid w:val="001206E5"/>
    <w:rsid w:val="00122360"/>
    <w:rsid w:val="00124B2A"/>
    <w:rsid w:val="00125EAB"/>
    <w:rsid w:val="001263CB"/>
    <w:rsid w:val="00127367"/>
    <w:rsid w:val="00127E4D"/>
    <w:rsid w:val="00130B03"/>
    <w:rsid w:val="00130B2E"/>
    <w:rsid w:val="00131832"/>
    <w:rsid w:val="0013337F"/>
    <w:rsid w:val="0013370C"/>
    <w:rsid w:val="00134CED"/>
    <w:rsid w:val="001358D5"/>
    <w:rsid w:val="00135A1D"/>
    <w:rsid w:val="00136942"/>
    <w:rsid w:val="00136C0A"/>
    <w:rsid w:val="0013780E"/>
    <w:rsid w:val="00137D32"/>
    <w:rsid w:val="00140757"/>
    <w:rsid w:val="00140D39"/>
    <w:rsid w:val="00141508"/>
    <w:rsid w:val="001418F0"/>
    <w:rsid w:val="0014202A"/>
    <w:rsid w:val="00142AA2"/>
    <w:rsid w:val="0014584A"/>
    <w:rsid w:val="00146FA4"/>
    <w:rsid w:val="001472E1"/>
    <w:rsid w:val="0015048F"/>
    <w:rsid w:val="00150CA3"/>
    <w:rsid w:val="00152C55"/>
    <w:rsid w:val="00152E29"/>
    <w:rsid w:val="00153F85"/>
    <w:rsid w:val="00154401"/>
    <w:rsid w:val="001554FB"/>
    <w:rsid w:val="001558C0"/>
    <w:rsid w:val="001561B6"/>
    <w:rsid w:val="00156DED"/>
    <w:rsid w:val="0015734F"/>
    <w:rsid w:val="00157975"/>
    <w:rsid w:val="00161C20"/>
    <w:rsid w:val="001622A1"/>
    <w:rsid w:val="00162866"/>
    <w:rsid w:val="00163EE2"/>
    <w:rsid w:val="00164EDA"/>
    <w:rsid w:val="001654D2"/>
    <w:rsid w:val="00165B11"/>
    <w:rsid w:val="00167792"/>
    <w:rsid w:val="00170FFD"/>
    <w:rsid w:val="00172AEC"/>
    <w:rsid w:val="0017631E"/>
    <w:rsid w:val="0017648E"/>
    <w:rsid w:val="00176D01"/>
    <w:rsid w:val="00176F68"/>
    <w:rsid w:val="00177D8E"/>
    <w:rsid w:val="001807A1"/>
    <w:rsid w:val="001817C7"/>
    <w:rsid w:val="00182B84"/>
    <w:rsid w:val="00182E66"/>
    <w:rsid w:val="001831C4"/>
    <w:rsid w:val="0018435C"/>
    <w:rsid w:val="00184597"/>
    <w:rsid w:val="001850E1"/>
    <w:rsid w:val="0018529C"/>
    <w:rsid w:val="001853D6"/>
    <w:rsid w:val="001855CD"/>
    <w:rsid w:val="00185839"/>
    <w:rsid w:val="0018788D"/>
    <w:rsid w:val="00187FE0"/>
    <w:rsid w:val="001910A1"/>
    <w:rsid w:val="00191AB1"/>
    <w:rsid w:val="00191BEA"/>
    <w:rsid w:val="001924A1"/>
    <w:rsid w:val="00192D9C"/>
    <w:rsid w:val="00193096"/>
    <w:rsid w:val="00194FFB"/>
    <w:rsid w:val="00195586"/>
    <w:rsid w:val="0019608B"/>
    <w:rsid w:val="0019759E"/>
    <w:rsid w:val="001A12F5"/>
    <w:rsid w:val="001A2F57"/>
    <w:rsid w:val="001A3640"/>
    <w:rsid w:val="001A461F"/>
    <w:rsid w:val="001A67E1"/>
    <w:rsid w:val="001A6BCD"/>
    <w:rsid w:val="001A6F59"/>
    <w:rsid w:val="001A78AE"/>
    <w:rsid w:val="001B3080"/>
    <w:rsid w:val="001B3769"/>
    <w:rsid w:val="001B5250"/>
    <w:rsid w:val="001B6B0B"/>
    <w:rsid w:val="001B6C02"/>
    <w:rsid w:val="001B6C1E"/>
    <w:rsid w:val="001C01CB"/>
    <w:rsid w:val="001C192C"/>
    <w:rsid w:val="001C2E23"/>
    <w:rsid w:val="001C3481"/>
    <w:rsid w:val="001C36EE"/>
    <w:rsid w:val="001C4808"/>
    <w:rsid w:val="001C5A59"/>
    <w:rsid w:val="001D010C"/>
    <w:rsid w:val="001D10B4"/>
    <w:rsid w:val="001D1A53"/>
    <w:rsid w:val="001D20A0"/>
    <w:rsid w:val="001D234B"/>
    <w:rsid w:val="001D3431"/>
    <w:rsid w:val="001D38BF"/>
    <w:rsid w:val="001D4917"/>
    <w:rsid w:val="001D55F0"/>
    <w:rsid w:val="001D7250"/>
    <w:rsid w:val="001E06C2"/>
    <w:rsid w:val="001E1B30"/>
    <w:rsid w:val="001E2901"/>
    <w:rsid w:val="001E291F"/>
    <w:rsid w:val="001E2DF2"/>
    <w:rsid w:val="001E4AB3"/>
    <w:rsid w:val="001E5DEA"/>
    <w:rsid w:val="001E6916"/>
    <w:rsid w:val="001E774B"/>
    <w:rsid w:val="001F135E"/>
    <w:rsid w:val="001F1735"/>
    <w:rsid w:val="001F4730"/>
    <w:rsid w:val="001F5AAE"/>
    <w:rsid w:val="00201B05"/>
    <w:rsid w:val="002020A6"/>
    <w:rsid w:val="00202272"/>
    <w:rsid w:val="00202638"/>
    <w:rsid w:val="002027C1"/>
    <w:rsid w:val="00204C8A"/>
    <w:rsid w:val="00205A13"/>
    <w:rsid w:val="00206079"/>
    <w:rsid w:val="002064EB"/>
    <w:rsid w:val="00214508"/>
    <w:rsid w:val="0021545F"/>
    <w:rsid w:val="002154B6"/>
    <w:rsid w:val="002166F7"/>
    <w:rsid w:val="002226F7"/>
    <w:rsid w:val="00223EBC"/>
    <w:rsid w:val="00224678"/>
    <w:rsid w:val="00224A97"/>
    <w:rsid w:val="00226434"/>
    <w:rsid w:val="00226C35"/>
    <w:rsid w:val="00230963"/>
    <w:rsid w:val="002332FA"/>
    <w:rsid w:val="002333A9"/>
    <w:rsid w:val="00233408"/>
    <w:rsid w:val="00234456"/>
    <w:rsid w:val="00234F3B"/>
    <w:rsid w:val="002357AB"/>
    <w:rsid w:val="00237FF3"/>
    <w:rsid w:val="002405D3"/>
    <w:rsid w:val="00241ECA"/>
    <w:rsid w:val="00242F9E"/>
    <w:rsid w:val="00245DCA"/>
    <w:rsid w:val="00251530"/>
    <w:rsid w:val="002522D3"/>
    <w:rsid w:val="00252AC7"/>
    <w:rsid w:val="00253452"/>
    <w:rsid w:val="002544CD"/>
    <w:rsid w:val="002551B4"/>
    <w:rsid w:val="00256CAB"/>
    <w:rsid w:val="00257032"/>
    <w:rsid w:val="00257F1A"/>
    <w:rsid w:val="002602CB"/>
    <w:rsid w:val="002610AD"/>
    <w:rsid w:val="00262BCD"/>
    <w:rsid w:val="0026496A"/>
    <w:rsid w:val="00265949"/>
    <w:rsid w:val="0026693C"/>
    <w:rsid w:val="002675BF"/>
    <w:rsid w:val="00267E11"/>
    <w:rsid w:val="0027067B"/>
    <w:rsid w:val="00271380"/>
    <w:rsid w:val="0027180F"/>
    <w:rsid w:val="00271D7A"/>
    <w:rsid w:val="00272968"/>
    <w:rsid w:val="002730C6"/>
    <w:rsid w:val="00274816"/>
    <w:rsid w:val="00276C9B"/>
    <w:rsid w:val="002770FA"/>
    <w:rsid w:val="00277E49"/>
    <w:rsid w:val="002800F7"/>
    <w:rsid w:val="00280FD9"/>
    <w:rsid w:val="00281312"/>
    <w:rsid w:val="0028605A"/>
    <w:rsid w:val="00286380"/>
    <w:rsid w:val="00286928"/>
    <w:rsid w:val="0028755E"/>
    <w:rsid w:val="00291946"/>
    <w:rsid w:val="00292337"/>
    <w:rsid w:val="00292B5D"/>
    <w:rsid w:val="002939A4"/>
    <w:rsid w:val="00293A5F"/>
    <w:rsid w:val="00293E1A"/>
    <w:rsid w:val="002956AF"/>
    <w:rsid w:val="0029624C"/>
    <w:rsid w:val="002A080A"/>
    <w:rsid w:val="002A237A"/>
    <w:rsid w:val="002A7D6D"/>
    <w:rsid w:val="002B08A7"/>
    <w:rsid w:val="002B10E1"/>
    <w:rsid w:val="002B1481"/>
    <w:rsid w:val="002B1E89"/>
    <w:rsid w:val="002B2349"/>
    <w:rsid w:val="002B345A"/>
    <w:rsid w:val="002B3BED"/>
    <w:rsid w:val="002B4423"/>
    <w:rsid w:val="002B558F"/>
    <w:rsid w:val="002B6AD1"/>
    <w:rsid w:val="002B7C52"/>
    <w:rsid w:val="002B7D6C"/>
    <w:rsid w:val="002C1232"/>
    <w:rsid w:val="002C1B10"/>
    <w:rsid w:val="002C207D"/>
    <w:rsid w:val="002C326E"/>
    <w:rsid w:val="002C3AD7"/>
    <w:rsid w:val="002C3CD4"/>
    <w:rsid w:val="002C4BC7"/>
    <w:rsid w:val="002C7442"/>
    <w:rsid w:val="002C7CFE"/>
    <w:rsid w:val="002D0967"/>
    <w:rsid w:val="002D1C5D"/>
    <w:rsid w:val="002D2F71"/>
    <w:rsid w:val="002D3680"/>
    <w:rsid w:val="002D3D16"/>
    <w:rsid w:val="002D4895"/>
    <w:rsid w:val="002D5A3D"/>
    <w:rsid w:val="002D5B09"/>
    <w:rsid w:val="002D62ED"/>
    <w:rsid w:val="002E009B"/>
    <w:rsid w:val="002E138D"/>
    <w:rsid w:val="002E21D5"/>
    <w:rsid w:val="002E2FDE"/>
    <w:rsid w:val="002E3595"/>
    <w:rsid w:val="002E411F"/>
    <w:rsid w:val="002E543F"/>
    <w:rsid w:val="002E69D2"/>
    <w:rsid w:val="002E74A8"/>
    <w:rsid w:val="002F161C"/>
    <w:rsid w:val="002F1928"/>
    <w:rsid w:val="002F281E"/>
    <w:rsid w:val="002F3A88"/>
    <w:rsid w:val="002F3B56"/>
    <w:rsid w:val="002F42ED"/>
    <w:rsid w:val="002F5502"/>
    <w:rsid w:val="002F5547"/>
    <w:rsid w:val="002F65F5"/>
    <w:rsid w:val="002F7951"/>
    <w:rsid w:val="00301659"/>
    <w:rsid w:val="003024B3"/>
    <w:rsid w:val="00302891"/>
    <w:rsid w:val="00302957"/>
    <w:rsid w:val="003042C4"/>
    <w:rsid w:val="00305F80"/>
    <w:rsid w:val="0030674A"/>
    <w:rsid w:val="00306B2C"/>
    <w:rsid w:val="00307685"/>
    <w:rsid w:val="00307900"/>
    <w:rsid w:val="00312F5C"/>
    <w:rsid w:val="0031309D"/>
    <w:rsid w:val="003138DD"/>
    <w:rsid w:val="00313FB1"/>
    <w:rsid w:val="0031446E"/>
    <w:rsid w:val="0031567E"/>
    <w:rsid w:val="003156C6"/>
    <w:rsid w:val="00317E10"/>
    <w:rsid w:val="00317F02"/>
    <w:rsid w:val="00321039"/>
    <w:rsid w:val="0032116B"/>
    <w:rsid w:val="00321E16"/>
    <w:rsid w:val="00321FEF"/>
    <w:rsid w:val="003233FA"/>
    <w:rsid w:val="00325BA6"/>
    <w:rsid w:val="003309C3"/>
    <w:rsid w:val="00330FBF"/>
    <w:rsid w:val="003316BF"/>
    <w:rsid w:val="003318FC"/>
    <w:rsid w:val="00332439"/>
    <w:rsid w:val="00333BFA"/>
    <w:rsid w:val="003360C3"/>
    <w:rsid w:val="00337580"/>
    <w:rsid w:val="00340E77"/>
    <w:rsid w:val="003412E7"/>
    <w:rsid w:val="00341D83"/>
    <w:rsid w:val="003431C7"/>
    <w:rsid w:val="00344C2F"/>
    <w:rsid w:val="00344C3D"/>
    <w:rsid w:val="003455BD"/>
    <w:rsid w:val="00345AED"/>
    <w:rsid w:val="00347DF6"/>
    <w:rsid w:val="00347E29"/>
    <w:rsid w:val="00350D74"/>
    <w:rsid w:val="003537BF"/>
    <w:rsid w:val="00355C13"/>
    <w:rsid w:val="00355D09"/>
    <w:rsid w:val="0035689E"/>
    <w:rsid w:val="00356D2F"/>
    <w:rsid w:val="00356E0F"/>
    <w:rsid w:val="003572B4"/>
    <w:rsid w:val="00360706"/>
    <w:rsid w:val="0036123F"/>
    <w:rsid w:val="00361357"/>
    <w:rsid w:val="003638C0"/>
    <w:rsid w:val="00364A00"/>
    <w:rsid w:val="00364B5E"/>
    <w:rsid w:val="003651BC"/>
    <w:rsid w:val="00365425"/>
    <w:rsid w:val="00365BB4"/>
    <w:rsid w:val="003663B1"/>
    <w:rsid w:val="00366B26"/>
    <w:rsid w:val="00366D3E"/>
    <w:rsid w:val="00366F98"/>
    <w:rsid w:val="00367E78"/>
    <w:rsid w:val="0037072A"/>
    <w:rsid w:val="00370DD4"/>
    <w:rsid w:val="00372305"/>
    <w:rsid w:val="00372929"/>
    <w:rsid w:val="00372995"/>
    <w:rsid w:val="003745EA"/>
    <w:rsid w:val="00374C69"/>
    <w:rsid w:val="00374FD1"/>
    <w:rsid w:val="00377894"/>
    <w:rsid w:val="0038068D"/>
    <w:rsid w:val="00380BD5"/>
    <w:rsid w:val="00384FF2"/>
    <w:rsid w:val="003864BC"/>
    <w:rsid w:val="0038688A"/>
    <w:rsid w:val="0039007F"/>
    <w:rsid w:val="00391879"/>
    <w:rsid w:val="003918BE"/>
    <w:rsid w:val="00392BC0"/>
    <w:rsid w:val="00393446"/>
    <w:rsid w:val="0039404E"/>
    <w:rsid w:val="003947CB"/>
    <w:rsid w:val="003952EC"/>
    <w:rsid w:val="00395A5A"/>
    <w:rsid w:val="00395F83"/>
    <w:rsid w:val="003966EA"/>
    <w:rsid w:val="0039701E"/>
    <w:rsid w:val="003A025A"/>
    <w:rsid w:val="003A0CB4"/>
    <w:rsid w:val="003A19B3"/>
    <w:rsid w:val="003A3C9F"/>
    <w:rsid w:val="003A4EF0"/>
    <w:rsid w:val="003A5A0F"/>
    <w:rsid w:val="003A7A78"/>
    <w:rsid w:val="003B0072"/>
    <w:rsid w:val="003B03A6"/>
    <w:rsid w:val="003B31C9"/>
    <w:rsid w:val="003B3297"/>
    <w:rsid w:val="003B4185"/>
    <w:rsid w:val="003B41C2"/>
    <w:rsid w:val="003B4BC1"/>
    <w:rsid w:val="003B5099"/>
    <w:rsid w:val="003B5339"/>
    <w:rsid w:val="003B6A3F"/>
    <w:rsid w:val="003B7688"/>
    <w:rsid w:val="003C172F"/>
    <w:rsid w:val="003C1857"/>
    <w:rsid w:val="003C1C48"/>
    <w:rsid w:val="003C224E"/>
    <w:rsid w:val="003C2AC9"/>
    <w:rsid w:val="003C431B"/>
    <w:rsid w:val="003C4C81"/>
    <w:rsid w:val="003C5EEB"/>
    <w:rsid w:val="003C63B7"/>
    <w:rsid w:val="003C647A"/>
    <w:rsid w:val="003C6C78"/>
    <w:rsid w:val="003C7522"/>
    <w:rsid w:val="003C7E17"/>
    <w:rsid w:val="003C7EEB"/>
    <w:rsid w:val="003D2C33"/>
    <w:rsid w:val="003D2C40"/>
    <w:rsid w:val="003D4185"/>
    <w:rsid w:val="003D47B2"/>
    <w:rsid w:val="003D6210"/>
    <w:rsid w:val="003E07B0"/>
    <w:rsid w:val="003E09AC"/>
    <w:rsid w:val="003E0D2C"/>
    <w:rsid w:val="003E2728"/>
    <w:rsid w:val="003E2B97"/>
    <w:rsid w:val="003E344A"/>
    <w:rsid w:val="003E39C9"/>
    <w:rsid w:val="003E4B75"/>
    <w:rsid w:val="003E520E"/>
    <w:rsid w:val="003E53DC"/>
    <w:rsid w:val="003F0C85"/>
    <w:rsid w:val="003F0E17"/>
    <w:rsid w:val="003F2BA7"/>
    <w:rsid w:val="003F2E94"/>
    <w:rsid w:val="003F4C04"/>
    <w:rsid w:val="003F564A"/>
    <w:rsid w:val="003F5731"/>
    <w:rsid w:val="004002DF"/>
    <w:rsid w:val="00401419"/>
    <w:rsid w:val="0040309B"/>
    <w:rsid w:val="004050F3"/>
    <w:rsid w:val="00405353"/>
    <w:rsid w:val="00406474"/>
    <w:rsid w:val="0040650B"/>
    <w:rsid w:val="0040736C"/>
    <w:rsid w:val="00407D2B"/>
    <w:rsid w:val="00407E61"/>
    <w:rsid w:val="00410DF5"/>
    <w:rsid w:val="0041235F"/>
    <w:rsid w:val="00413644"/>
    <w:rsid w:val="00413768"/>
    <w:rsid w:val="00414F1C"/>
    <w:rsid w:val="0041527A"/>
    <w:rsid w:val="004154D1"/>
    <w:rsid w:val="004157B4"/>
    <w:rsid w:val="00417806"/>
    <w:rsid w:val="00424433"/>
    <w:rsid w:val="004247CF"/>
    <w:rsid w:val="0042713A"/>
    <w:rsid w:val="00430A6D"/>
    <w:rsid w:val="00432500"/>
    <w:rsid w:val="00433071"/>
    <w:rsid w:val="00434959"/>
    <w:rsid w:val="00437168"/>
    <w:rsid w:val="00437B56"/>
    <w:rsid w:val="0044156C"/>
    <w:rsid w:val="004421E3"/>
    <w:rsid w:val="00444538"/>
    <w:rsid w:val="00444E14"/>
    <w:rsid w:val="00445566"/>
    <w:rsid w:val="00446796"/>
    <w:rsid w:val="004501F6"/>
    <w:rsid w:val="004509E2"/>
    <w:rsid w:val="00450CF8"/>
    <w:rsid w:val="004549B2"/>
    <w:rsid w:val="00454ECA"/>
    <w:rsid w:val="0045596E"/>
    <w:rsid w:val="00456EB2"/>
    <w:rsid w:val="004577FE"/>
    <w:rsid w:val="0046011C"/>
    <w:rsid w:val="00463082"/>
    <w:rsid w:val="004641E2"/>
    <w:rsid w:val="00465591"/>
    <w:rsid w:val="004655ED"/>
    <w:rsid w:val="00465A50"/>
    <w:rsid w:val="0046635F"/>
    <w:rsid w:val="004664FC"/>
    <w:rsid w:val="00467032"/>
    <w:rsid w:val="00467160"/>
    <w:rsid w:val="0046754A"/>
    <w:rsid w:val="00471538"/>
    <w:rsid w:val="00471F1D"/>
    <w:rsid w:val="00472682"/>
    <w:rsid w:val="00472C76"/>
    <w:rsid w:val="00473446"/>
    <w:rsid w:val="004735EE"/>
    <w:rsid w:val="00475CFA"/>
    <w:rsid w:val="0047602C"/>
    <w:rsid w:val="00477626"/>
    <w:rsid w:val="00477F78"/>
    <w:rsid w:val="00480F71"/>
    <w:rsid w:val="004813AB"/>
    <w:rsid w:val="0048253A"/>
    <w:rsid w:val="0048417A"/>
    <w:rsid w:val="00486D04"/>
    <w:rsid w:val="00487695"/>
    <w:rsid w:val="00487CDD"/>
    <w:rsid w:val="0049145F"/>
    <w:rsid w:val="00493398"/>
    <w:rsid w:val="004940A6"/>
    <w:rsid w:val="00496185"/>
    <w:rsid w:val="00496817"/>
    <w:rsid w:val="00496F06"/>
    <w:rsid w:val="00497ED7"/>
    <w:rsid w:val="004A180D"/>
    <w:rsid w:val="004A3151"/>
    <w:rsid w:val="004A3AD5"/>
    <w:rsid w:val="004A3DCE"/>
    <w:rsid w:val="004A475E"/>
    <w:rsid w:val="004A6955"/>
    <w:rsid w:val="004A7585"/>
    <w:rsid w:val="004B014A"/>
    <w:rsid w:val="004B3044"/>
    <w:rsid w:val="004B37C1"/>
    <w:rsid w:val="004B4E3A"/>
    <w:rsid w:val="004B67C1"/>
    <w:rsid w:val="004B6AF4"/>
    <w:rsid w:val="004B70EE"/>
    <w:rsid w:val="004C1425"/>
    <w:rsid w:val="004C178C"/>
    <w:rsid w:val="004C20EF"/>
    <w:rsid w:val="004C2DBF"/>
    <w:rsid w:val="004C2DCF"/>
    <w:rsid w:val="004C3B8A"/>
    <w:rsid w:val="004C50A8"/>
    <w:rsid w:val="004C6071"/>
    <w:rsid w:val="004C66E6"/>
    <w:rsid w:val="004C77BE"/>
    <w:rsid w:val="004C7839"/>
    <w:rsid w:val="004D02B4"/>
    <w:rsid w:val="004D05FB"/>
    <w:rsid w:val="004D1683"/>
    <w:rsid w:val="004D187B"/>
    <w:rsid w:val="004D2726"/>
    <w:rsid w:val="004D39A8"/>
    <w:rsid w:val="004D4306"/>
    <w:rsid w:val="004D4817"/>
    <w:rsid w:val="004D54AC"/>
    <w:rsid w:val="004D679C"/>
    <w:rsid w:val="004D6852"/>
    <w:rsid w:val="004D7A6B"/>
    <w:rsid w:val="004E02A8"/>
    <w:rsid w:val="004E0E66"/>
    <w:rsid w:val="004E2B11"/>
    <w:rsid w:val="004E3A24"/>
    <w:rsid w:val="004E3A5C"/>
    <w:rsid w:val="004E3F24"/>
    <w:rsid w:val="004E3F4D"/>
    <w:rsid w:val="004E41DF"/>
    <w:rsid w:val="004E42F6"/>
    <w:rsid w:val="004E52FB"/>
    <w:rsid w:val="004E6505"/>
    <w:rsid w:val="004E6533"/>
    <w:rsid w:val="004F015A"/>
    <w:rsid w:val="004F19BB"/>
    <w:rsid w:val="004F1ACA"/>
    <w:rsid w:val="004F203A"/>
    <w:rsid w:val="004F37A9"/>
    <w:rsid w:val="004F4945"/>
    <w:rsid w:val="004F50ED"/>
    <w:rsid w:val="004F5921"/>
    <w:rsid w:val="004F7573"/>
    <w:rsid w:val="004F7EAE"/>
    <w:rsid w:val="004F7F51"/>
    <w:rsid w:val="00500A5A"/>
    <w:rsid w:val="00501344"/>
    <w:rsid w:val="00501434"/>
    <w:rsid w:val="005015BC"/>
    <w:rsid w:val="00503222"/>
    <w:rsid w:val="005043D4"/>
    <w:rsid w:val="005055F0"/>
    <w:rsid w:val="00510DF0"/>
    <w:rsid w:val="00511EB5"/>
    <w:rsid w:val="00512DD7"/>
    <w:rsid w:val="005130F5"/>
    <w:rsid w:val="005143FC"/>
    <w:rsid w:val="005149BB"/>
    <w:rsid w:val="00514B92"/>
    <w:rsid w:val="00514CEA"/>
    <w:rsid w:val="00515440"/>
    <w:rsid w:val="0051547E"/>
    <w:rsid w:val="00516136"/>
    <w:rsid w:val="00517A31"/>
    <w:rsid w:val="00521407"/>
    <w:rsid w:val="00521770"/>
    <w:rsid w:val="0052234C"/>
    <w:rsid w:val="00523D77"/>
    <w:rsid w:val="00523E57"/>
    <w:rsid w:val="00523EBF"/>
    <w:rsid w:val="0052479E"/>
    <w:rsid w:val="00524F08"/>
    <w:rsid w:val="005300F7"/>
    <w:rsid w:val="00530450"/>
    <w:rsid w:val="0053194E"/>
    <w:rsid w:val="00533102"/>
    <w:rsid w:val="005336B8"/>
    <w:rsid w:val="005339D0"/>
    <w:rsid w:val="0053408B"/>
    <w:rsid w:val="00535AA6"/>
    <w:rsid w:val="00535C9F"/>
    <w:rsid w:val="005374D9"/>
    <w:rsid w:val="0054008F"/>
    <w:rsid w:val="0054066B"/>
    <w:rsid w:val="005409CC"/>
    <w:rsid w:val="00540F09"/>
    <w:rsid w:val="00541548"/>
    <w:rsid w:val="0054268D"/>
    <w:rsid w:val="005426E9"/>
    <w:rsid w:val="00543CC9"/>
    <w:rsid w:val="00544326"/>
    <w:rsid w:val="00544362"/>
    <w:rsid w:val="005456E1"/>
    <w:rsid w:val="00547018"/>
    <w:rsid w:val="00547B5F"/>
    <w:rsid w:val="00551C97"/>
    <w:rsid w:val="005526FD"/>
    <w:rsid w:val="005536D7"/>
    <w:rsid w:val="005539A2"/>
    <w:rsid w:val="00553AD9"/>
    <w:rsid w:val="00554EAF"/>
    <w:rsid w:val="00555BC7"/>
    <w:rsid w:val="00555F0F"/>
    <w:rsid w:val="0055729D"/>
    <w:rsid w:val="0056044A"/>
    <w:rsid w:val="0056166B"/>
    <w:rsid w:val="00563F0A"/>
    <w:rsid w:val="00564D34"/>
    <w:rsid w:val="00570656"/>
    <w:rsid w:val="0057247F"/>
    <w:rsid w:val="00572C14"/>
    <w:rsid w:val="00574AE7"/>
    <w:rsid w:val="00576565"/>
    <w:rsid w:val="00576A1E"/>
    <w:rsid w:val="005805C0"/>
    <w:rsid w:val="00580EA9"/>
    <w:rsid w:val="00581BBB"/>
    <w:rsid w:val="005822E2"/>
    <w:rsid w:val="005823BE"/>
    <w:rsid w:val="0058515F"/>
    <w:rsid w:val="005860AF"/>
    <w:rsid w:val="00586982"/>
    <w:rsid w:val="00586F75"/>
    <w:rsid w:val="005872CE"/>
    <w:rsid w:val="005873BC"/>
    <w:rsid w:val="00587F78"/>
    <w:rsid w:val="00590EF1"/>
    <w:rsid w:val="00591F6C"/>
    <w:rsid w:val="0059253F"/>
    <w:rsid w:val="00592B84"/>
    <w:rsid w:val="00593608"/>
    <w:rsid w:val="00596166"/>
    <w:rsid w:val="0059729E"/>
    <w:rsid w:val="005A090D"/>
    <w:rsid w:val="005A0D99"/>
    <w:rsid w:val="005A1A22"/>
    <w:rsid w:val="005A1F81"/>
    <w:rsid w:val="005A3B66"/>
    <w:rsid w:val="005A3E6E"/>
    <w:rsid w:val="005A40FB"/>
    <w:rsid w:val="005A4306"/>
    <w:rsid w:val="005A5A99"/>
    <w:rsid w:val="005A6583"/>
    <w:rsid w:val="005A6FCB"/>
    <w:rsid w:val="005B04B9"/>
    <w:rsid w:val="005B0756"/>
    <w:rsid w:val="005B0835"/>
    <w:rsid w:val="005B0AA4"/>
    <w:rsid w:val="005B0FE5"/>
    <w:rsid w:val="005B12E5"/>
    <w:rsid w:val="005B2BC8"/>
    <w:rsid w:val="005B31A0"/>
    <w:rsid w:val="005B386D"/>
    <w:rsid w:val="005B4CE4"/>
    <w:rsid w:val="005B56D4"/>
    <w:rsid w:val="005B68C7"/>
    <w:rsid w:val="005B7054"/>
    <w:rsid w:val="005B7EA7"/>
    <w:rsid w:val="005C032F"/>
    <w:rsid w:val="005C0CDD"/>
    <w:rsid w:val="005C2E31"/>
    <w:rsid w:val="005C3617"/>
    <w:rsid w:val="005C3AAC"/>
    <w:rsid w:val="005C3C99"/>
    <w:rsid w:val="005C4141"/>
    <w:rsid w:val="005C552B"/>
    <w:rsid w:val="005C76D1"/>
    <w:rsid w:val="005D0D91"/>
    <w:rsid w:val="005D1004"/>
    <w:rsid w:val="005D1C96"/>
    <w:rsid w:val="005D296E"/>
    <w:rsid w:val="005D3BED"/>
    <w:rsid w:val="005D45A4"/>
    <w:rsid w:val="005D4B28"/>
    <w:rsid w:val="005D51C4"/>
    <w:rsid w:val="005D55EA"/>
    <w:rsid w:val="005D5981"/>
    <w:rsid w:val="005D6907"/>
    <w:rsid w:val="005E0F27"/>
    <w:rsid w:val="005E35DB"/>
    <w:rsid w:val="005E3CC3"/>
    <w:rsid w:val="005E417F"/>
    <w:rsid w:val="005E71BD"/>
    <w:rsid w:val="005F0F0A"/>
    <w:rsid w:val="005F198C"/>
    <w:rsid w:val="005F29A3"/>
    <w:rsid w:val="005F2AF4"/>
    <w:rsid w:val="005F30CB"/>
    <w:rsid w:val="005F36A4"/>
    <w:rsid w:val="005F3D02"/>
    <w:rsid w:val="005F48C6"/>
    <w:rsid w:val="005F7D15"/>
    <w:rsid w:val="00600370"/>
    <w:rsid w:val="00600DDC"/>
    <w:rsid w:val="00601B9E"/>
    <w:rsid w:val="00601F04"/>
    <w:rsid w:val="006043B7"/>
    <w:rsid w:val="0060478E"/>
    <w:rsid w:val="00604A79"/>
    <w:rsid w:val="00604BDC"/>
    <w:rsid w:val="006072FE"/>
    <w:rsid w:val="00610BA5"/>
    <w:rsid w:val="006115F3"/>
    <w:rsid w:val="006116A9"/>
    <w:rsid w:val="00612077"/>
    <w:rsid w:val="00612644"/>
    <w:rsid w:val="00613539"/>
    <w:rsid w:val="00615071"/>
    <w:rsid w:val="00615BC6"/>
    <w:rsid w:val="00616B53"/>
    <w:rsid w:val="00617F4E"/>
    <w:rsid w:val="006204B6"/>
    <w:rsid w:val="006225AE"/>
    <w:rsid w:val="00622FA8"/>
    <w:rsid w:val="0062360B"/>
    <w:rsid w:val="0062458D"/>
    <w:rsid w:val="00624660"/>
    <w:rsid w:val="0062687B"/>
    <w:rsid w:val="006271E5"/>
    <w:rsid w:val="006279BD"/>
    <w:rsid w:val="0063005E"/>
    <w:rsid w:val="00631387"/>
    <w:rsid w:val="006323F5"/>
    <w:rsid w:val="00632CA2"/>
    <w:rsid w:val="0063321D"/>
    <w:rsid w:val="00634DD7"/>
    <w:rsid w:val="00634FAE"/>
    <w:rsid w:val="00635980"/>
    <w:rsid w:val="006368D6"/>
    <w:rsid w:val="00637661"/>
    <w:rsid w:val="00637A0E"/>
    <w:rsid w:val="006418E0"/>
    <w:rsid w:val="0064240C"/>
    <w:rsid w:val="006440D4"/>
    <w:rsid w:val="00644C6A"/>
    <w:rsid w:val="00644FD2"/>
    <w:rsid w:val="00645BC6"/>
    <w:rsid w:val="00645D92"/>
    <w:rsid w:val="00646A21"/>
    <w:rsid w:val="0064777A"/>
    <w:rsid w:val="0064790C"/>
    <w:rsid w:val="00651B8E"/>
    <w:rsid w:val="00651DAB"/>
    <w:rsid w:val="00652793"/>
    <w:rsid w:val="00653CDC"/>
    <w:rsid w:val="006563FE"/>
    <w:rsid w:val="00656803"/>
    <w:rsid w:val="006605DE"/>
    <w:rsid w:val="006609C4"/>
    <w:rsid w:val="0066199B"/>
    <w:rsid w:val="006668CB"/>
    <w:rsid w:val="00666971"/>
    <w:rsid w:val="00667645"/>
    <w:rsid w:val="00667B48"/>
    <w:rsid w:val="0067059D"/>
    <w:rsid w:val="006724B7"/>
    <w:rsid w:val="00673B91"/>
    <w:rsid w:val="00674770"/>
    <w:rsid w:val="00674CCD"/>
    <w:rsid w:val="00675C86"/>
    <w:rsid w:val="00676567"/>
    <w:rsid w:val="00676D9F"/>
    <w:rsid w:val="0067717B"/>
    <w:rsid w:val="00677A30"/>
    <w:rsid w:val="00681610"/>
    <w:rsid w:val="00681E75"/>
    <w:rsid w:val="00682DBB"/>
    <w:rsid w:val="00682EE4"/>
    <w:rsid w:val="00685393"/>
    <w:rsid w:val="00686169"/>
    <w:rsid w:val="006862EF"/>
    <w:rsid w:val="00686CFF"/>
    <w:rsid w:val="006900A3"/>
    <w:rsid w:val="0069385C"/>
    <w:rsid w:val="00693A84"/>
    <w:rsid w:val="00695AE3"/>
    <w:rsid w:val="006965D7"/>
    <w:rsid w:val="00697114"/>
    <w:rsid w:val="006976F1"/>
    <w:rsid w:val="00697C13"/>
    <w:rsid w:val="006A066C"/>
    <w:rsid w:val="006A0AD5"/>
    <w:rsid w:val="006A226C"/>
    <w:rsid w:val="006A27C5"/>
    <w:rsid w:val="006A718F"/>
    <w:rsid w:val="006B0662"/>
    <w:rsid w:val="006B2736"/>
    <w:rsid w:val="006B75AD"/>
    <w:rsid w:val="006B7689"/>
    <w:rsid w:val="006B78A2"/>
    <w:rsid w:val="006C0243"/>
    <w:rsid w:val="006C0CC2"/>
    <w:rsid w:val="006C1231"/>
    <w:rsid w:val="006C2046"/>
    <w:rsid w:val="006C2262"/>
    <w:rsid w:val="006C325B"/>
    <w:rsid w:val="006C64B1"/>
    <w:rsid w:val="006C65FC"/>
    <w:rsid w:val="006C68B9"/>
    <w:rsid w:val="006D0B8C"/>
    <w:rsid w:val="006D0C7D"/>
    <w:rsid w:val="006D340D"/>
    <w:rsid w:val="006D4423"/>
    <w:rsid w:val="006D4F6A"/>
    <w:rsid w:val="006D637B"/>
    <w:rsid w:val="006D7101"/>
    <w:rsid w:val="006E0502"/>
    <w:rsid w:val="006E1309"/>
    <w:rsid w:val="006E308C"/>
    <w:rsid w:val="006E3640"/>
    <w:rsid w:val="006E637A"/>
    <w:rsid w:val="006E6C14"/>
    <w:rsid w:val="006E6FA3"/>
    <w:rsid w:val="006E7DA6"/>
    <w:rsid w:val="006F0D63"/>
    <w:rsid w:val="006F13AB"/>
    <w:rsid w:val="006F190D"/>
    <w:rsid w:val="006F1BD5"/>
    <w:rsid w:val="006F2006"/>
    <w:rsid w:val="006F2AC1"/>
    <w:rsid w:val="006F381B"/>
    <w:rsid w:val="006F3C30"/>
    <w:rsid w:val="006F3FBC"/>
    <w:rsid w:val="006F459B"/>
    <w:rsid w:val="006F4E06"/>
    <w:rsid w:val="006F5826"/>
    <w:rsid w:val="006F586E"/>
    <w:rsid w:val="006F6B73"/>
    <w:rsid w:val="006F7344"/>
    <w:rsid w:val="00700181"/>
    <w:rsid w:val="007006A3"/>
    <w:rsid w:val="00700DB8"/>
    <w:rsid w:val="007012BD"/>
    <w:rsid w:val="007015A6"/>
    <w:rsid w:val="00703173"/>
    <w:rsid w:val="007031C1"/>
    <w:rsid w:val="00705430"/>
    <w:rsid w:val="007054EE"/>
    <w:rsid w:val="00705CF7"/>
    <w:rsid w:val="007061E5"/>
    <w:rsid w:val="007070CD"/>
    <w:rsid w:val="007141CF"/>
    <w:rsid w:val="0071464B"/>
    <w:rsid w:val="00715AC8"/>
    <w:rsid w:val="00715B24"/>
    <w:rsid w:val="00717F9F"/>
    <w:rsid w:val="007212DB"/>
    <w:rsid w:val="0072380E"/>
    <w:rsid w:val="00725417"/>
    <w:rsid w:val="0072620D"/>
    <w:rsid w:val="007263A6"/>
    <w:rsid w:val="00726916"/>
    <w:rsid w:val="0072719A"/>
    <w:rsid w:val="00727D6E"/>
    <w:rsid w:val="00730CBF"/>
    <w:rsid w:val="0073252D"/>
    <w:rsid w:val="00732D19"/>
    <w:rsid w:val="007330CF"/>
    <w:rsid w:val="007338EC"/>
    <w:rsid w:val="00734E2A"/>
    <w:rsid w:val="00734FFE"/>
    <w:rsid w:val="007377F1"/>
    <w:rsid w:val="00741449"/>
    <w:rsid w:val="007418EC"/>
    <w:rsid w:val="00744113"/>
    <w:rsid w:val="0074415B"/>
    <w:rsid w:val="00745146"/>
    <w:rsid w:val="007455B0"/>
    <w:rsid w:val="0074688C"/>
    <w:rsid w:val="0075041E"/>
    <w:rsid w:val="00752861"/>
    <w:rsid w:val="0075372B"/>
    <w:rsid w:val="00754D37"/>
    <w:rsid w:val="00755665"/>
    <w:rsid w:val="00755FD7"/>
    <w:rsid w:val="00757063"/>
    <w:rsid w:val="0075739B"/>
    <w:rsid w:val="007577E3"/>
    <w:rsid w:val="00760DB3"/>
    <w:rsid w:val="00760F3A"/>
    <w:rsid w:val="00761045"/>
    <w:rsid w:val="00761861"/>
    <w:rsid w:val="007622F5"/>
    <w:rsid w:val="00762808"/>
    <w:rsid w:val="00765253"/>
    <w:rsid w:val="007657A3"/>
    <w:rsid w:val="007657E5"/>
    <w:rsid w:val="00767751"/>
    <w:rsid w:val="007730E4"/>
    <w:rsid w:val="007740D1"/>
    <w:rsid w:val="007744FD"/>
    <w:rsid w:val="00775247"/>
    <w:rsid w:val="0077560A"/>
    <w:rsid w:val="00775A6B"/>
    <w:rsid w:val="00776A99"/>
    <w:rsid w:val="00780E00"/>
    <w:rsid w:val="007816ED"/>
    <w:rsid w:val="00781F3A"/>
    <w:rsid w:val="00782AE3"/>
    <w:rsid w:val="00784919"/>
    <w:rsid w:val="00784F90"/>
    <w:rsid w:val="0078539D"/>
    <w:rsid w:val="00786F05"/>
    <w:rsid w:val="00791517"/>
    <w:rsid w:val="0079343F"/>
    <w:rsid w:val="00794666"/>
    <w:rsid w:val="007A0C53"/>
    <w:rsid w:val="007A0FB2"/>
    <w:rsid w:val="007A27FC"/>
    <w:rsid w:val="007A2F51"/>
    <w:rsid w:val="007A349B"/>
    <w:rsid w:val="007A374E"/>
    <w:rsid w:val="007A40A4"/>
    <w:rsid w:val="007A6849"/>
    <w:rsid w:val="007A75D0"/>
    <w:rsid w:val="007A78A1"/>
    <w:rsid w:val="007B0188"/>
    <w:rsid w:val="007B1F02"/>
    <w:rsid w:val="007B29E7"/>
    <w:rsid w:val="007B3318"/>
    <w:rsid w:val="007B62F6"/>
    <w:rsid w:val="007B7106"/>
    <w:rsid w:val="007C29B4"/>
    <w:rsid w:val="007C466A"/>
    <w:rsid w:val="007C6076"/>
    <w:rsid w:val="007C6B1D"/>
    <w:rsid w:val="007C6E01"/>
    <w:rsid w:val="007C7915"/>
    <w:rsid w:val="007D19EC"/>
    <w:rsid w:val="007D2AB0"/>
    <w:rsid w:val="007D4D2A"/>
    <w:rsid w:val="007D5BE8"/>
    <w:rsid w:val="007D6152"/>
    <w:rsid w:val="007D6792"/>
    <w:rsid w:val="007D6AA9"/>
    <w:rsid w:val="007D6C02"/>
    <w:rsid w:val="007E08AB"/>
    <w:rsid w:val="007E1916"/>
    <w:rsid w:val="007E1EFD"/>
    <w:rsid w:val="007E29A3"/>
    <w:rsid w:val="007E2B0F"/>
    <w:rsid w:val="007E34BF"/>
    <w:rsid w:val="007E4A02"/>
    <w:rsid w:val="007E6507"/>
    <w:rsid w:val="007E6DFB"/>
    <w:rsid w:val="007E6F1E"/>
    <w:rsid w:val="007F074B"/>
    <w:rsid w:val="007F0D25"/>
    <w:rsid w:val="007F12CE"/>
    <w:rsid w:val="007F1CC2"/>
    <w:rsid w:val="007F26FF"/>
    <w:rsid w:val="007F2B8E"/>
    <w:rsid w:val="007F2D15"/>
    <w:rsid w:val="007F2F39"/>
    <w:rsid w:val="007F32D1"/>
    <w:rsid w:val="007F4950"/>
    <w:rsid w:val="007F5636"/>
    <w:rsid w:val="007F7DD6"/>
    <w:rsid w:val="00800535"/>
    <w:rsid w:val="008006CE"/>
    <w:rsid w:val="00800CF9"/>
    <w:rsid w:val="00801363"/>
    <w:rsid w:val="0080163F"/>
    <w:rsid w:val="00801D56"/>
    <w:rsid w:val="008022CE"/>
    <w:rsid w:val="0080311C"/>
    <w:rsid w:val="0080372A"/>
    <w:rsid w:val="00803A97"/>
    <w:rsid w:val="00803CED"/>
    <w:rsid w:val="00803FDD"/>
    <w:rsid w:val="008044DE"/>
    <w:rsid w:val="00804917"/>
    <w:rsid w:val="008051F8"/>
    <w:rsid w:val="008055AA"/>
    <w:rsid w:val="008057CA"/>
    <w:rsid w:val="00806FB8"/>
    <w:rsid w:val="008071F6"/>
    <w:rsid w:val="00807247"/>
    <w:rsid w:val="00807F47"/>
    <w:rsid w:val="00812DA5"/>
    <w:rsid w:val="008133A3"/>
    <w:rsid w:val="008152CB"/>
    <w:rsid w:val="00815BD5"/>
    <w:rsid w:val="00815DAB"/>
    <w:rsid w:val="008160E8"/>
    <w:rsid w:val="00816479"/>
    <w:rsid w:val="0082039F"/>
    <w:rsid w:val="00820677"/>
    <w:rsid w:val="00820D06"/>
    <w:rsid w:val="00821E7C"/>
    <w:rsid w:val="008227CE"/>
    <w:rsid w:val="00822B9D"/>
    <w:rsid w:val="00822F7B"/>
    <w:rsid w:val="00824286"/>
    <w:rsid w:val="008256FB"/>
    <w:rsid w:val="00825863"/>
    <w:rsid w:val="00825963"/>
    <w:rsid w:val="00827893"/>
    <w:rsid w:val="008301CA"/>
    <w:rsid w:val="00832874"/>
    <w:rsid w:val="008331F9"/>
    <w:rsid w:val="0083327A"/>
    <w:rsid w:val="00833C67"/>
    <w:rsid w:val="00833DD6"/>
    <w:rsid w:val="00835358"/>
    <w:rsid w:val="00835472"/>
    <w:rsid w:val="00835739"/>
    <w:rsid w:val="00835B97"/>
    <w:rsid w:val="0083678A"/>
    <w:rsid w:val="00836CF2"/>
    <w:rsid w:val="00837801"/>
    <w:rsid w:val="00840336"/>
    <w:rsid w:val="0084036C"/>
    <w:rsid w:val="00840B73"/>
    <w:rsid w:val="00840C2B"/>
    <w:rsid w:val="008422BA"/>
    <w:rsid w:val="0084275D"/>
    <w:rsid w:val="00842868"/>
    <w:rsid w:val="00842B31"/>
    <w:rsid w:val="00842BBA"/>
    <w:rsid w:val="00843F00"/>
    <w:rsid w:val="00846B97"/>
    <w:rsid w:val="008474AD"/>
    <w:rsid w:val="00850424"/>
    <w:rsid w:val="0085081C"/>
    <w:rsid w:val="008517A1"/>
    <w:rsid w:val="00851804"/>
    <w:rsid w:val="00852104"/>
    <w:rsid w:val="00852DEA"/>
    <w:rsid w:val="00853353"/>
    <w:rsid w:val="00853AEC"/>
    <w:rsid w:val="00853E41"/>
    <w:rsid w:val="0085410D"/>
    <w:rsid w:val="008549B5"/>
    <w:rsid w:val="008550A4"/>
    <w:rsid w:val="008563B4"/>
    <w:rsid w:val="0086040C"/>
    <w:rsid w:val="00863235"/>
    <w:rsid w:val="00863317"/>
    <w:rsid w:val="00864986"/>
    <w:rsid w:val="008658DD"/>
    <w:rsid w:val="00865FDB"/>
    <w:rsid w:val="0086657E"/>
    <w:rsid w:val="00871A48"/>
    <w:rsid w:val="00872DF4"/>
    <w:rsid w:val="008739FD"/>
    <w:rsid w:val="00874DAF"/>
    <w:rsid w:val="008761EF"/>
    <w:rsid w:val="008763DF"/>
    <w:rsid w:val="0087643D"/>
    <w:rsid w:val="00880282"/>
    <w:rsid w:val="00880D72"/>
    <w:rsid w:val="008817CB"/>
    <w:rsid w:val="008820CE"/>
    <w:rsid w:val="00882643"/>
    <w:rsid w:val="00882AD6"/>
    <w:rsid w:val="00882C75"/>
    <w:rsid w:val="00884848"/>
    <w:rsid w:val="00884C21"/>
    <w:rsid w:val="0088598D"/>
    <w:rsid w:val="00885AB7"/>
    <w:rsid w:val="00885D2D"/>
    <w:rsid w:val="00885E51"/>
    <w:rsid w:val="00890190"/>
    <w:rsid w:val="00890DB1"/>
    <w:rsid w:val="00891DBD"/>
    <w:rsid w:val="00893E85"/>
    <w:rsid w:val="00896A6E"/>
    <w:rsid w:val="00896F8E"/>
    <w:rsid w:val="0089731B"/>
    <w:rsid w:val="00897362"/>
    <w:rsid w:val="0089738E"/>
    <w:rsid w:val="008975BD"/>
    <w:rsid w:val="008A0CA3"/>
    <w:rsid w:val="008A0FBB"/>
    <w:rsid w:val="008A116A"/>
    <w:rsid w:val="008A4021"/>
    <w:rsid w:val="008A61D0"/>
    <w:rsid w:val="008A7CA7"/>
    <w:rsid w:val="008B0194"/>
    <w:rsid w:val="008B0594"/>
    <w:rsid w:val="008B07D5"/>
    <w:rsid w:val="008B0C00"/>
    <w:rsid w:val="008B0C70"/>
    <w:rsid w:val="008B3CB4"/>
    <w:rsid w:val="008B45C7"/>
    <w:rsid w:val="008B4B0C"/>
    <w:rsid w:val="008B62A2"/>
    <w:rsid w:val="008B69B1"/>
    <w:rsid w:val="008B6F2C"/>
    <w:rsid w:val="008C02B6"/>
    <w:rsid w:val="008C13B4"/>
    <w:rsid w:val="008C280E"/>
    <w:rsid w:val="008C3072"/>
    <w:rsid w:val="008C368B"/>
    <w:rsid w:val="008C5026"/>
    <w:rsid w:val="008C510A"/>
    <w:rsid w:val="008C53F8"/>
    <w:rsid w:val="008C5C58"/>
    <w:rsid w:val="008C5DB1"/>
    <w:rsid w:val="008C631F"/>
    <w:rsid w:val="008D0526"/>
    <w:rsid w:val="008D0AE9"/>
    <w:rsid w:val="008D0CA7"/>
    <w:rsid w:val="008D3A14"/>
    <w:rsid w:val="008D58C4"/>
    <w:rsid w:val="008D6ED0"/>
    <w:rsid w:val="008D7CD5"/>
    <w:rsid w:val="008E170C"/>
    <w:rsid w:val="008E1ADF"/>
    <w:rsid w:val="008E2B60"/>
    <w:rsid w:val="008E372C"/>
    <w:rsid w:val="008E37C7"/>
    <w:rsid w:val="008E4017"/>
    <w:rsid w:val="008E423A"/>
    <w:rsid w:val="008E5F85"/>
    <w:rsid w:val="008F05EF"/>
    <w:rsid w:val="008F27C1"/>
    <w:rsid w:val="008F2C73"/>
    <w:rsid w:val="008F3DC5"/>
    <w:rsid w:val="008F5143"/>
    <w:rsid w:val="008F5883"/>
    <w:rsid w:val="008F7138"/>
    <w:rsid w:val="009006DA"/>
    <w:rsid w:val="0090074B"/>
    <w:rsid w:val="009019A4"/>
    <w:rsid w:val="0090238B"/>
    <w:rsid w:val="00902B5D"/>
    <w:rsid w:val="0090350E"/>
    <w:rsid w:val="00904B4C"/>
    <w:rsid w:val="009054BD"/>
    <w:rsid w:val="0090650F"/>
    <w:rsid w:val="009073B5"/>
    <w:rsid w:val="00910BD3"/>
    <w:rsid w:val="0091199C"/>
    <w:rsid w:val="009125C8"/>
    <w:rsid w:val="009131E7"/>
    <w:rsid w:val="0091358D"/>
    <w:rsid w:val="009173ED"/>
    <w:rsid w:val="00920643"/>
    <w:rsid w:val="00920F1B"/>
    <w:rsid w:val="00923833"/>
    <w:rsid w:val="00924029"/>
    <w:rsid w:val="00924538"/>
    <w:rsid w:val="0092503E"/>
    <w:rsid w:val="00926BAC"/>
    <w:rsid w:val="00926F66"/>
    <w:rsid w:val="00927E9E"/>
    <w:rsid w:val="009307AA"/>
    <w:rsid w:val="0093270C"/>
    <w:rsid w:val="009334F8"/>
    <w:rsid w:val="009346D3"/>
    <w:rsid w:val="0093632B"/>
    <w:rsid w:val="009369A9"/>
    <w:rsid w:val="00937C53"/>
    <w:rsid w:val="00940AF7"/>
    <w:rsid w:val="00940B82"/>
    <w:rsid w:val="00940F82"/>
    <w:rsid w:val="0094366A"/>
    <w:rsid w:val="00943DA3"/>
    <w:rsid w:val="00943DB6"/>
    <w:rsid w:val="00944A51"/>
    <w:rsid w:val="00944F7B"/>
    <w:rsid w:val="0094602C"/>
    <w:rsid w:val="00946396"/>
    <w:rsid w:val="0095061F"/>
    <w:rsid w:val="009516A7"/>
    <w:rsid w:val="0095380D"/>
    <w:rsid w:val="0095471B"/>
    <w:rsid w:val="009554A1"/>
    <w:rsid w:val="00955DA3"/>
    <w:rsid w:val="00956449"/>
    <w:rsid w:val="0095788B"/>
    <w:rsid w:val="0096178A"/>
    <w:rsid w:val="00962A17"/>
    <w:rsid w:val="009642FA"/>
    <w:rsid w:val="00964566"/>
    <w:rsid w:val="0096583C"/>
    <w:rsid w:val="00965C88"/>
    <w:rsid w:val="009663EB"/>
    <w:rsid w:val="00966C86"/>
    <w:rsid w:val="00970982"/>
    <w:rsid w:val="00971D68"/>
    <w:rsid w:val="00973543"/>
    <w:rsid w:val="00973BF0"/>
    <w:rsid w:val="00974627"/>
    <w:rsid w:val="00974D2A"/>
    <w:rsid w:val="0097647A"/>
    <w:rsid w:val="00977EDA"/>
    <w:rsid w:val="00980432"/>
    <w:rsid w:val="009842F3"/>
    <w:rsid w:val="00984599"/>
    <w:rsid w:val="009849E3"/>
    <w:rsid w:val="00984EA4"/>
    <w:rsid w:val="00987A05"/>
    <w:rsid w:val="00987CC2"/>
    <w:rsid w:val="00990687"/>
    <w:rsid w:val="00991102"/>
    <w:rsid w:val="00991850"/>
    <w:rsid w:val="00992177"/>
    <w:rsid w:val="0099257D"/>
    <w:rsid w:val="0099288E"/>
    <w:rsid w:val="00993436"/>
    <w:rsid w:val="00995F8A"/>
    <w:rsid w:val="009968B5"/>
    <w:rsid w:val="009A003F"/>
    <w:rsid w:val="009A0262"/>
    <w:rsid w:val="009A261F"/>
    <w:rsid w:val="009A27B0"/>
    <w:rsid w:val="009A4DB1"/>
    <w:rsid w:val="009A54B5"/>
    <w:rsid w:val="009A5C7C"/>
    <w:rsid w:val="009A6E62"/>
    <w:rsid w:val="009A6F54"/>
    <w:rsid w:val="009A74EF"/>
    <w:rsid w:val="009A7B84"/>
    <w:rsid w:val="009B0CAC"/>
    <w:rsid w:val="009B0F93"/>
    <w:rsid w:val="009B157D"/>
    <w:rsid w:val="009B1A69"/>
    <w:rsid w:val="009B1BB4"/>
    <w:rsid w:val="009B3523"/>
    <w:rsid w:val="009B3B8C"/>
    <w:rsid w:val="009B41AA"/>
    <w:rsid w:val="009B59BF"/>
    <w:rsid w:val="009B7632"/>
    <w:rsid w:val="009C11FD"/>
    <w:rsid w:val="009C2F42"/>
    <w:rsid w:val="009C388B"/>
    <w:rsid w:val="009C3E2F"/>
    <w:rsid w:val="009C5D06"/>
    <w:rsid w:val="009C5DA2"/>
    <w:rsid w:val="009C6BE1"/>
    <w:rsid w:val="009C768F"/>
    <w:rsid w:val="009D028A"/>
    <w:rsid w:val="009D1E99"/>
    <w:rsid w:val="009D1FC0"/>
    <w:rsid w:val="009D230A"/>
    <w:rsid w:val="009D2C26"/>
    <w:rsid w:val="009D4376"/>
    <w:rsid w:val="009D49A7"/>
    <w:rsid w:val="009D4CC6"/>
    <w:rsid w:val="009D533B"/>
    <w:rsid w:val="009D6900"/>
    <w:rsid w:val="009D7A08"/>
    <w:rsid w:val="009E0929"/>
    <w:rsid w:val="009E0DCE"/>
    <w:rsid w:val="009E1B92"/>
    <w:rsid w:val="009E27C8"/>
    <w:rsid w:val="009E50FC"/>
    <w:rsid w:val="009F05B4"/>
    <w:rsid w:val="009F0E61"/>
    <w:rsid w:val="009F1174"/>
    <w:rsid w:val="009F14F6"/>
    <w:rsid w:val="009F2C57"/>
    <w:rsid w:val="009F330D"/>
    <w:rsid w:val="009F559B"/>
    <w:rsid w:val="009F67FC"/>
    <w:rsid w:val="009F6B80"/>
    <w:rsid w:val="00A00F59"/>
    <w:rsid w:val="00A01968"/>
    <w:rsid w:val="00A01CC3"/>
    <w:rsid w:val="00A029F4"/>
    <w:rsid w:val="00A0343C"/>
    <w:rsid w:val="00A03C86"/>
    <w:rsid w:val="00A06FB7"/>
    <w:rsid w:val="00A07F8A"/>
    <w:rsid w:val="00A104E6"/>
    <w:rsid w:val="00A12A2D"/>
    <w:rsid w:val="00A134FB"/>
    <w:rsid w:val="00A1392A"/>
    <w:rsid w:val="00A14887"/>
    <w:rsid w:val="00A149EB"/>
    <w:rsid w:val="00A15885"/>
    <w:rsid w:val="00A1699E"/>
    <w:rsid w:val="00A16BC5"/>
    <w:rsid w:val="00A17AEE"/>
    <w:rsid w:val="00A17F24"/>
    <w:rsid w:val="00A20BD2"/>
    <w:rsid w:val="00A20CF4"/>
    <w:rsid w:val="00A21720"/>
    <w:rsid w:val="00A21FD4"/>
    <w:rsid w:val="00A226CF"/>
    <w:rsid w:val="00A22BA2"/>
    <w:rsid w:val="00A23828"/>
    <w:rsid w:val="00A24D5F"/>
    <w:rsid w:val="00A26346"/>
    <w:rsid w:val="00A26524"/>
    <w:rsid w:val="00A27B81"/>
    <w:rsid w:val="00A30A1A"/>
    <w:rsid w:val="00A311C9"/>
    <w:rsid w:val="00A32A6C"/>
    <w:rsid w:val="00A32D5B"/>
    <w:rsid w:val="00A34A0E"/>
    <w:rsid w:val="00A34A18"/>
    <w:rsid w:val="00A34BBB"/>
    <w:rsid w:val="00A357A9"/>
    <w:rsid w:val="00A36514"/>
    <w:rsid w:val="00A36CC3"/>
    <w:rsid w:val="00A4038B"/>
    <w:rsid w:val="00A42EEE"/>
    <w:rsid w:val="00A4308A"/>
    <w:rsid w:val="00A45E8A"/>
    <w:rsid w:val="00A46075"/>
    <w:rsid w:val="00A521B2"/>
    <w:rsid w:val="00A53105"/>
    <w:rsid w:val="00A53124"/>
    <w:rsid w:val="00A533C0"/>
    <w:rsid w:val="00A54631"/>
    <w:rsid w:val="00A55408"/>
    <w:rsid w:val="00A6035B"/>
    <w:rsid w:val="00A6057A"/>
    <w:rsid w:val="00A60DEB"/>
    <w:rsid w:val="00A61570"/>
    <w:rsid w:val="00A61A59"/>
    <w:rsid w:val="00A61EE1"/>
    <w:rsid w:val="00A628E9"/>
    <w:rsid w:val="00A632FA"/>
    <w:rsid w:val="00A639CF"/>
    <w:rsid w:val="00A63C5A"/>
    <w:rsid w:val="00A63EA5"/>
    <w:rsid w:val="00A65770"/>
    <w:rsid w:val="00A67BE1"/>
    <w:rsid w:val="00A67D2A"/>
    <w:rsid w:val="00A70902"/>
    <w:rsid w:val="00A70D68"/>
    <w:rsid w:val="00A712E8"/>
    <w:rsid w:val="00A74017"/>
    <w:rsid w:val="00A746B0"/>
    <w:rsid w:val="00A77A47"/>
    <w:rsid w:val="00A807EE"/>
    <w:rsid w:val="00A8199E"/>
    <w:rsid w:val="00A82B54"/>
    <w:rsid w:val="00A82C4B"/>
    <w:rsid w:val="00A82DC2"/>
    <w:rsid w:val="00A834BA"/>
    <w:rsid w:val="00A836B9"/>
    <w:rsid w:val="00A83F0A"/>
    <w:rsid w:val="00A8421E"/>
    <w:rsid w:val="00A84C90"/>
    <w:rsid w:val="00A856E5"/>
    <w:rsid w:val="00A859EA"/>
    <w:rsid w:val="00A85EA6"/>
    <w:rsid w:val="00A85EC1"/>
    <w:rsid w:val="00A860F6"/>
    <w:rsid w:val="00A900AE"/>
    <w:rsid w:val="00A91F06"/>
    <w:rsid w:val="00A92798"/>
    <w:rsid w:val="00A92AD4"/>
    <w:rsid w:val="00A92F19"/>
    <w:rsid w:val="00A936B7"/>
    <w:rsid w:val="00A9380D"/>
    <w:rsid w:val="00A93F45"/>
    <w:rsid w:val="00A946C9"/>
    <w:rsid w:val="00A974CA"/>
    <w:rsid w:val="00A97C33"/>
    <w:rsid w:val="00AA1FF1"/>
    <w:rsid w:val="00AA2270"/>
    <w:rsid w:val="00AA2B3F"/>
    <w:rsid w:val="00AA332C"/>
    <w:rsid w:val="00AA4F4B"/>
    <w:rsid w:val="00AA52FE"/>
    <w:rsid w:val="00AA5D62"/>
    <w:rsid w:val="00AA6A6D"/>
    <w:rsid w:val="00AA6AF2"/>
    <w:rsid w:val="00AA7772"/>
    <w:rsid w:val="00AB0394"/>
    <w:rsid w:val="00AB14ED"/>
    <w:rsid w:val="00AB2B35"/>
    <w:rsid w:val="00AB410E"/>
    <w:rsid w:val="00AB4218"/>
    <w:rsid w:val="00AB48A2"/>
    <w:rsid w:val="00AB4D24"/>
    <w:rsid w:val="00AB52B1"/>
    <w:rsid w:val="00AB6F38"/>
    <w:rsid w:val="00AB7F1C"/>
    <w:rsid w:val="00AC11FC"/>
    <w:rsid w:val="00AC27F8"/>
    <w:rsid w:val="00AC364F"/>
    <w:rsid w:val="00AC3E35"/>
    <w:rsid w:val="00AC4608"/>
    <w:rsid w:val="00AC4EAE"/>
    <w:rsid w:val="00AC4ED1"/>
    <w:rsid w:val="00AC4FCC"/>
    <w:rsid w:val="00AC53CF"/>
    <w:rsid w:val="00AC5595"/>
    <w:rsid w:val="00AC6D84"/>
    <w:rsid w:val="00AC7178"/>
    <w:rsid w:val="00AC7C74"/>
    <w:rsid w:val="00AC7CAB"/>
    <w:rsid w:val="00AD0BF8"/>
    <w:rsid w:val="00AD0BFE"/>
    <w:rsid w:val="00AD0C0A"/>
    <w:rsid w:val="00AD2B28"/>
    <w:rsid w:val="00AD3EF9"/>
    <w:rsid w:val="00AD4370"/>
    <w:rsid w:val="00AD4C6D"/>
    <w:rsid w:val="00AD4C72"/>
    <w:rsid w:val="00AD5264"/>
    <w:rsid w:val="00AD5B37"/>
    <w:rsid w:val="00AD6188"/>
    <w:rsid w:val="00AD6775"/>
    <w:rsid w:val="00AD6F52"/>
    <w:rsid w:val="00AD7F67"/>
    <w:rsid w:val="00AE043E"/>
    <w:rsid w:val="00AE160C"/>
    <w:rsid w:val="00AE1FE8"/>
    <w:rsid w:val="00AE2ABA"/>
    <w:rsid w:val="00AE2AEE"/>
    <w:rsid w:val="00AE31F9"/>
    <w:rsid w:val="00AE5285"/>
    <w:rsid w:val="00AE5342"/>
    <w:rsid w:val="00AE6A25"/>
    <w:rsid w:val="00AE7F4C"/>
    <w:rsid w:val="00AF0315"/>
    <w:rsid w:val="00AF0F6D"/>
    <w:rsid w:val="00AF3F36"/>
    <w:rsid w:val="00AF461E"/>
    <w:rsid w:val="00AF4E59"/>
    <w:rsid w:val="00AF6F18"/>
    <w:rsid w:val="00B00276"/>
    <w:rsid w:val="00B0253C"/>
    <w:rsid w:val="00B0315A"/>
    <w:rsid w:val="00B0326A"/>
    <w:rsid w:val="00B035AB"/>
    <w:rsid w:val="00B04EF7"/>
    <w:rsid w:val="00B06C69"/>
    <w:rsid w:val="00B06D35"/>
    <w:rsid w:val="00B102D9"/>
    <w:rsid w:val="00B12477"/>
    <w:rsid w:val="00B12EEC"/>
    <w:rsid w:val="00B13E47"/>
    <w:rsid w:val="00B1416A"/>
    <w:rsid w:val="00B1538A"/>
    <w:rsid w:val="00B15AD1"/>
    <w:rsid w:val="00B15D24"/>
    <w:rsid w:val="00B1716C"/>
    <w:rsid w:val="00B17AAC"/>
    <w:rsid w:val="00B17C55"/>
    <w:rsid w:val="00B20717"/>
    <w:rsid w:val="00B230EC"/>
    <w:rsid w:val="00B23242"/>
    <w:rsid w:val="00B233BF"/>
    <w:rsid w:val="00B2379C"/>
    <w:rsid w:val="00B23CAA"/>
    <w:rsid w:val="00B261D8"/>
    <w:rsid w:val="00B26491"/>
    <w:rsid w:val="00B26BF5"/>
    <w:rsid w:val="00B27017"/>
    <w:rsid w:val="00B311BC"/>
    <w:rsid w:val="00B352DD"/>
    <w:rsid w:val="00B35CCB"/>
    <w:rsid w:val="00B3620F"/>
    <w:rsid w:val="00B3655C"/>
    <w:rsid w:val="00B37ACC"/>
    <w:rsid w:val="00B4023D"/>
    <w:rsid w:val="00B43ADD"/>
    <w:rsid w:val="00B43CC4"/>
    <w:rsid w:val="00B4436D"/>
    <w:rsid w:val="00B4524C"/>
    <w:rsid w:val="00B455A2"/>
    <w:rsid w:val="00B468FA"/>
    <w:rsid w:val="00B47C7E"/>
    <w:rsid w:val="00B50384"/>
    <w:rsid w:val="00B51219"/>
    <w:rsid w:val="00B51746"/>
    <w:rsid w:val="00B52676"/>
    <w:rsid w:val="00B52738"/>
    <w:rsid w:val="00B544D5"/>
    <w:rsid w:val="00B567D8"/>
    <w:rsid w:val="00B56AAA"/>
    <w:rsid w:val="00B56EDC"/>
    <w:rsid w:val="00B60B3F"/>
    <w:rsid w:val="00B60C78"/>
    <w:rsid w:val="00B61660"/>
    <w:rsid w:val="00B619F5"/>
    <w:rsid w:val="00B625C3"/>
    <w:rsid w:val="00B62D51"/>
    <w:rsid w:val="00B63E8C"/>
    <w:rsid w:val="00B6523C"/>
    <w:rsid w:val="00B6571D"/>
    <w:rsid w:val="00B65BF6"/>
    <w:rsid w:val="00B6679D"/>
    <w:rsid w:val="00B721DB"/>
    <w:rsid w:val="00B72FD8"/>
    <w:rsid w:val="00B735D2"/>
    <w:rsid w:val="00B736F6"/>
    <w:rsid w:val="00B75B4C"/>
    <w:rsid w:val="00B75F2D"/>
    <w:rsid w:val="00B7742B"/>
    <w:rsid w:val="00B8085D"/>
    <w:rsid w:val="00B815B9"/>
    <w:rsid w:val="00B82DF3"/>
    <w:rsid w:val="00B82EE1"/>
    <w:rsid w:val="00B83335"/>
    <w:rsid w:val="00B83CC3"/>
    <w:rsid w:val="00B84ECD"/>
    <w:rsid w:val="00B8548E"/>
    <w:rsid w:val="00B865C0"/>
    <w:rsid w:val="00B9185C"/>
    <w:rsid w:val="00B92211"/>
    <w:rsid w:val="00B930AA"/>
    <w:rsid w:val="00B95B40"/>
    <w:rsid w:val="00BA12D5"/>
    <w:rsid w:val="00BA1E6E"/>
    <w:rsid w:val="00BA3840"/>
    <w:rsid w:val="00BA385F"/>
    <w:rsid w:val="00BA3BC8"/>
    <w:rsid w:val="00BA3F42"/>
    <w:rsid w:val="00BA4C62"/>
    <w:rsid w:val="00BA5995"/>
    <w:rsid w:val="00BB1E6B"/>
    <w:rsid w:val="00BB1F84"/>
    <w:rsid w:val="00BB435C"/>
    <w:rsid w:val="00BB4A0C"/>
    <w:rsid w:val="00BB4E08"/>
    <w:rsid w:val="00BB56F3"/>
    <w:rsid w:val="00BB5BCE"/>
    <w:rsid w:val="00BB7934"/>
    <w:rsid w:val="00BB7AE5"/>
    <w:rsid w:val="00BC23BC"/>
    <w:rsid w:val="00BC263C"/>
    <w:rsid w:val="00BC3891"/>
    <w:rsid w:val="00BC3EA2"/>
    <w:rsid w:val="00BC42FF"/>
    <w:rsid w:val="00BC4508"/>
    <w:rsid w:val="00BC4C2F"/>
    <w:rsid w:val="00BC5609"/>
    <w:rsid w:val="00BC5954"/>
    <w:rsid w:val="00BC68A2"/>
    <w:rsid w:val="00BC6F17"/>
    <w:rsid w:val="00BC6FCF"/>
    <w:rsid w:val="00BC77DC"/>
    <w:rsid w:val="00BD0260"/>
    <w:rsid w:val="00BD18D0"/>
    <w:rsid w:val="00BD1C9F"/>
    <w:rsid w:val="00BD27E6"/>
    <w:rsid w:val="00BD4909"/>
    <w:rsid w:val="00BD65BB"/>
    <w:rsid w:val="00BE0B40"/>
    <w:rsid w:val="00BE0E0E"/>
    <w:rsid w:val="00BE10E5"/>
    <w:rsid w:val="00BE1AE4"/>
    <w:rsid w:val="00BE30A5"/>
    <w:rsid w:val="00BE3E4E"/>
    <w:rsid w:val="00BE4EF5"/>
    <w:rsid w:val="00BE5368"/>
    <w:rsid w:val="00BE5468"/>
    <w:rsid w:val="00BF0111"/>
    <w:rsid w:val="00BF0927"/>
    <w:rsid w:val="00BF1216"/>
    <w:rsid w:val="00BF285B"/>
    <w:rsid w:val="00BF301C"/>
    <w:rsid w:val="00BF3A44"/>
    <w:rsid w:val="00BF3D12"/>
    <w:rsid w:val="00BF47AB"/>
    <w:rsid w:val="00BF4BBF"/>
    <w:rsid w:val="00BF5C30"/>
    <w:rsid w:val="00BF6477"/>
    <w:rsid w:val="00BF6933"/>
    <w:rsid w:val="00BF6D40"/>
    <w:rsid w:val="00BF6DF8"/>
    <w:rsid w:val="00C0097B"/>
    <w:rsid w:val="00C00ACC"/>
    <w:rsid w:val="00C00CE8"/>
    <w:rsid w:val="00C01119"/>
    <w:rsid w:val="00C011AA"/>
    <w:rsid w:val="00C01802"/>
    <w:rsid w:val="00C01A93"/>
    <w:rsid w:val="00C02A98"/>
    <w:rsid w:val="00C0341C"/>
    <w:rsid w:val="00C037B4"/>
    <w:rsid w:val="00C042F8"/>
    <w:rsid w:val="00C0581C"/>
    <w:rsid w:val="00C06572"/>
    <w:rsid w:val="00C073E1"/>
    <w:rsid w:val="00C10004"/>
    <w:rsid w:val="00C10149"/>
    <w:rsid w:val="00C11065"/>
    <w:rsid w:val="00C11951"/>
    <w:rsid w:val="00C11EAC"/>
    <w:rsid w:val="00C12EBA"/>
    <w:rsid w:val="00C13F13"/>
    <w:rsid w:val="00C147B5"/>
    <w:rsid w:val="00C14FB4"/>
    <w:rsid w:val="00C1502F"/>
    <w:rsid w:val="00C152E9"/>
    <w:rsid w:val="00C15F6D"/>
    <w:rsid w:val="00C17322"/>
    <w:rsid w:val="00C17B7B"/>
    <w:rsid w:val="00C21011"/>
    <w:rsid w:val="00C2194B"/>
    <w:rsid w:val="00C22EA9"/>
    <w:rsid w:val="00C24342"/>
    <w:rsid w:val="00C24981"/>
    <w:rsid w:val="00C278F1"/>
    <w:rsid w:val="00C305D7"/>
    <w:rsid w:val="00C30F2A"/>
    <w:rsid w:val="00C31189"/>
    <w:rsid w:val="00C330D0"/>
    <w:rsid w:val="00C347CA"/>
    <w:rsid w:val="00C40C5B"/>
    <w:rsid w:val="00C4113D"/>
    <w:rsid w:val="00C425CB"/>
    <w:rsid w:val="00C43456"/>
    <w:rsid w:val="00C4358A"/>
    <w:rsid w:val="00C4419C"/>
    <w:rsid w:val="00C446FF"/>
    <w:rsid w:val="00C44D55"/>
    <w:rsid w:val="00C45667"/>
    <w:rsid w:val="00C50E68"/>
    <w:rsid w:val="00C5283D"/>
    <w:rsid w:val="00C54C2E"/>
    <w:rsid w:val="00C55FF6"/>
    <w:rsid w:val="00C566D2"/>
    <w:rsid w:val="00C56F2F"/>
    <w:rsid w:val="00C6077D"/>
    <w:rsid w:val="00C61A5F"/>
    <w:rsid w:val="00C64233"/>
    <w:rsid w:val="00C655DC"/>
    <w:rsid w:val="00C65ADA"/>
    <w:rsid w:val="00C65C0C"/>
    <w:rsid w:val="00C67AA9"/>
    <w:rsid w:val="00C70662"/>
    <w:rsid w:val="00C71B51"/>
    <w:rsid w:val="00C73647"/>
    <w:rsid w:val="00C74FAA"/>
    <w:rsid w:val="00C7702A"/>
    <w:rsid w:val="00C77963"/>
    <w:rsid w:val="00C808FC"/>
    <w:rsid w:val="00C80AE1"/>
    <w:rsid w:val="00C82333"/>
    <w:rsid w:val="00C842E2"/>
    <w:rsid w:val="00C866C8"/>
    <w:rsid w:val="00C87F1B"/>
    <w:rsid w:val="00C9116A"/>
    <w:rsid w:val="00C91E1C"/>
    <w:rsid w:val="00C93D62"/>
    <w:rsid w:val="00C9490C"/>
    <w:rsid w:val="00C957E2"/>
    <w:rsid w:val="00C95EA7"/>
    <w:rsid w:val="00C974C2"/>
    <w:rsid w:val="00C977FF"/>
    <w:rsid w:val="00C978CA"/>
    <w:rsid w:val="00C97F4B"/>
    <w:rsid w:val="00CA0434"/>
    <w:rsid w:val="00CA05E1"/>
    <w:rsid w:val="00CA11C5"/>
    <w:rsid w:val="00CA15B5"/>
    <w:rsid w:val="00CA1844"/>
    <w:rsid w:val="00CA18F8"/>
    <w:rsid w:val="00CA2192"/>
    <w:rsid w:val="00CA21C7"/>
    <w:rsid w:val="00CA2B84"/>
    <w:rsid w:val="00CA327C"/>
    <w:rsid w:val="00CA3411"/>
    <w:rsid w:val="00CA37A6"/>
    <w:rsid w:val="00CA3EFE"/>
    <w:rsid w:val="00CA6B01"/>
    <w:rsid w:val="00CA6D39"/>
    <w:rsid w:val="00CA6F3D"/>
    <w:rsid w:val="00CA76B2"/>
    <w:rsid w:val="00CA7CF5"/>
    <w:rsid w:val="00CB17E6"/>
    <w:rsid w:val="00CB2CB5"/>
    <w:rsid w:val="00CB37B6"/>
    <w:rsid w:val="00CB407B"/>
    <w:rsid w:val="00CB42D6"/>
    <w:rsid w:val="00CB526B"/>
    <w:rsid w:val="00CB5607"/>
    <w:rsid w:val="00CB5A62"/>
    <w:rsid w:val="00CB6631"/>
    <w:rsid w:val="00CB6973"/>
    <w:rsid w:val="00CB794D"/>
    <w:rsid w:val="00CC1C10"/>
    <w:rsid w:val="00CC4F12"/>
    <w:rsid w:val="00CC547B"/>
    <w:rsid w:val="00CD21BA"/>
    <w:rsid w:val="00CD359F"/>
    <w:rsid w:val="00CD416C"/>
    <w:rsid w:val="00CD4458"/>
    <w:rsid w:val="00CD5535"/>
    <w:rsid w:val="00CD5623"/>
    <w:rsid w:val="00CD5ACB"/>
    <w:rsid w:val="00CD70EC"/>
    <w:rsid w:val="00CD7D0D"/>
    <w:rsid w:val="00CD7D97"/>
    <w:rsid w:val="00CE0390"/>
    <w:rsid w:val="00CE127F"/>
    <w:rsid w:val="00CE2131"/>
    <w:rsid w:val="00CE3EE6"/>
    <w:rsid w:val="00CE4BA1"/>
    <w:rsid w:val="00CE4C5E"/>
    <w:rsid w:val="00CE4D45"/>
    <w:rsid w:val="00CE5340"/>
    <w:rsid w:val="00CE73A2"/>
    <w:rsid w:val="00CF10BA"/>
    <w:rsid w:val="00CF12B9"/>
    <w:rsid w:val="00CF2752"/>
    <w:rsid w:val="00CF2D9D"/>
    <w:rsid w:val="00CF3F2F"/>
    <w:rsid w:val="00CF3F30"/>
    <w:rsid w:val="00CF4EBF"/>
    <w:rsid w:val="00CF5790"/>
    <w:rsid w:val="00CF5A57"/>
    <w:rsid w:val="00CF5EF0"/>
    <w:rsid w:val="00CF6036"/>
    <w:rsid w:val="00CF6F4C"/>
    <w:rsid w:val="00D000C7"/>
    <w:rsid w:val="00D0082C"/>
    <w:rsid w:val="00D026C7"/>
    <w:rsid w:val="00D04D15"/>
    <w:rsid w:val="00D04E66"/>
    <w:rsid w:val="00D04FA9"/>
    <w:rsid w:val="00D0564C"/>
    <w:rsid w:val="00D05963"/>
    <w:rsid w:val="00D059ED"/>
    <w:rsid w:val="00D07512"/>
    <w:rsid w:val="00D07844"/>
    <w:rsid w:val="00D078B8"/>
    <w:rsid w:val="00D11AB7"/>
    <w:rsid w:val="00D12210"/>
    <w:rsid w:val="00D12CA4"/>
    <w:rsid w:val="00D12D74"/>
    <w:rsid w:val="00D15489"/>
    <w:rsid w:val="00D174CF"/>
    <w:rsid w:val="00D21684"/>
    <w:rsid w:val="00D221B8"/>
    <w:rsid w:val="00D22205"/>
    <w:rsid w:val="00D22FFB"/>
    <w:rsid w:val="00D24366"/>
    <w:rsid w:val="00D262F7"/>
    <w:rsid w:val="00D26CB9"/>
    <w:rsid w:val="00D302BC"/>
    <w:rsid w:val="00D3092B"/>
    <w:rsid w:val="00D30CB9"/>
    <w:rsid w:val="00D31F7E"/>
    <w:rsid w:val="00D32AA7"/>
    <w:rsid w:val="00D333BF"/>
    <w:rsid w:val="00D33926"/>
    <w:rsid w:val="00D3635F"/>
    <w:rsid w:val="00D41336"/>
    <w:rsid w:val="00D428A9"/>
    <w:rsid w:val="00D42EC4"/>
    <w:rsid w:val="00D4615F"/>
    <w:rsid w:val="00D478C0"/>
    <w:rsid w:val="00D50B83"/>
    <w:rsid w:val="00D51077"/>
    <w:rsid w:val="00D52A9D"/>
    <w:rsid w:val="00D5322A"/>
    <w:rsid w:val="00D5403D"/>
    <w:rsid w:val="00D556A6"/>
    <w:rsid w:val="00D5572E"/>
    <w:rsid w:val="00D5591A"/>
    <w:rsid w:val="00D55AAD"/>
    <w:rsid w:val="00D5613B"/>
    <w:rsid w:val="00D6030A"/>
    <w:rsid w:val="00D6071E"/>
    <w:rsid w:val="00D60CFA"/>
    <w:rsid w:val="00D61DCF"/>
    <w:rsid w:val="00D632EC"/>
    <w:rsid w:val="00D6461B"/>
    <w:rsid w:val="00D656D3"/>
    <w:rsid w:val="00D67E36"/>
    <w:rsid w:val="00D70539"/>
    <w:rsid w:val="00D7094E"/>
    <w:rsid w:val="00D714A1"/>
    <w:rsid w:val="00D720AF"/>
    <w:rsid w:val="00D744F0"/>
    <w:rsid w:val="00D747AE"/>
    <w:rsid w:val="00D75A75"/>
    <w:rsid w:val="00D76631"/>
    <w:rsid w:val="00D77E73"/>
    <w:rsid w:val="00D8050B"/>
    <w:rsid w:val="00D80A20"/>
    <w:rsid w:val="00D81E02"/>
    <w:rsid w:val="00D82FAE"/>
    <w:rsid w:val="00D84369"/>
    <w:rsid w:val="00D847AF"/>
    <w:rsid w:val="00D8504D"/>
    <w:rsid w:val="00D8567B"/>
    <w:rsid w:val="00D85D58"/>
    <w:rsid w:val="00D8650B"/>
    <w:rsid w:val="00D86A12"/>
    <w:rsid w:val="00D86F00"/>
    <w:rsid w:val="00D87929"/>
    <w:rsid w:val="00D901AF"/>
    <w:rsid w:val="00D90297"/>
    <w:rsid w:val="00D918D3"/>
    <w:rsid w:val="00D9215D"/>
    <w:rsid w:val="00D9226C"/>
    <w:rsid w:val="00D92481"/>
    <w:rsid w:val="00D93BF0"/>
    <w:rsid w:val="00D94F18"/>
    <w:rsid w:val="00D95AC6"/>
    <w:rsid w:val="00D95F6D"/>
    <w:rsid w:val="00D97478"/>
    <w:rsid w:val="00DA1ACF"/>
    <w:rsid w:val="00DA20BD"/>
    <w:rsid w:val="00DA2269"/>
    <w:rsid w:val="00DA228E"/>
    <w:rsid w:val="00DA2C87"/>
    <w:rsid w:val="00DA2CCA"/>
    <w:rsid w:val="00DA320E"/>
    <w:rsid w:val="00DA3C2B"/>
    <w:rsid w:val="00DA4EF6"/>
    <w:rsid w:val="00DA542B"/>
    <w:rsid w:val="00DA722D"/>
    <w:rsid w:val="00DB0BEF"/>
    <w:rsid w:val="00DB0CD4"/>
    <w:rsid w:val="00DB2483"/>
    <w:rsid w:val="00DB2FB0"/>
    <w:rsid w:val="00DB3FD5"/>
    <w:rsid w:val="00DB4B5F"/>
    <w:rsid w:val="00DB4C53"/>
    <w:rsid w:val="00DB4F13"/>
    <w:rsid w:val="00DB50E6"/>
    <w:rsid w:val="00DB5199"/>
    <w:rsid w:val="00DB637A"/>
    <w:rsid w:val="00DB67E4"/>
    <w:rsid w:val="00DB7605"/>
    <w:rsid w:val="00DB77CB"/>
    <w:rsid w:val="00DC06A2"/>
    <w:rsid w:val="00DC0D7E"/>
    <w:rsid w:val="00DC2EE0"/>
    <w:rsid w:val="00DC30BA"/>
    <w:rsid w:val="00DC3519"/>
    <w:rsid w:val="00DC4CCD"/>
    <w:rsid w:val="00DC5F06"/>
    <w:rsid w:val="00DC66B1"/>
    <w:rsid w:val="00DC6B9F"/>
    <w:rsid w:val="00DC7776"/>
    <w:rsid w:val="00DD0B2F"/>
    <w:rsid w:val="00DD10FB"/>
    <w:rsid w:val="00DD2B17"/>
    <w:rsid w:val="00DD3572"/>
    <w:rsid w:val="00DD3768"/>
    <w:rsid w:val="00DD47E9"/>
    <w:rsid w:val="00DD498A"/>
    <w:rsid w:val="00DD49A2"/>
    <w:rsid w:val="00DD4A61"/>
    <w:rsid w:val="00DD4C01"/>
    <w:rsid w:val="00DD60DD"/>
    <w:rsid w:val="00DE1893"/>
    <w:rsid w:val="00DE1A31"/>
    <w:rsid w:val="00DE288E"/>
    <w:rsid w:val="00DE3000"/>
    <w:rsid w:val="00DE34EA"/>
    <w:rsid w:val="00DE38AA"/>
    <w:rsid w:val="00DE452A"/>
    <w:rsid w:val="00DE498D"/>
    <w:rsid w:val="00DE49C9"/>
    <w:rsid w:val="00DE50DB"/>
    <w:rsid w:val="00DE624C"/>
    <w:rsid w:val="00DE6412"/>
    <w:rsid w:val="00DF0122"/>
    <w:rsid w:val="00DF0875"/>
    <w:rsid w:val="00DF2730"/>
    <w:rsid w:val="00DF32BE"/>
    <w:rsid w:val="00DF3708"/>
    <w:rsid w:val="00DF373E"/>
    <w:rsid w:val="00DF3BE1"/>
    <w:rsid w:val="00DF4E07"/>
    <w:rsid w:val="00DF52A7"/>
    <w:rsid w:val="00DF5694"/>
    <w:rsid w:val="00DF577E"/>
    <w:rsid w:val="00DF5C3D"/>
    <w:rsid w:val="00DF6007"/>
    <w:rsid w:val="00DF65D6"/>
    <w:rsid w:val="00DF6AE1"/>
    <w:rsid w:val="00DF6C79"/>
    <w:rsid w:val="00E00F26"/>
    <w:rsid w:val="00E075DF"/>
    <w:rsid w:val="00E07D5E"/>
    <w:rsid w:val="00E07E4B"/>
    <w:rsid w:val="00E11A91"/>
    <w:rsid w:val="00E12687"/>
    <w:rsid w:val="00E1293C"/>
    <w:rsid w:val="00E137ED"/>
    <w:rsid w:val="00E151A5"/>
    <w:rsid w:val="00E154E6"/>
    <w:rsid w:val="00E15B2E"/>
    <w:rsid w:val="00E17E44"/>
    <w:rsid w:val="00E21039"/>
    <w:rsid w:val="00E26479"/>
    <w:rsid w:val="00E26500"/>
    <w:rsid w:val="00E26BA2"/>
    <w:rsid w:val="00E27F3D"/>
    <w:rsid w:val="00E30E79"/>
    <w:rsid w:val="00E320F6"/>
    <w:rsid w:val="00E322B6"/>
    <w:rsid w:val="00E32BEE"/>
    <w:rsid w:val="00E3383F"/>
    <w:rsid w:val="00E34A29"/>
    <w:rsid w:val="00E35620"/>
    <w:rsid w:val="00E40373"/>
    <w:rsid w:val="00E403DF"/>
    <w:rsid w:val="00E412AE"/>
    <w:rsid w:val="00E41393"/>
    <w:rsid w:val="00E42673"/>
    <w:rsid w:val="00E43E8F"/>
    <w:rsid w:val="00E43FD2"/>
    <w:rsid w:val="00E44709"/>
    <w:rsid w:val="00E451A1"/>
    <w:rsid w:val="00E45815"/>
    <w:rsid w:val="00E45EEB"/>
    <w:rsid w:val="00E46283"/>
    <w:rsid w:val="00E46FD5"/>
    <w:rsid w:val="00E478FF"/>
    <w:rsid w:val="00E47C0C"/>
    <w:rsid w:val="00E5089D"/>
    <w:rsid w:val="00E51ED3"/>
    <w:rsid w:val="00E527E1"/>
    <w:rsid w:val="00E529BA"/>
    <w:rsid w:val="00E53F43"/>
    <w:rsid w:val="00E5406C"/>
    <w:rsid w:val="00E54087"/>
    <w:rsid w:val="00E544BB"/>
    <w:rsid w:val="00E54957"/>
    <w:rsid w:val="00E56545"/>
    <w:rsid w:val="00E5654F"/>
    <w:rsid w:val="00E56A2A"/>
    <w:rsid w:val="00E56B55"/>
    <w:rsid w:val="00E56C13"/>
    <w:rsid w:val="00E573DA"/>
    <w:rsid w:val="00E57836"/>
    <w:rsid w:val="00E57E9D"/>
    <w:rsid w:val="00E60384"/>
    <w:rsid w:val="00E63A12"/>
    <w:rsid w:val="00E673D1"/>
    <w:rsid w:val="00E70B62"/>
    <w:rsid w:val="00E711F4"/>
    <w:rsid w:val="00E71456"/>
    <w:rsid w:val="00E71BA1"/>
    <w:rsid w:val="00E71F82"/>
    <w:rsid w:val="00E722B3"/>
    <w:rsid w:val="00E72AA3"/>
    <w:rsid w:val="00E7490F"/>
    <w:rsid w:val="00E74988"/>
    <w:rsid w:val="00E768A6"/>
    <w:rsid w:val="00E7710D"/>
    <w:rsid w:val="00E80DA9"/>
    <w:rsid w:val="00E81DCA"/>
    <w:rsid w:val="00E82D36"/>
    <w:rsid w:val="00E83225"/>
    <w:rsid w:val="00E84602"/>
    <w:rsid w:val="00E84D29"/>
    <w:rsid w:val="00E84EFB"/>
    <w:rsid w:val="00E85E0C"/>
    <w:rsid w:val="00E865CD"/>
    <w:rsid w:val="00E8690B"/>
    <w:rsid w:val="00E90C17"/>
    <w:rsid w:val="00E91429"/>
    <w:rsid w:val="00E929DA"/>
    <w:rsid w:val="00E92A57"/>
    <w:rsid w:val="00E92EC0"/>
    <w:rsid w:val="00E92F45"/>
    <w:rsid w:val="00E93190"/>
    <w:rsid w:val="00E93303"/>
    <w:rsid w:val="00E9343E"/>
    <w:rsid w:val="00E93B95"/>
    <w:rsid w:val="00E94D61"/>
    <w:rsid w:val="00E95125"/>
    <w:rsid w:val="00E95C42"/>
    <w:rsid w:val="00E96367"/>
    <w:rsid w:val="00E96CA3"/>
    <w:rsid w:val="00EA5AFA"/>
    <w:rsid w:val="00EA5BC2"/>
    <w:rsid w:val="00EA5D4F"/>
    <w:rsid w:val="00EA5E54"/>
    <w:rsid w:val="00EA6975"/>
    <w:rsid w:val="00EA7487"/>
    <w:rsid w:val="00EA798C"/>
    <w:rsid w:val="00EB0624"/>
    <w:rsid w:val="00EB2A46"/>
    <w:rsid w:val="00EB2D9D"/>
    <w:rsid w:val="00EB314A"/>
    <w:rsid w:val="00EB3C39"/>
    <w:rsid w:val="00EB497D"/>
    <w:rsid w:val="00EB6034"/>
    <w:rsid w:val="00EB676B"/>
    <w:rsid w:val="00EB6C56"/>
    <w:rsid w:val="00EB7077"/>
    <w:rsid w:val="00EB7BDA"/>
    <w:rsid w:val="00EB7C2D"/>
    <w:rsid w:val="00EC292F"/>
    <w:rsid w:val="00EC2AA8"/>
    <w:rsid w:val="00EC2C7A"/>
    <w:rsid w:val="00EC3C4F"/>
    <w:rsid w:val="00EC425D"/>
    <w:rsid w:val="00EC5A14"/>
    <w:rsid w:val="00EC6AC8"/>
    <w:rsid w:val="00ED0239"/>
    <w:rsid w:val="00ED0755"/>
    <w:rsid w:val="00ED097B"/>
    <w:rsid w:val="00ED0A7F"/>
    <w:rsid w:val="00ED0ECF"/>
    <w:rsid w:val="00ED1D47"/>
    <w:rsid w:val="00ED1F40"/>
    <w:rsid w:val="00ED2590"/>
    <w:rsid w:val="00ED5048"/>
    <w:rsid w:val="00ED54E0"/>
    <w:rsid w:val="00ED6727"/>
    <w:rsid w:val="00ED6F72"/>
    <w:rsid w:val="00ED7B68"/>
    <w:rsid w:val="00EE1614"/>
    <w:rsid w:val="00EE1926"/>
    <w:rsid w:val="00EE1AA1"/>
    <w:rsid w:val="00EE1FA3"/>
    <w:rsid w:val="00EE459C"/>
    <w:rsid w:val="00EE4B98"/>
    <w:rsid w:val="00EE58DA"/>
    <w:rsid w:val="00EE6269"/>
    <w:rsid w:val="00EE626D"/>
    <w:rsid w:val="00EE68D8"/>
    <w:rsid w:val="00EE7A4E"/>
    <w:rsid w:val="00EE7D15"/>
    <w:rsid w:val="00EF0532"/>
    <w:rsid w:val="00EF0FC5"/>
    <w:rsid w:val="00EF1CD1"/>
    <w:rsid w:val="00EF28F3"/>
    <w:rsid w:val="00EF2B0C"/>
    <w:rsid w:val="00EF3274"/>
    <w:rsid w:val="00EF3333"/>
    <w:rsid w:val="00EF4777"/>
    <w:rsid w:val="00EF4933"/>
    <w:rsid w:val="00EF6253"/>
    <w:rsid w:val="00EF6BEB"/>
    <w:rsid w:val="00F03F2C"/>
    <w:rsid w:val="00F0482A"/>
    <w:rsid w:val="00F06364"/>
    <w:rsid w:val="00F06467"/>
    <w:rsid w:val="00F07B3F"/>
    <w:rsid w:val="00F07C9D"/>
    <w:rsid w:val="00F1021F"/>
    <w:rsid w:val="00F10A3E"/>
    <w:rsid w:val="00F11311"/>
    <w:rsid w:val="00F11313"/>
    <w:rsid w:val="00F136B1"/>
    <w:rsid w:val="00F145C2"/>
    <w:rsid w:val="00F14878"/>
    <w:rsid w:val="00F14C47"/>
    <w:rsid w:val="00F14FC4"/>
    <w:rsid w:val="00F15F5A"/>
    <w:rsid w:val="00F161FC"/>
    <w:rsid w:val="00F164E7"/>
    <w:rsid w:val="00F20008"/>
    <w:rsid w:val="00F224D9"/>
    <w:rsid w:val="00F224EB"/>
    <w:rsid w:val="00F22809"/>
    <w:rsid w:val="00F233A8"/>
    <w:rsid w:val="00F261FC"/>
    <w:rsid w:val="00F2654A"/>
    <w:rsid w:val="00F267F9"/>
    <w:rsid w:val="00F26841"/>
    <w:rsid w:val="00F30CB3"/>
    <w:rsid w:val="00F30EEC"/>
    <w:rsid w:val="00F31273"/>
    <w:rsid w:val="00F31845"/>
    <w:rsid w:val="00F32397"/>
    <w:rsid w:val="00F326C9"/>
    <w:rsid w:val="00F33360"/>
    <w:rsid w:val="00F34FED"/>
    <w:rsid w:val="00F37D70"/>
    <w:rsid w:val="00F40595"/>
    <w:rsid w:val="00F4081E"/>
    <w:rsid w:val="00F4251F"/>
    <w:rsid w:val="00F4261B"/>
    <w:rsid w:val="00F4263A"/>
    <w:rsid w:val="00F43167"/>
    <w:rsid w:val="00F43599"/>
    <w:rsid w:val="00F44DD9"/>
    <w:rsid w:val="00F45B00"/>
    <w:rsid w:val="00F4631D"/>
    <w:rsid w:val="00F476D9"/>
    <w:rsid w:val="00F478B5"/>
    <w:rsid w:val="00F47B20"/>
    <w:rsid w:val="00F50022"/>
    <w:rsid w:val="00F517DF"/>
    <w:rsid w:val="00F52BD4"/>
    <w:rsid w:val="00F52FC1"/>
    <w:rsid w:val="00F53EE8"/>
    <w:rsid w:val="00F545BB"/>
    <w:rsid w:val="00F56084"/>
    <w:rsid w:val="00F57900"/>
    <w:rsid w:val="00F57BF3"/>
    <w:rsid w:val="00F6176F"/>
    <w:rsid w:val="00F61EC2"/>
    <w:rsid w:val="00F61EEB"/>
    <w:rsid w:val="00F627BB"/>
    <w:rsid w:val="00F6337B"/>
    <w:rsid w:val="00F63ECF"/>
    <w:rsid w:val="00F654B5"/>
    <w:rsid w:val="00F65F1B"/>
    <w:rsid w:val="00F66302"/>
    <w:rsid w:val="00F66313"/>
    <w:rsid w:val="00F67B73"/>
    <w:rsid w:val="00F70535"/>
    <w:rsid w:val="00F70C03"/>
    <w:rsid w:val="00F70CDE"/>
    <w:rsid w:val="00F70D89"/>
    <w:rsid w:val="00F7264C"/>
    <w:rsid w:val="00F7412B"/>
    <w:rsid w:val="00F750D4"/>
    <w:rsid w:val="00F75EE6"/>
    <w:rsid w:val="00F768B0"/>
    <w:rsid w:val="00F778F6"/>
    <w:rsid w:val="00F80184"/>
    <w:rsid w:val="00F80ECE"/>
    <w:rsid w:val="00F84FF3"/>
    <w:rsid w:val="00F85BD6"/>
    <w:rsid w:val="00F8647E"/>
    <w:rsid w:val="00F866E8"/>
    <w:rsid w:val="00F86D84"/>
    <w:rsid w:val="00F90916"/>
    <w:rsid w:val="00F9144E"/>
    <w:rsid w:val="00F916A1"/>
    <w:rsid w:val="00F91E91"/>
    <w:rsid w:val="00F92CCE"/>
    <w:rsid w:val="00F94DA2"/>
    <w:rsid w:val="00F9785A"/>
    <w:rsid w:val="00FA0970"/>
    <w:rsid w:val="00FA13C0"/>
    <w:rsid w:val="00FA1C3E"/>
    <w:rsid w:val="00FA200F"/>
    <w:rsid w:val="00FA3216"/>
    <w:rsid w:val="00FA5DD4"/>
    <w:rsid w:val="00FA5EBC"/>
    <w:rsid w:val="00FA6227"/>
    <w:rsid w:val="00FA67B8"/>
    <w:rsid w:val="00FA6E58"/>
    <w:rsid w:val="00FB0978"/>
    <w:rsid w:val="00FB175B"/>
    <w:rsid w:val="00FB20AB"/>
    <w:rsid w:val="00FB6014"/>
    <w:rsid w:val="00FB6F33"/>
    <w:rsid w:val="00FB73E3"/>
    <w:rsid w:val="00FB7BCD"/>
    <w:rsid w:val="00FC0CC9"/>
    <w:rsid w:val="00FC1581"/>
    <w:rsid w:val="00FC1F90"/>
    <w:rsid w:val="00FC4F7D"/>
    <w:rsid w:val="00FC5426"/>
    <w:rsid w:val="00FC7736"/>
    <w:rsid w:val="00FD224A"/>
    <w:rsid w:val="00FD279A"/>
    <w:rsid w:val="00FD2D06"/>
    <w:rsid w:val="00FD313D"/>
    <w:rsid w:val="00FD3777"/>
    <w:rsid w:val="00FD7142"/>
    <w:rsid w:val="00FE0D05"/>
    <w:rsid w:val="00FE0EA3"/>
    <w:rsid w:val="00FE25C3"/>
    <w:rsid w:val="00FE38EB"/>
    <w:rsid w:val="00FE3CA6"/>
    <w:rsid w:val="00FE4512"/>
    <w:rsid w:val="00FE5CFC"/>
    <w:rsid w:val="00FE685E"/>
    <w:rsid w:val="00FF28A8"/>
    <w:rsid w:val="00FF3CBC"/>
    <w:rsid w:val="00FF4241"/>
    <w:rsid w:val="00FF4616"/>
    <w:rsid w:val="00FF4659"/>
    <w:rsid w:val="00FF506F"/>
    <w:rsid w:val="00FF6FF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8BA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uiPriority="2" w:qFormat="1"/>
    <w:lsdException w:name="heading 4" w:uiPriority="2" w:qFormat="1"/>
    <w:lsdException w:name="heading 5" w:uiPriority="2" w:qFormat="1"/>
    <w:lsdException w:name="heading 6" w:uiPriority="2"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5"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0"/>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1" w:qFormat="1"/>
    <w:lsdException w:name="Body Text 3" w:uiPriority="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738"/>
    <w:pPr>
      <w:jc w:val="both"/>
    </w:pPr>
    <w:rPr>
      <w:rFonts w:ascii="Verdana" w:hAnsi="Verdana"/>
      <w:sz w:val="18"/>
      <w:szCs w:val="22"/>
      <w:lang w:eastAsia="en-US"/>
    </w:rPr>
  </w:style>
  <w:style w:type="paragraph" w:styleId="Heading1">
    <w:name w:val="heading 1"/>
    <w:basedOn w:val="Normal"/>
    <w:next w:val="Heading2"/>
    <w:link w:val="Heading1Char"/>
    <w:uiPriority w:val="2"/>
    <w:qFormat/>
    <w:rsid w:val="00B230EC"/>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EA798C"/>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B230EC"/>
    <w:pPr>
      <w:keepNext/>
      <w:keepLines/>
      <w:numPr>
        <w:ilvl w:val="2"/>
        <w:numId w:val="13"/>
      </w:numPr>
      <w:spacing w:after="240"/>
      <w:outlineLvl w:val="2"/>
    </w:pPr>
    <w:rPr>
      <w:rFonts w:eastAsia="Times New Roman"/>
      <w:b/>
      <w:bCs/>
      <w:color w:val="006283"/>
    </w:rPr>
  </w:style>
  <w:style w:type="paragraph" w:styleId="Heading4">
    <w:name w:val="heading 4"/>
    <w:aliases w:val=" Char,Char"/>
    <w:basedOn w:val="Normal"/>
    <w:next w:val="Heading5"/>
    <w:link w:val="Heading4Char"/>
    <w:uiPriority w:val="2"/>
    <w:qFormat/>
    <w:rsid w:val="00B230EC"/>
    <w:pPr>
      <w:keepNext/>
      <w:keepLines/>
      <w:numPr>
        <w:ilvl w:val="3"/>
        <w:numId w:val="13"/>
      </w:numPr>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B230EC"/>
    <w:pPr>
      <w:keepNext/>
      <w:keepLines/>
      <w:numPr>
        <w:ilvl w:val="4"/>
        <w:numId w:val="13"/>
      </w:numPr>
      <w:spacing w:after="240"/>
      <w:outlineLvl w:val="4"/>
    </w:pPr>
    <w:rPr>
      <w:rFonts w:eastAsia="Times New Roman"/>
      <w:b/>
      <w:color w:val="006283"/>
    </w:rPr>
  </w:style>
  <w:style w:type="paragraph" w:styleId="Heading6">
    <w:name w:val="heading 6"/>
    <w:basedOn w:val="Normal"/>
    <w:next w:val="BodyText"/>
    <w:link w:val="Heading6Char"/>
    <w:uiPriority w:val="2"/>
    <w:qFormat/>
    <w:rsid w:val="00B230EC"/>
    <w:pPr>
      <w:keepNext/>
      <w:keepLines/>
      <w:numPr>
        <w:ilvl w:val="5"/>
        <w:numId w:val="13"/>
      </w:numPr>
      <w:spacing w:after="240"/>
      <w:outlineLvl w:val="5"/>
    </w:pPr>
    <w:rPr>
      <w:rFonts w:eastAsia="Times New Roman"/>
      <w:b/>
      <w:iCs/>
      <w:color w:val="006283"/>
    </w:rPr>
  </w:style>
  <w:style w:type="paragraph" w:styleId="Heading7">
    <w:name w:val="heading 7"/>
    <w:basedOn w:val="Normal"/>
    <w:next w:val="Normal"/>
    <w:link w:val="Heading7Char"/>
    <w:uiPriority w:val="2"/>
    <w:rsid w:val="00B230EC"/>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B230EC"/>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B230EC"/>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B230EC"/>
    <w:rPr>
      <w:rFonts w:ascii="Verdana" w:eastAsia="Times New Roman" w:hAnsi="Verdana"/>
      <w:b/>
      <w:bCs/>
      <w:caps/>
      <w:color w:val="006283"/>
      <w:sz w:val="18"/>
      <w:szCs w:val="28"/>
      <w:lang w:eastAsia="en-US"/>
    </w:rPr>
  </w:style>
  <w:style w:type="character" w:customStyle="1" w:styleId="Heading2Char">
    <w:name w:val="Heading 2 Char"/>
    <w:link w:val="Heading2"/>
    <w:uiPriority w:val="2"/>
    <w:rsid w:val="00EA798C"/>
    <w:rPr>
      <w:rFonts w:ascii="Verdana" w:eastAsia="Times New Roman" w:hAnsi="Verdana"/>
      <w:b/>
      <w:bCs/>
      <w:color w:val="006283"/>
      <w:sz w:val="18"/>
      <w:szCs w:val="26"/>
      <w:lang w:eastAsia="en-US"/>
    </w:rPr>
  </w:style>
  <w:style w:type="character" w:customStyle="1" w:styleId="Heading3Char">
    <w:name w:val="Heading 3 Char"/>
    <w:link w:val="Heading3"/>
    <w:uiPriority w:val="2"/>
    <w:rsid w:val="00B230EC"/>
    <w:rPr>
      <w:rFonts w:ascii="Verdana" w:eastAsia="Times New Roman" w:hAnsi="Verdana"/>
      <w:b/>
      <w:bCs/>
      <w:color w:val="006283"/>
      <w:sz w:val="18"/>
      <w:szCs w:val="22"/>
      <w:lang w:eastAsia="en-US"/>
    </w:rPr>
  </w:style>
  <w:style w:type="character" w:customStyle="1" w:styleId="Heading4Char">
    <w:name w:val="Heading 4 Char"/>
    <w:aliases w:val=" Char Char,Char Char"/>
    <w:link w:val="Heading4"/>
    <w:uiPriority w:val="2"/>
    <w:rsid w:val="00B230EC"/>
    <w:rPr>
      <w:rFonts w:ascii="Verdana" w:eastAsia="Times New Roman" w:hAnsi="Verdana"/>
      <w:b/>
      <w:bCs/>
      <w:iCs/>
      <w:color w:val="006283"/>
      <w:sz w:val="18"/>
      <w:szCs w:val="22"/>
      <w:lang w:eastAsia="en-US"/>
    </w:rPr>
  </w:style>
  <w:style w:type="character" w:customStyle="1" w:styleId="Heading5Char">
    <w:name w:val="Heading 5 Char"/>
    <w:link w:val="Heading5"/>
    <w:uiPriority w:val="2"/>
    <w:rsid w:val="00B230EC"/>
    <w:rPr>
      <w:rFonts w:ascii="Verdana" w:eastAsia="Times New Roman" w:hAnsi="Verdana"/>
      <w:b/>
      <w:color w:val="006283"/>
      <w:sz w:val="18"/>
      <w:szCs w:val="22"/>
      <w:lang w:eastAsia="en-US"/>
    </w:rPr>
  </w:style>
  <w:style w:type="character" w:customStyle="1" w:styleId="Heading6Char">
    <w:name w:val="Heading 6 Char"/>
    <w:link w:val="Heading6"/>
    <w:uiPriority w:val="2"/>
    <w:rsid w:val="00B230EC"/>
    <w:rPr>
      <w:rFonts w:ascii="Verdana" w:eastAsia="Times New Roman" w:hAnsi="Verdana"/>
      <w:b/>
      <w:iCs/>
      <w:color w:val="006283"/>
      <w:sz w:val="18"/>
      <w:szCs w:val="22"/>
      <w:lang w:eastAsia="en-US"/>
    </w:rPr>
  </w:style>
  <w:style w:type="character" w:customStyle="1" w:styleId="Heading7Char">
    <w:name w:val="Heading 7 Char"/>
    <w:link w:val="Heading7"/>
    <w:uiPriority w:val="2"/>
    <w:rsid w:val="00B230EC"/>
    <w:rPr>
      <w:rFonts w:ascii="Verdana" w:eastAsia="Times New Roman" w:hAnsi="Verdana" w:cs="Times New Roman"/>
      <w:b/>
      <w:iCs/>
      <w:color w:val="006283"/>
      <w:sz w:val="18"/>
    </w:rPr>
  </w:style>
  <w:style w:type="character" w:customStyle="1" w:styleId="Heading8Char">
    <w:name w:val="Heading 8 Char"/>
    <w:link w:val="Heading8"/>
    <w:uiPriority w:val="2"/>
    <w:rsid w:val="00B230EC"/>
    <w:rPr>
      <w:rFonts w:ascii="Verdana" w:eastAsia="Times New Roman" w:hAnsi="Verdana" w:cs="Times New Roman"/>
      <w:b/>
      <w:i/>
      <w:color w:val="006283"/>
      <w:sz w:val="18"/>
      <w:szCs w:val="20"/>
    </w:rPr>
  </w:style>
  <w:style w:type="character" w:customStyle="1" w:styleId="Heading9Char">
    <w:name w:val="Heading 9 Char"/>
    <w:link w:val="Heading9"/>
    <w:uiPriority w:val="2"/>
    <w:rsid w:val="00B230EC"/>
    <w:rPr>
      <w:rFonts w:ascii="Verdana" w:eastAsia="Times New Roman" w:hAnsi="Verdana" w:cs="Times New Roman"/>
      <w:b/>
      <w:iCs/>
      <w:color w:val="006283"/>
      <w:sz w:val="18"/>
      <w:szCs w:val="20"/>
      <w:u w:val="single"/>
    </w:rPr>
  </w:style>
  <w:style w:type="paragraph" w:styleId="Title">
    <w:name w:val="Title"/>
    <w:basedOn w:val="Normal"/>
    <w:next w:val="Normal"/>
    <w:link w:val="TitleChar"/>
    <w:uiPriority w:val="5"/>
    <w:qFormat/>
    <w:rsid w:val="00B230EC"/>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B230EC"/>
    <w:rPr>
      <w:rFonts w:ascii="Verdana" w:eastAsia="Times New Roman" w:hAnsi="Verdana" w:cs="Times New Roman"/>
      <w:b/>
      <w:caps/>
      <w:color w:val="006283"/>
      <w:kern w:val="28"/>
      <w:sz w:val="18"/>
      <w:szCs w:val="52"/>
    </w:rPr>
  </w:style>
  <w:style w:type="paragraph" w:styleId="BodyText">
    <w:name w:val="Body Text"/>
    <w:basedOn w:val="Normal"/>
    <w:link w:val="BodyTextChar"/>
    <w:uiPriority w:val="1"/>
    <w:qFormat/>
    <w:rsid w:val="00D747AE"/>
    <w:pPr>
      <w:numPr>
        <w:ilvl w:val="6"/>
        <w:numId w:val="13"/>
      </w:numPr>
      <w:spacing w:after="240"/>
    </w:pPr>
  </w:style>
  <w:style w:type="character" w:customStyle="1" w:styleId="BodyTextChar">
    <w:name w:val="Body Text Char"/>
    <w:link w:val="BodyText"/>
    <w:uiPriority w:val="1"/>
    <w:rsid w:val="00D747AE"/>
    <w:rPr>
      <w:rFonts w:ascii="Verdana" w:hAnsi="Verdana"/>
      <w:sz w:val="18"/>
      <w:szCs w:val="22"/>
      <w:lang w:eastAsia="en-US"/>
    </w:rPr>
  </w:style>
  <w:style w:type="paragraph" w:styleId="BodyText2">
    <w:name w:val="Body Text 2"/>
    <w:basedOn w:val="Normal"/>
    <w:link w:val="BodyText2Char"/>
    <w:uiPriority w:val="1"/>
    <w:qFormat/>
    <w:rsid w:val="00D747AE"/>
    <w:pPr>
      <w:numPr>
        <w:ilvl w:val="7"/>
        <w:numId w:val="13"/>
      </w:numPr>
      <w:spacing w:after="240"/>
    </w:pPr>
  </w:style>
  <w:style w:type="character" w:customStyle="1" w:styleId="BodyText2Char">
    <w:name w:val="Body Text 2 Char"/>
    <w:link w:val="BodyText2"/>
    <w:uiPriority w:val="1"/>
    <w:rsid w:val="00D747AE"/>
    <w:rPr>
      <w:rFonts w:ascii="Verdana" w:hAnsi="Verdana"/>
      <w:sz w:val="18"/>
      <w:szCs w:val="22"/>
      <w:lang w:eastAsia="en-US"/>
    </w:rPr>
  </w:style>
  <w:style w:type="paragraph" w:styleId="BodyText3">
    <w:name w:val="Body Text 3"/>
    <w:basedOn w:val="Normal"/>
    <w:link w:val="BodyText3Char"/>
    <w:uiPriority w:val="1"/>
    <w:qFormat/>
    <w:rsid w:val="00D747AE"/>
    <w:pPr>
      <w:numPr>
        <w:ilvl w:val="8"/>
        <w:numId w:val="13"/>
      </w:numPr>
      <w:spacing w:after="240"/>
    </w:pPr>
    <w:rPr>
      <w:szCs w:val="16"/>
    </w:rPr>
  </w:style>
  <w:style w:type="character" w:customStyle="1" w:styleId="BodyText3Char">
    <w:name w:val="Body Text 3 Char"/>
    <w:link w:val="BodyText3"/>
    <w:uiPriority w:val="1"/>
    <w:rsid w:val="00D747AE"/>
    <w:rPr>
      <w:rFonts w:ascii="Verdana" w:hAnsi="Verdana"/>
      <w:sz w:val="18"/>
      <w:szCs w:val="16"/>
      <w:lang w:eastAsia="en-US"/>
    </w:rPr>
  </w:style>
  <w:style w:type="numbering" w:customStyle="1" w:styleId="LegalHeadings">
    <w:name w:val="LegalHeadings"/>
    <w:uiPriority w:val="99"/>
    <w:rsid w:val="00D747AE"/>
    <w:pPr>
      <w:numPr>
        <w:numId w:val="3"/>
      </w:numPr>
    </w:pPr>
  </w:style>
  <w:style w:type="paragraph" w:styleId="ListBullet">
    <w:name w:val="List Bullet"/>
    <w:basedOn w:val="Normal"/>
    <w:rsid w:val="00AE2AEE"/>
    <w:pPr>
      <w:numPr>
        <w:numId w:val="4"/>
      </w:numPr>
      <w:spacing w:after="240"/>
    </w:pPr>
  </w:style>
  <w:style w:type="paragraph" w:styleId="ListBullet2">
    <w:name w:val="List Bullet 2"/>
    <w:basedOn w:val="Normal"/>
    <w:uiPriority w:val="1"/>
    <w:rsid w:val="00AE2AEE"/>
    <w:pPr>
      <w:numPr>
        <w:ilvl w:val="1"/>
        <w:numId w:val="4"/>
      </w:numPr>
      <w:spacing w:after="240"/>
    </w:pPr>
  </w:style>
  <w:style w:type="paragraph" w:styleId="ListBullet3">
    <w:name w:val="List Bullet 3"/>
    <w:basedOn w:val="Normal"/>
    <w:uiPriority w:val="1"/>
    <w:rsid w:val="00AE2AEE"/>
    <w:pPr>
      <w:numPr>
        <w:ilvl w:val="2"/>
        <w:numId w:val="4"/>
      </w:numPr>
      <w:spacing w:after="240"/>
    </w:pPr>
  </w:style>
  <w:style w:type="paragraph" w:styleId="ListBullet4">
    <w:name w:val="List Bullet 4"/>
    <w:basedOn w:val="Normal"/>
    <w:uiPriority w:val="1"/>
    <w:rsid w:val="00AE2AEE"/>
    <w:pPr>
      <w:numPr>
        <w:ilvl w:val="3"/>
        <w:numId w:val="4"/>
      </w:numPr>
      <w:spacing w:after="240"/>
      <w:ind w:left="1587" w:hanging="340"/>
    </w:pPr>
  </w:style>
  <w:style w:type="paragraph" w:styleId="ListBullet5">
    <w:name w:val="List Bullet 5"/>
    <w:basedOn w:val="Normal"/>
    <w:uiPriority w:val="1"/>
    <w:rsid w:val="00AE2AEE"/>
    <w:pPr>
      <w:numPr>
        <w:ilvl w:val="4"/>
        <w:numId w:val="4"/>
      </w:numPr>
      <w:spacing w:after="240"/>
    </w:pPr>
  </w:style>
  <w:style w:type="numbering" w:customStyle="1" w:styleId="ListBullets">
    <w:name w:val="ListBullets"/>
    <w:uiPriority w:val="99"/>
    <w:rsid w:val="00760DB3"/>
    <w:pPr>
      <w:numPr>
        <w:numId w:val="4"/>
      </w:numPr>
    </w:pPr>
  </w:style>
  <w:style w:type="paragraph" w:customStyle="1" w:styleId="Answer">
    <w:name w:val="Answer"/>
    <w:basedOn w:val="Normal"/>
    <w:link w:val="AnswerChar"/>
    <w:uiPriority w:val="6"/>
    <w:qFormat/>
    <w:rsid w:val="0046754A"/>
    <w:pPr>
      <w:spacing w:after="240"/>
      <w:ind w:left="1077"/>
    </w:pPr>
  </w:style>
  <w:style w:type="character" w:customStyle="1" w:styleId="AnswerChar">
    <w:name w:val="Answer Char"/>
    <w:link w:val="Answer"/>
    <w:uiPriority w:val="6"/>
    <w:rsid w:val="0046754A"/>
    <w:rPr>
      <w:rFonts w:ascii="Verdana" w:eastAsia="Calibri" w:hAnsi="Verdana" w:cs="Times New Roman"/>
      <w:sz w:val="18"/>
    </w:rPr>
  </w:style>
  <w:style w:type="paragraph" w:styleId="Caption">
    <w:name w:val="caption"/>
    <w:basedOn w:val="Normal"/>
    <w:next w:val="Normal"/>
    <w:uiPriority w:val="6"/>
    <w:qFormat/>
    <w:rsid w:val="00B230EC"/>
    <w:pPr>
      <w:keepNext/>
      <w:spacing w:before="120" w:after="120"/>
      <w:jc w:val="left"/>
    </w:pPr>
    <w:rPr>
      <w:rFonts w:eastAsia="Times New Roman"/>
      <w:b/>
      <w:bCs/>
      <w:color w:val="006283"/>
      <w:szCs w:val="20"/>
      <w:lang w:eastAsia="en-GB"/>
    </w:rPr>
  </w:style>
  <w:style w:type="character" w:styleId="EndnoteReference">
    <w:name w:val="endnote reference"/>
    <w:uiPriority w:val="49"/>
    <w:rsid w:val="0046754A"/>
    <w:rPr>
      <w:vertAlign w:val="superscript"/>
    </w:rPr>
  </w:style>
  <w:style w:type="paragraph" w:styleId="FootnoteText">
    <w:name w:val="footnote text"/>
    <w:basedOn w:val="Normal"/>
    <w:link w:val="FootnoteTextChar"/>
    <w:uiPriority w:val="5"/>
    <w:rsid w:val="00E56545"/>
    <w:pPr>
      <w:ind w:firstLine="567"/>
      <w:jc w:val="left"/>
    </w:pPr>
    <w:rPr>
      <w:sz w:val="16"/>
      <w:szCs w:val="18"/>
      <w:lang w:eastAsia="en-GB"/>
    </w:rPr>
  </w:style>
  <w:style w:type="character" w:customStyle="1" w:styleId="FootnoteTextChar">
    <w:name w:val="Footnote Text Char"/>
    <w:link w:val="FootnoteText"/>
    <w:uiPriority w:val="5"/>
    <w:rsid w:val="00E56545"/>
    <w:rPr>
      <w:rFonts w:ascii="Verdana" w:eastAsia="Calibri" w:hAnsi="Verdana" w:cs="Times New Roman"/>
      <w:sz w:val="16"/>
      <w:szCs w:val="18"/>
      <w:lang w:eastAsia="en-GB"/>
    </w:rPr>
  </w:style>
  <w:style w:type="paragraph" w:styleId="EndnoteText">
    <w:name w:val="endnote text"/>
    <w:basedOn w:val="FootnoteText"/>
    <w:link w:val="EndnoteTextChar"/>
    <w:uiPriority w:val="49"/>
    <w:rsid w:val="0046754A"/>
    <w:rPr>
      <w:szCs w:val="20"/>
    </w:rPr>
  </w:style>
  <w:style w:type="character" w:customStyle="1" w:styleId="EndnoteTextChar">
    <w:name w:val="Endnote Text Char"/>
    <w:link w:val="EndnoteText"/>
    <w:uiPriority w:val="99"/>
    <w:rsid w:val="0046754A"/>
    <w:rPr>
      <w:rFonts w:ascii="Verdana" w:eastAsia="Calibri" w:hAnsi="Verdana" w:cs="Times New Roman"/>
      <w:sz w:val="16"/>
      <w:szCs w:val="20"/>
      <w:lang w:eastAsia="en-GB"/>
    </w:rPr>
  </w:style>
  <w:style w:type="paragraph" w:customStyle="1" w:styleId="FollowUp">
    <w:name w:val="FollowUp"/>
    <w:basedOn w:val="Normal"/>
    <w:link w:val="FollowUpChar"/>
    <w:uiPriority w:val="6"/>
    <w:qFormat/>
    <w:rsid w:val="0046754A"/>
    <w:pPr>
      <w:spacing w:after="240"/>
      <w:ind w:left="720"/>
    </w:pPr>
    <w:rPr>
      <w:i/>
    </w:rPr>
  </w:style>
  <w:style w:type="character" w:customStyle="1" w:styleId="FollowUpChar">
    <w:name w:val="FollowUp Char"/>
    <w:link w:val="FollowUp"/>
    <w:uiPriority w:val="6"/>
    <w:rsid w:val="0046754A"/>
    <w:rPr>
      <w:rFonts w:ascii="Verdana" w:eastAsia="Calibri" w:hAnsi="Verdana" w:cs="Times New Roman"/>
      <w:i/>
      <w:sz w:val="18"/>
    </w:rPr>
  </w:style>
  <w:style w:type="paragraph" w:styleId="Footer">
    <w:name w:val="footer"/>
    <w:basedOn w:val="Normal"/>
    <w:link w:val="FooterChar"/>
    <w:uiPriority w:val="3"/>
    <w:rsid w:val="0046754A"/>
    <w:pPr>
      <w:tabs>
        <w:tab w:val="center" w:pos="4513"/>
        <w:tab w:val="right" w:pos="9027"/>
      </w:tabs>
    </w:pPr>
    <w:rPr>
      <w:szCs w:val="18"/>
      <w:lang w:eastAsia="en-GB"/>
    </w:rPr>
  </w:style>
  <w:style w:type="character" w:customStyle="1" w:styleId="FooterChar">
    <w:name w:val="Footer Char"/>
    <w:link w:val="Footer"/>
    <w:uiPriority w:val="5"/>
    <w:rsid w:val="0046754A"/>
    <w:rPr>
      <w:rFonts w:ascii="Verdana" w:eastAsia="Calibri" w:hAnsi="Verdana" w:cs="Times New Roman"/>
      <w:sz w:val="18"/>
      <w:szCs w:val="18"/>
      <w:lang w:eastAsia="en-GB"/>
    </w:rPr>
  </w:style>
  <w:style w:type="paragraph" w:customStyle="1" w:styleId="FootnoteQuotation">
    <w:name w:val="Footnote Quotation"/>
    <w:basedOn w:val="FootnoteText"/>
    <w:uiPriority w:val="5"/>
    <w:rsid w:val="005B04B9"/>
    <w:pPr>
      <w:ind w:left="567" w:right="567" w:firstLine="0"/>
    </w:pPr>
  </w:style>
  <w:style w:type="character" w:styleId="FootnoteReference">
    <w:name w:val="footnote reference"/>
    <w:uiPriority w:val="5"/>
    <w:rsid w:val="0046754A"/>
    <w:rPr>
      <w:vertAlign w:val="superscript"/>
    </w:rPr>
  </w:style>
  <w:style w:type="paragraph" w:styleId="Header">
    <w:name w:val="header"/>
    <w:basedOn w:val="Normal"/>
    <w:link w:val="HeaderChar"/>
    <w:uiPriority w:val="3"/>
    <w:rsid w:val="0046754A"/>
    <w:pPr>
      <w:tabs>
        <w:tab w:val="center" w:pos="4513"/>
        <w:tab w:val="right" w:pos="9027"/>
      </w:tabs>
      <w:jc w:val="left"/>
    </w:pPr>
    <w:rPr>
      <w:szCs w:val="18"/>
      <w:lang w:eastAsia="en-GB"/>
    </w:rPr>
  </w:style>
  <w:style w:type="character" w:customStyle="1" w:styleId="HeaderChar">
    <w:name w:val="Header Char"/>
    <w:link w:val="Header"/>
    <w:uiPriority w:val="5"/>
    <w:rsid w:val="0046754A"/>
    <w:rPr>
      <w:rFonts w:ascii="Verdana" w:eastAsia="Calibri" w:hAnsi="Verdana" w:cs="Times New Roman"/>
      <w:sz w:val="18"/>
      <w:szCs w:val="18"/>
      <w:lang w:eastAsia="en-GB"/>
    </w:rPr>
  </w:style>
  <w:style w:type="paragraph" w:customStyle="1" w:styleId="Quotation">
    <w:name w:val="Quotation"/>
    <w:basedOn w:val="Normal"/>
    <w:uiPriority w:val="5"/>
    <w:qFormat/>
    <w:rsid w:val="00DF6AE1"/>
    <w:pPr>
      <w:spacing w:after="240"/>
      <w:ind w:left="567" w:right="567"/>
    </w:pPr>
    <w:rPr>
      <w:szCs w:val="18"/>
      <w:lang w:eastAsia="en-GB"/>
    </w:rPr>
  </w:style>
  <w:style w:type="paragraph" w:customStyle="1" w:styleId="QuotationDouble">
    <w:name w:val="Quotation Double"/>
    <w:basedOn w:val="Normal"/>
    <w:uiPriority w:val="5"/>
    <w:qFormat/>
    <w:rsid w:val="00DF6AE1"/>
    <w:pPr>
      <w:spacing w:after="240"/>
      <w:ind w:left="1134" w:right="1134"/>
    </w:pPr>
    <w:rPr>
      <w:szCs w:val="18"/>
      <w:lang w:eastAsia="en-GB"/>
    </w:rPr>
  </w:style>
  <w:style w:type="paragraph" w:styleId="TableofAuthorities">
    <w:name w:val="table of authorities"/>
    <w:basedOn w:val="Normal"/>
    <w:next w:val="Normal"/>
    <w:uiPriority w:val="39"/>
    <w:rsid w:val="0046754A"/>
    <w:pPr>
      <w:tabs>
        <w:tab w:val="left" w:pos="720"/>
        <w:tab w:val="right" w:leader="dot" w:pos="9027"/>
      </w:tabs>
      <w:ind w:right="720"/>
    </w:pPr>
    <w:rPr>
      <w:rFonts w:eastAsia="Times New Roman"/>
      <w:szCs w:val="20"/>
      <w:lang w:eastAsia="en-GB"/>
    </w:rPr>
  </w:style>
  <w:style w:type="paragraph" w:styleId="TableofFigures">
    <w:name w:val="table of figures"/>
    <w:basedOn w:val="Normal"/>
    <w:next w:val="Normal"/>
    <w:uiPriority w:val="39"/>
    <w:rsid w:val="0046754A"/>
    <w:pPr>
      <w:tabs>
        <w:tab w:val="left" w:pos="567"/>
        <w:tab w:val="right" w:leader="dot" w:pos="9027"/>
      </w:tabs>
      <w:spacing w:after="120"/>
      <w:ind w:right="720"/>
    </w:pPr>
    <w:rPr>
      <w:rFonts w:eastAsia="Times New Roman"/>
      <w:szCs w:val="20"/>
      <w:lang w:eastAsia="en-GB"/>
    </w:rPr>
  </w:style>
  <w:style w:type="paragraph" w:customStyle="1" w:styleId="Title2">
    <w:name w:val="Title 2"/>
    <w:basedOn w:val="Normal"/>
    <w:next w:val="Normal"/>
    <w:uiPriority w:val="5"/>
    <w:qFormat/>
    <w:rsid w:val="00B230EC"/>
    <w:pPr>
      <w:spacing w:after="360"/>
      <w:jc w:val="center"/>
    </w:pPr>
    <w:rPr>
      <w:caps/>
      <w:color w:val="006283"/>
      <w:szCs w:val="18"/>
      <w:lang w:eastAsia="en-GB"/>
    </w:rPr>
  </w:style>
  <w:style w:type="paragraph" w:customStyle="1" w:styleId="Title3">
    <w:name w:val="Title 3"/>
    <w:basedOn w:val="Normal"/>
    <w:next w:val="Normal"/>
    <w:uiPriority w:val="5"/>
    <w:qFormat/>
    <w:rsid w:val="00B230EC"/>
    <w:pPr>
      <w:spacing w:after="360"/>
      <w:jc w:val="center"/>
    </w:pPr>
    <w:rPr>
      <w:i/>
      <w:color w:val="006283"/>
      <w:szCs w:val="18"/>
      <w:lang w:eastAsia="en-GB"/>
    </w:rPr>
  </w:style>
  <w:style w:type="paragraph" w:customStyle="1" w:styleId="TitleCountry">
    <w:name w:val="Title Country"/>
    <w:basedOn w:val="Normal"/>
    <w:next w:val="Normal"/>
    <w:uiPriority w:val="5"/>
    <w:qFormat/>
    <w:rsid w:val="00B230EC"/>
    <w:pPr>
      <w:spacing w:after="360"/>
      <w:jc w:val="center"/>
    </w:pPr>
    <w:rPr>
      <w:smallCaps/>
      <w:color w:val="006283"/>
      <w:szCs w:val="18"/>
      <w:lang w:eastAsia="en-GB"/>
    </w:rPr>
  </w:style>
  <w:style w:type="paragraph" w:styleId="TOC1">
    <w:name w:val="toc 1"/>
    <w:basedOn w:val="Normal"/>
    <w:next w:val="Normal"/>
    <w:autoRedefine/>
    <w:uiPriority w:val="39"/>
    <w:rsid w:val="008051F8"/>
    <w:pPr>
      <w:widowControl w:val="0"/>
      <w:tabs>
        <w:tab w:val="left" w:pos="0"/>
        <w:tab w:val="left" w:pos="8175"/>
        <w:tab w:val="right" w:leader="dot" w:pos="9040"/>
      </w:tabs>
      <w:spacing w:before="120" w:after="120"/>
      <w:ind w:right="851"/>
      <w:jc w:val="left"/>
    </w:pPr>
    <w:rPr>
      <w:b/>
      <w:caps/>
      <w:noProof/>
      <w:szCs w:val="18"/>
      <w:lang w:eastAsia="en-GB"/>
    </w:rPr>
  </w:style>
  <w:style w:type="paragraph" w:styleId="TOC2">
    <w:name w:val="toc 2"/>
    <w:basedOn w:val="Normal"/>
    <w:next w:val="Normal"/>
    <w:autoRedefine/>
    <w:uiPriority w:val="39"/>
    <w:rsid w:val="007A6849"/>
    <w:pPr>
      <w:tabs>
        <w:tab w:val="right" w:leader="dot" w:pos="9027"/>
      </w:tabs>
      <w:spacing w:before="120" w:after="120"/>
      <w:ind w:right="851"/>
      <w:jc w:val="left"/>
    </w:pPr>
    <w:rPr>
      <w:b/>
      <w:noProof/>
      <w:szCs w:val="18"/>
      <w:lang w:eastAsia="en-GB"/>
    </w:rPr>
  </w:style>
  <w:style w:type="paragraph" w:styleId="TOC3">
    <w:name w:val="toc 3"/>
    <w:basedOn w:val="Normal"/>
    <w:next w:val="Normal"/>
    <w:autoRedefine/>
    <w:uiPriority w:val="39"/>
    <w:rsid w:val="0046754A"/>
    <w:pPr>
      <w:tabs>
        <w:tab w:val="right" w:leader="dot" w:pos="9027"/>
      </w:tabs>
      <w:spacing w:before="120" w:after="120"/>
      <w:ind w:right="851"/>
      <w:jc w:val="left"/>
    </w:pPr>
    <w:rPr>
      <w:szCs w:val="18"/>
      <w:lang w:eastAsia="en-GB"/>
    </w:rPr>
  </w:style>
  <w:style w:type="paragraph" w:styleId="TOC4">
    <w:name w:val="toc 4"/>
    <w:basedOn w:val="Normal"/>
    <w:next w:val="Normal"/>
    <w:autoRedefine/>
    <w:uiPriority w:val="39"/>
    <w:rsid w:val="0046754A"/>
    <w:pPr>
      <w:tabs>
        <w:tab w:val="right" w:leader="dot" w:pos="9027"/>
      </w:tabs>
      <w:spacing w:before="120" w:after="120"/>
      <w:ind w:right="851"/>
      <w:jc w:val="left"/>
    </w:pPr>
    <w:rPr>
      <w:szCs w:val="18"/>
      <w:lang w:eastAsia="en-GB"/>
    </w:rPr>
  </w:style>
  <w:style w:type="paragraph" w:styleId="TOC5">
    <w:name w:val="toc 5"/>
    <w:basedOn w:val="Normal"/>
    <w:next w:val="Normal"/>
    <w:autoRedefine/>
    <w:uiPriority w:val="39"/>
    <w:rsid w:val="0046754A"/>
    <w:pPr>
      <w:tabs>
        <w:tab w:val="right" w:leader="dot" w:pos="9027"/>
      </w:tabs>
      <w:spacing w:before="120" w:after="120"/>
      <w:ind w:right="851"/>
      <w:jc w:val="left"/>
    </w:pPr>
    <w:rPr>
      <w:szCs w:val="18"/>
      <w:lang w:eastAsia="en-GB"/>
    </w:rPr>
  </w:style>
  <w:style w:type="paragraph" w:styleId="TOC6">
    <w:name w:val="toc 6"/>
    <w:basedOn w:val="Normal"/>
    <w:next w:val="Normal"/>
    <w:autoRedefine/>
    <w:uiPriority w:val="39"/>
    <w:rsid w:val="0046754A"/>
    <w:pPr>
      <w:tabs>
        <w:tab w:val="right" w:leader="dot" w:pos="9027"/>
      </w:tabs>
      <w:spacing w:before="120" w:after="120"/>
      <w:ind w:right="851"/>
      <w:jc w:val="left"/>
    </w:pPr>
    <w:rPr>
      <w:szCs w:val="18"/>
      <w:lang w:eastAsia="en-GB"/>
    </w:rPr>
  </w:style>
  <w:style w:type="paragraph" w:styleId="TOC7">
    <w:name w:val="toc 7"/>
    <w:basedOn w:val="Normal"/>
    <w:next w:val="Normal"/>
    <w:autoRedefine/>
    <w:uiPriority w:val="39"/>
    <w:rsid w:val="0046754A"/>
    <w:pPr>
      <w:tabs>
        <w:tab w:val="left" w:pos="851"/>
        <w:tab w:val="right" w:leader="dot" w:pos="9027"/>
      </w:tabs>
      <w:spacing w:before="120" w:after="120"/>
      <w:ind w:left="567" w:right="851"/>
      <w:jc w:val="left"/>
    </w:pPr>
    <w:rPr>
      <w:szCs w:val="18"/>
      <w:lang w:eastAsia="en-GB"/>
    </w:rPr>
  </w:style>
  <w:style w:type="paragraph" w:styleId="TOC8">
    <w:name w:val="toc 8"/>
    <w:basedOn w:val="Normal"/>
    <w:next w:val="Normal"/>
    <w:autoRedefine/>
    <w:uiPriority w:val="39"/>
    <w:rsid w:val="0046754A"/>
    <w:pPr>
      <w:tabs>
        <w:tab w:val="left" w:pos="851"/>
        <w:tab w:val="left" w:pos="1134"/>
        <w:tab w:val="right" w:leader="dot" w:pos="9027"/>
      </w:tabs>
      <w:spacing w:before="120" w:after="120"/>
      <w:ind w:left="851" w:right="851"/>
      <w:jc w:val="left"/>
    </w:pPr>
    <w:rPr>
      <w:szCs w:val="18"/>
      <w:lang w:eastAsia="en-GB"/>
    </w:rPr>
  </w:style>
  <w:style w:type="paragraph" w:styleId="TOC9">
    <w:name w:val="toc 9"/>
    <w:basedOn w:val="Normal"/>
    <w:next w:val="Normal"/>
    <w:autoRedefine/>
    <w:uiPriority w:val="39"/>
    <w:rsid w:val="0046754A"/>
    <w:pPr>
      <w:tabs>
        <w:tab w:val="left" w:pos="851"/>
        <w:tab w:val="left" w:pos="1134"/>
        <w:tab w:val="left" w:pos="1418"/>
        <w:tab w:val="right" w:leader="dot" w:pos="9027"/>
      </w:tabs>
      <w:spacing w:before="120" w:after="120"/>
      <w:ind w:left="1134" w:right="851"/>
      <w:jc w:val="left"/>
    </w:pPr>
    <w:rPr>
      <w:szCs w:val="18"/>
      <w:lang w:eastAsia="en-GB"/>
    </w:rPr>
  </w:style>
  <w:style w:type="paragraph" w:styleId="TOCHeading">
    <w:name w:val="TOC Heading"/>
    <w:basedOn w:val="Normal"/>
    <w:next w:val="Normal"/>
    <w:uiPriority w:val="39"/>
    <w:qFormat/>
    <w:rsid w:val="0046754A"/>
    <w:pPr>
      <w:spacing w:before="240"/>
      <w:jc w:val="center"/>
    </w:pPr>
    <w:rPr>
      <w:rFonts w:eastAsia="Times New Roman"/>
      <w:b/>
      <w:bCs/>
      <w:szCs w:val="28"/>
      <w:lang w:eastAsia="en-GB"/>
    </w:rPr>
  </w:style>
  <w:style w:type="table" w:customStyle="1" w:styleId="WTOTable2">
    <w:name w:val="WTOTable2"/>
    <w:basedOn w:val="TableNormal"/>
    <w:uiPriority w:val="99"/>
    <w:rsid w:val="0046754A"/>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ED54E0"/>
    <w:rPr>
      <w:rFonts w:ascii="Tahoma" w:hAnsi="Tahoma" w:cs="Tahoma"/>
      <w:sz w:val="16"/>
      <w:szCs w:val="16"/>
    </w:rPr>
  </w:style>
  <w:style w:type="character" w:customStyle="1" w:styleId="BalloonTextChar">
    <w:name w:val="Balloon Text Char"/>
    <w:link w:val="BalloonText"/>
    <w:uiPriority w:val="99"/>
    <w:semiHidden/>
    <w:rsid w:val="00ED54E0"/>
    <w:rPr>
      <w:rFonts w:ascii="Tahoma" w:hAnsi="Tahoma" w:cs="Tahoma"/>
      <w:sz w:val="16"/>
      <w:szCs w:val="16"/>
    </w:rPr>
  </w:style>
  <w:style w:type="paragraph" w:styleId="Subtitle">
    <w:name w:val="Subtitle"/>
    <w:basedOn w:val="Normal"/>
    <w:next w:val="Normal"/>
    <w:link w:val="SubtitleChar"/>
    <w:uiPriority w:val="6"/>
    <w:qFormat/>
    <w:rsid w:val="00E46FD5"/>
    <w:pPr>
      <w:numPr>
        <w:ilvl w:val="1"/>
      </w:numPr>
    </w:pPr>
    <w:rPr>
      <w:rFonts w:eastAsia="Times New Roman"/>
      <w:b/>
      <w:iCs/>
      <w:szCs w:val="24"/>
    </w:rPr>
  </w:style>
  <w:style w:type="character" w:customStyle="1" w:styleId="SubtitleChar">
    <w:name w:val="Subtitle Char"/>
    <w:link w:val="Subtitle"/>
    <w:uiPriority w:val="11"/>
    <w:rsid w:val="00E46FD5"/>
    <w:rPr>
      <w:rFonts w:ascii="Verdana" w:eastAsia="Times New Roman" w:hAnsi="Verdana" w:cs="Times New Roman"/>
      <w:b/>
      <w:iCs/>
      <w:sz w:val="18"/>
      <w:szCs w:val="24"/>
    </w:rPr>
  </w:style>
  <w:style w:type="paragraph" w:customStyle="1" w:styleId="SummaryHeader">
    <w:name w:val="SummaryHeader"/>
    <w:basedOn w:val="Normal"/>
    <w:uiPriority w:val="4"/>
    <w:qFormat/>
    <w:rsid w:val="00B230EC"/>
    <w:pPr>
      <w:spacing w:after="240"/>
      <w:outlineLvl w:val="0"/>
    </w:pPr>
    <w:rPr>
      <w:b/>
      <w:caps/>
      <w:color w:val="006283"/>
    </w:rPr>
  </w:style>
  <w:style w:type="paragraph" w:customStyle="1" w:styleId="SummarySubheader">
    <w:name w:val="SummarySubheader"/>
    <w:basedOn w:val="Normal"/>
    <w:uiPriority w:val="4"/>
    <w:qFormat/>
    <w:rsid w:val="00FF4616"/>
    <w:pPr>
      <w:spacing w:after="240"/>
      <w:outlineLvl w:val="1"/>
    </w:pPr>
    <w:rPr>
      <w:b/>
      <w:color w:val="006283"/>
    </w:rPr>
  </w:style>
  <w:style w:type="paragraph" w:customStyle="1" w:styleId="SummaryText">
    <w:name w:val="SummaryText"/>
    <w:basedOn w:val="Normal"/>
    <w:uiPriority w:val="4"/>
    <w:qFormat/>
    <w:rsid w:val="00B56EDC"/>
    <w:pPr>
      <w:numPr>
        <w:numId w:val="5"/>
      </w:numPr>
      <w:spacing w:after="240"/>
      <w:ind w:left="0" w:firstLine="0"/>
    </w:pPr>
  </w:style>
  <w:style w:type="paragraph" w:styleId="ListParagraph">
    <w:name w:val="List Paragraph"/>
    <w:basedOn w:val="Normal"/>
    <w:uiPriority w:val="59"/>
    <w:semiHidden/>
    <w:qFormat/>
    <w:rsid w:val="00AA332C"/>
    <w:pPr>
      <w:ind w:left="720"/>
      <w:contextualSpacing/>
    </w:pPr>
  </w:style>
  <w:style w:type="table" w:customStyle="1" w:styleId="WTOBox1">
    <w:name w:val="WTOBox1"/>
    <w:basedOn w:val="TableNormal"/>
    <w:uiPriority w:val="99"/>
    <w:rsid w:val="00C65C0C"/>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C65C0C"/>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7067B"/>
    <w:pPr>
      <w:keepNext/>
      <w:keepLines/>
      <w:spacing w:after="240"/>
      <w:jc w:val="left"/>
    </w:pPr>
    <w:rPr>
      <w:rFonts w:eastAsia="Times New Roman"/>
      <w:b/>
      <w:caps/>
      <w:color w:val="006283"/>
      <w:sz w:val="28"/>
      <w:lang w:val="x-none"/>
    </w:rPr>
  </w:style>
  <w:style w:type="table" w:styleId="TableGrid">
    <w:name w:val="Table Grid"/>
    <w:basedOn w:val="TableNormal"/>
    <w:uiPriority w:val="59"/>
    <w:rsid w:val="00EA5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745146"/>
    <w:pPr>
      <w:tabs>
        <w:tab w:val="left" w:pos="851"/>
      </w:tabs>
      <w:ind w:left="851" w:hanging="851"/>
      <w:jc w:val="left"/>
    </w:pPr>
    <w:rPr>
      <w:sz w:val="16"/>
    </w:rPr>
  </w:style>
  <w:style w:type="character" w:styleId="Hyperlink">
    <w:name w:val="Hyperlink"/>
    <w:uiPriority w:val="99"/>
    <w:unhideWhenUsed/>
    <w:rsid w:val="00B52738"/>
    <w:rPr>
      <w:color w:val="0000FF"/>
      <w:u w:val="single"/>
    </w:rPr>
  </w:style>
  <w:style w:type="paragraph" w:styleId="Bibliography">
    <w:name w:val="Bibliography"/>
    <w:basedOn w:val="Normal"/>
    <w:next w:val="Normal"/>
    <w:uiPriority w:val="49"/>
    <w:semiHidden/>
    <w:unhideWhenUsed/>
    <w:rsid w:val="00547B5F"/>
  </w:style>
  <w:style w:type="paragraph" w:styleId="BlockText">
    <w:name w:val="Block Text"/>
    <w:basedOn w:val="Normal"/>
    <w:uiPriority w:val="99"/>
    <w:semiHidden/>
    <w:unhideWhenUsed/>
    <w:rsid w:val="00547B5F"/>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547B5F"/>
    <w:pPr>
      <w:numPr>
        <w:ilvl w:val="0"/>
        <w:numId w:val="0"/>
      </w:numPr>
      <w:spacing w:after="0"/>
      <w:ind w:firstLine="360"/>
    </w:pPr>
  </w:style>
  <w:style w:type="character" w:customStyle="1" w:styleId="BodyTextFirstIndentChar">
    <w:name w:val="Body Text First Indent Char"/>
    <w:link w:val="BodyTextFirstIndent"/>
    <w:uiPriority w:val="99"/>
    <w:semiHidden/>
    <w:rsid w:val="00547B5F"/>
    <w:rPr>
      <w:rFonts w:ascii="Verdana" w:hAnsi="Verdana"/>
      <w:sz w:val="18"/>
    </w:rPr>
  </w:style>
  <w:style w:type="paragraph" w:styleId="BodyTextIndent">
    <w:name w:val="Body Text Indent"/>
    <w:basedOn w:val="Normal"/>
    <w:link w:val="BodyTextIndentChar"/>
    <w:uiPriority w:val="99"/>
    <w:semiHidden/>
    <w:unhideWhenUsed/>
    <w:rsid w:val="00547B5F"/>
    <w:pPr>
      <w:spacing w:after="120"/>
      <w:ind w:left="283"/>
    </w:pPr>
  </w:style>
  <w:style w:type="character" w:customStyle="1" w:styleId="BodyTextIndentChar">
    <w:name w:val="Body Text Indent Char"/>
    <w:link w:val="BodyTextIndent"/>
    <w:uiPriority w:val="99"/>
    <w:semiHidden/>
    <w:rsid w:val="00547B5F"/>
    <w:rPr>
      <w:rFonts w:ascii="Verdana" w:hAnsi="Verdana"/>
      <w:sz w:val="18"/>
    </w:rPr>
  </w:style>
  <w:style w:type="paragraph" w:styleId="BodyTextFirstIndent2">
    <w:name w:val="Body Text First Indent 2"/>
    <w:basedOn w:val="BodyTextIndent"/>
    <w:link w:val="BodyTextFirstIndent2Char"/>
    <w:uiPriority w:val="99"/>
    <w:semiHidden/>
    <w:unhideWhenUsed/>
    <w:rsid w:val="00547B5F"/>
    <w:pPr>
      <w:spacing w:after="0"/>
      <w:ind w:left="360" w:firstLine="360"/>
    </w:pPr>
  </w:style>
  <w:style w:type="character" w:customStyle="1" w:styleId="BodyTextFirstIndent2Char">
    <w:name w:val="Body Text First Indent 2 Char"/>
    <w:link w:val="BodyTextFirstIndent2"/>
    <w:uiPriority w:val="99"/>
    <w:semiHidden/>
    <w:rsid w:val="00547B5F"/>
    <w:rPr>
      <w:rFonts w:ascii="Verdana" w:hAnsi="Verdana"/>
      <w:sz w:val="18"/>
    </w:rPr>
  </w:style>
  <w:style w:type="paragraph" w:styleId="BodyTextIndent2">
    <w:name w:val="Body Text Indent 2"/>
    <w:basedOn w:val="Normal"/>
    <w:link w:val="BodyTextIndent2Char"/>
    <w:uiPriority w:val="99"/>
    <w:semiHidden/>
    <w:unhideWhenUsed/>
    <w:rsid w:val="00547B5F"/>
    <w:pPr>
      <w:spacing w:after="120" w:line="480" w:lineRule="auto"/>
      <w:ind w:left="283"/>
    </w:pPr>
  </w:style>
  <w:style w:type="character" w:customStyle="1" w:styleId="BodyTextIndent2Char">
    <w:name w:val="Body Text Indent 2 Char"/>
    <w:link w:val="BodyTextIndent2"/>
    <w:uiPriority w:val="99"/>
    <w:semiHidden/>
    <w:rsid w:val="00547B5F"/>
    <w:rPr>
      <w:rFonts w:ascii="Verdana" w:hAnsi="Verdana"/>
      <w:sz w:val="18"/>
    </w:rPr>
  </w:style>
  <w:style w:type="paragraph" w:styleId="BodyTextIndent3">
    <w:name w:val="Body Text Indent 3"/>
    <w:basedOn w:val="Normal"/>
    <w:link w:val="BodyTextIndent3Char"/>
    <w:uiPriority w:val="99"/>
    <w:semiHidden/>
    <w:unhideWhenUsed/>
    <w:rsid w:val="00547B5F"/>
    <w:pPr>
      <w:spacing w:after="120"/>
      <w:ind w:left="283"/>
    </w:pPr>
    <w:rPr>
      <w:sz w:val="16"/>
      <w:szCs w:val="16"/>
    </w:rPr>
  </w:style>
  <w:style w:type="character" w:customStyle="1" w:styleId="BodyTextIndent3Char">
    <w:name w:val="Body Text Indent 3 Char"/>
    <w:link w:val="BodyTextIndent3"/>
    <w:uiPriority w:val="99"/>
    <w:semiHidden/>
    <w:rsid w:val="00547B5F"/>
    <w:rPr>
      <w:rFonts w:ascii="Verdana" w:hAnsi="Verdana"/>
      <w:sz w:val="16"/>
      <w:szCs w:val="16"/>
    </w:rPr>
  </w:style>
  <w:style w:type="character" w:styleId="BookTitle">
    <w:name w:val="Book Title"/>
    <w:uiPriority w:val="99"/>
    <w:semiHidden/>
    <w:qFormat/>
    <w:rsid w:val="00547B5F"/>
    <w:rPr>
      <w:b/>
      <w:bCs/>
      <w:smallCaps/>
      <w:spacing w:val="5"/>
    </w:rPr>
  </w:style>
  <w:style w:type="paragraph" w:styleId="Closing">
    <w:name w:val="Closing"/>
    <w:basedOn w:val="Normal"/>
    <w:link w:val="ClosingChar"/>
    <w:uiPriority w:val="99"/>
    <w:semiHidden/>
    <w:unhideWhenUsed/>
    <w:rsid w:val="00547B5F"/>
    <w:pPr>
      <w:ind w:left="4252"/>
    </w:pPr>
  </w:style>
  <w:style w:type="character" w:customStyle="1" w:styleId="ClosingChar">
    <w:name w:val="Closing Char"/>
    <w:link w:val="Closing"/>
    <w:uiPriority w:val="99"/>
    <w:semiHidden/>
    <w:rsid w:val="00547B5F"/>
    <w:rPr>
      <w:rFonts w:ascii="Verdana" w:hAnsi="Verdana"/>
      <w:sz w:val="18"/>
    </w:rPr>
  </w:style>
  <w:style w:type="character" w:styleId="CommentReference">
    <w:name w:val="annotation reference"/>
    <w:uiPriority w:val="99"/>
    <w:semiHidden/>
    <w:unhideWhenUsed/>
    <w:rsid w:val="00547B5F"/>
    <w:rPr>
      <w:sz w:val="16"/>
      <w:szCs w:val="16"/>
    </w:rPr>
  </w:style>
  <w:style w:type="paragraph" w:styleId="CommentText">
    <w:name w:val="annotation text"/>
    <w:basedOn w:val="Normal"/>
    <w:link w:val="CommentTextChar"/>
    <w:uiPriority w:val="99"/>
    <w:unhideWhenUsed/>
    <w:rsid w:val="00547B5F"/>
    <w:rPr>
      <w:sz w:val="20"/>
      <w:szCs w:val="20"/>
    </w:rPr>
  </w:style>
  <w:style w:type="character" w:customStyle="1" w:styleId="CommentTextChar">
    <w:name w:val="Comment Text Char"/>
    <w:link w:val="CommentText"/>
    <w:uiPriority w:val="99"/>
    <w:semiHidden/>
    <w:rsid w:val="00547B5F"/>
    <w:rPr>
      <w:rFonts w:ascii="Verdana" w:hAnsi="Verdana"/>
      <w:sz w:val="20"/>
      <w:szCs w:val="20"/>
    </w:rPr>
  </w:style>
  <w:style w:type="paragraph" w:styleId="CommentSubject">
    <w:name w:val="annotation subject"/>
    <w:basedOn w:val="CommentText"/>
    <w:next w:val="CommentText"/>
    <w:link w:val="CommentSubjectChar"/>
    <w:uiPriority w:val="99"/>
    <w:unhideWhenUsed/>
    <w:rsid w:val="00547B5F"/>
    <w:rPr>
      <w:b/>
      <w:bCs/>
    </w:rPr>
  </w:style>
  <w:style w:type="character" w:customStyle="1" w:styleId="CommentSubjectChar">
    <w:name w:val="Comment Subject Char"/>
    <w:link w:val="CommentSubject"/>
    <w:uiPriority w:val="99"/>
    <w:semiHidden/>
    <w:rsid w:val="00547B5F"/>
    <w:rPr>
      <w:rFonts w:ascii="Verdana" w:hAnsi="Verdana"/>
      <w:b/>
      <w:bCs/>
      <w:sz w:val="20"/>
      <w:szCs w:val="20"/>
    </w:rPr>
  </w:style>
  <w:style w:type="paragraph" w:styleId="Date">
    <w:name w:val="Date"/>
    <w:basedOn w:val="Normal"/>
    <w:next w:val="Normal"/>
    <w:link w:val="DateChar"/>
    <w:uiPriority w:val="99"/>
    <w:semiHidden/>
    <w:unhideWhenUsed/>
    <w:rsid w:val="00547B5F"/>
  </w:style>
  <w:style w:type="character" w:customStyle="1" w:styleId="DateChar">
    <w:name w:val="Date Char"/>
    <w:link w:val="Date"/>
    <w:uiPriority w:val="99"/>
    <w:semiHidden/>
    <w:rsid w:val="00547B5F"/>
    <w:rPr>
      <w:rFonts w:ascii="Verdana" w:hAnsi="Verdana"/>
      <w:sz w:val="18"/>
    </w:rPr>
  </w:style>
  <w:style w:type="paragraph" w:styleId="DocumentMap">
    <w:name w:val="Document Map"/>
    <w:basedOn w:val="Normal"/>
    <w:link w:val="DocumentMapChar"/>
    <w:uiPriority w:val="99"/>
    <w:semiHidden/>
    <w:unhideWhenUsed/>
    <w:rsid w:val="00547B5F"/>
    <w:rPr>
      <w:rFonts w:ascii="Tahoma" w:hAnsi="Tahoma" w:cs="Tahoma"/>
      <w:sz w:val="16"/>
      <w:szCs w:val="16"/>
    </w:rPr>
  </w:style>
  <w:style w:type="character" w:customStyle="1" w:styleId="DocumentMapChar">
    <w:name w:val="Document Map Char"/>
    <w:link w:val="DocumentMap"/>
    <w:uiPriority w:val="99"/>
    <w:semiHidden/>
    <w:rsid w:val="00547B5F"/>
    <w:rPr>
      <w:rFonts w:ascii="Tahoma" w:hAnsi="Tahoma" w:cs="Tahoma"/>
      <w:sz w:val="16"/>
      <w:szCs w:val="16"/>
    </w:rPr>
  </w:style>
  <w:style w:type="paragraph" w:styleId="E-mailSignature">
    <w:name w:val="E-mail Signature"/>
    <w:basedOn w:val="Normal"/>
    <w:link w:val="E-mailSignatureChar"/>
    <w:uiPriority w:val="99"/>
    <w:semiHidden/>
    <w:unhideWhenUsed/>
    <w:rsid w:val="00547B5F"/>
  </w:style>
  <w:style w:type="character" w:customStyle="1" w:styleId="E-mailSignatureChar">
    <w:name w:val="E-mail Signature Char"/>
    <w:link w:val="E-mailSignature"/>
    <w:uiPriority w:val="99"/>
    <w:semiHidden/>
    <w:rsid w:val="00547B5F"/>
    <w:rPr>
      <w:rFonts w:ascii="Verdana" w:hAnsi="Verdana"/>
      <w:sz w:val="18"/>
    </w:rPr>
  </w:style>
  <w:style w:type="character" w:styleId="Emphasis">
    <w:name w:val="Emphasis"/>
    <w:uiPriority w:val="99"/>
    <w:semiHidden/>
    <w:qFormat/>
    <w:rsid w:val="00547B5F"/>
    <w:rPr>
      <w:i/>
      <w:iCs/>
    </w:rPr>
  </w:style>
  <w:style w:type="paragraph" w:styleId="EnvelopeAddress">
    <w:name w:val="envelope address"/>
    <w:basedOn w:val="Normal"/>
    <w:uiPriority w:val="99"/>
    <w:semiHidden/>
    <w:unhideWhenUsed/>
    <w:rsid w:val="00547B5F"/>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547B5F"/>
    <w:rPr>
      <w:rFonts w:ascii="Cambria" w:eastAsia="Times New Roman" w:hAnsi="Cambria"/>
      <w:sz w:val="20"/>
      <w:szCs w:val="20"/>
    </w:rPr>
  </w:style>
  <w:style w:type="character" w:styleId="FollowedHyperlink">
    <w:name w:val="FollowedHyperlink"/>
    <w:uiPriority w:val="9"/>
    <w:unhideWhenUsed/>
    <w:rsid w:val="00547B5F"/>
    <w:rPr>
      <w:color w:val="800080"/>
      <w:u w:val="single"/>
    </w:rPr>
  </w:style>
  <w:style w:type="character" w:styleId="HTMLAcronym">
    <w:name w:val="HTML Acronym"/>
    <w:basedOn w:val="DefaultParagraphFont"/>
    <w:uiPriority w:val="99"/>
    <w:semiHidden/>
    <w:unhideWhenUsed/>
    <w:rsid w:val="00547B5F"/>
  </w:style>
  <w:style w:type="paragraph" w:styleId="HTMLAddress">
    <w:name w:val="HTML Address"/>
    <w:basedOn w:val="Normal"/>
    <w:link w:val="HTMLAddressChar"/>
    <w:uiPriority w:val="99"/>
    <w:semiHidden/>
    <w:unhideWhenUsed/>
    <w:rsid w:val="00547B5F"/>
    <w:rPr>
      <w:i/>
      <w:iCs/>
    </w:rPr>
  </w:style>
  <w:style w:type="character" w:customStyle="1" w:styleId="HTMLAddressChar">
    <w:name w:val="HTML Address Char"/>
    <w:link w:val="HTMLAddress"/>
    <w:uiPriority w:val="99"/>
    <w:semiHidden/>
    <w:rsid w:val="00547B5F"/>
    <w:rPr>
      <w:rFonts w:ascii="Verdana" w:hAnsi="Verdana"/>
      <w:i/>
      <w:iCs/>
      <w:sz w:val="18"/>
    </w:rPr>
  </w:style>
  <w:style w:type="character" w:styleId="HTMLCite">
    <w:name w:val="HTML Cite"/>
    <w:uiPriority w:val="99"/>
    <w:semiHidden/>
    <w:unhideWhenUsed/>
    <w:rsid w:val="00547B5F"/>
    <w:rPr>
      <w:i/>
      <w:iCs/>
    </w:rPr>
  </w:style>
  <w:style w:type="character" w:styleId="HTMLCode">
    <w:name w:val="HTML Code"/>
    <w:uiPriority w:val="99"/>
    <w:semiHidden/>
    <w:unhideWhenUsed/>
    <w:rsid w:val="00547B5F"/>
    <w:rPr>
      <w:rFonts w:ascii="Consolas" w:hAnsi="Consolas" w:cs="Consolas"/>
      <w:sz w:val="20"/>
      <w:szCs w:val="20"/>
    </w:rPr>
  </w:style>
  <w:style w:type="character" w:styleId="HTMLDefinition">
    <w:name w:val="HTML Definition"/>
    <w:uiPriority w:val="99"/>
    <w:semiHidden/>
    <w:unhideWhenUsed/>
    <w:rsid w:val="00547B5F"/>
    <w:rPr>
      <w:i/>
      <w:iCs/>
    </w:rPr>
  </w:style>
  <w:style w:type="character" w:styleId="HTMLKeyboard">
    <w:name w:val="HTML Keyboard"/>
    <w:uiPriority w:val="99"/>
    <w:semiHidden/>
    <w:unhideWhenUsed/>
    <w:rsid w:val="00547B5F"/>
    <w:rPr>
      <w:rFonts w:ascii="Consolas" w:hAnsi="Consolas" w:cs="Consolas"/>
      <w:sz w:val="20"/>
      <w:szCs w:val="20"/>
    </w:rPr>
  </w:style>
  <w:style w:type="paragraph" w:styleId="HTMLPreformatted">
    <w:name w:val="HTML Preformatted"/>
    <w:basedOn w:val="Normal"/>
    <w:link w:val="HTMLPreformattedChar"/>
    <w:uiPriority w:val="99"/>
    <w:semiHidden/>
    <w:unhideWhenUsed/>
    <w:rsid w:val="00547B5F"/>
    <w:rPr>
      <w:rFonts w:ascii="Consolas" w:hAnsi="Consolas" w:cs="Consolas"/>
      <w:sz w:val="20"/>
      <w:szCs w:val="20"/>
    </w:rPr>
  </w:style>
  <w:style w:type="character" w:customStyle="1" w:styleId="HTMLPreformattedChar">
    <w:name w:val="HTML Preformatted Char"/>
    <w:link w:val="HTMLPreformatted"/>
    <w:uiPriority w:val="99"/>
    <w:semiHidden/>
    <w:rsid w:val="00547B5F"/>
    <w:rPr>
      <w:rFonts w:ascii="Consolas" w:hAnsi="Consolas" w:cs="Consolas"/>
      <w:sz w:val="20"/>
      <w:szCs w:val="20"/>
    </w:rPr>
  </w:style>
  <w:style w:type="character" w:styleId="HTMLSample">
    <w:name w:val="HTML Sample"/>
    <w:uiPriority w:val="99"/>
    <w:semiHidden/>
    <w:unhideWhenUsed/>
    <w:rsid w:val="00547B5F"/>
    <w:rPr>
      <w:rFonts w:ascii="Consolas" w:hAnsi="Consolas" w:cs="Consolas"/>
      <w:sz w:val="24"/>
      <w:szCs w:val="24"/>
    </w:rPr>
  </w:style>
  <w:style w:type="character" w:styleId="HTMLTypewriter">
    <w:name w:val="HTML Typewriter"/>
    <w:uiPriority w:val="99"/>
    <w:semiHidden/>
    <w:unhideWhenUsed/>
    <w:rsid w:val="00547B5F"/>
    <w:rPr>
      <w:rFonts w:ascii="Consolas" w:hAnsi="Consolas" w:cs="Consolas"/>
      <w:sz w:val="20"/>
      <w:szCs w:val="20"/>
    </w:rPr>
  </w:style>
  <w:style w:type="character" w:styleId="HTMLVariable">
    <w:name w:val="HTML Variable"/>
    <w:uiPriority w:val="99"/>
    <w:semiHidden/>
    <w:unhideWhenUsed/>
    <w:rsid w:val="00547B5F"/>
    <w:rPr>
      <w:i/>
      <w:iCs/>
    </w:rPr>
  </w:style>
  <w:style w:type="paragraph" w:styleId="Index1">
    <w:name w:val="index 1"/>
    <w:basedOn w:val="Normal"/>
    <w:next w:val="Normal"/>
    <w:autoRedefine/>
    <w:uiPriority w:val="99"/>
    <w:semiHidden/>
    <w:unhideWhenUsed/>
    <w:rsid w:val="00547B5F"/>
    <w:pPr>
      <w:ind w:left="180" w:hanging="180"/>
    </w:pPr>
  </w:style>
  <w:style w:type="paragraph" w:styleId="Index2">
    <w:name w:val="index 2"/>
    <w:basedOn w:val="Normal"/>
    <w:next w:val="Normal"/>
    <w:autoRedefine/>
    <w:uiPriority w:val="99"/>
    <w:semiHidden/>
    <w:unhideWhenUsed/>
    <w:rsid w:val="00547B5F"/>
    <w:pPr>
      <w:ind w:left="360" w:hanging="180"/>
    </w:pPr>
  </w:style>
  <w:style w:type="paragraph" w:styleId="Index3">
    <w:name w:val="index 3"/>
    <w:basedOn w:val="Normal"/>
    <w:next w:val="Normal"/>
    <w:autoRedefine/>
    <w:uiPriority w:val="99"/>
    <w:semiHidden/>
    <w:unhideWhenUsed/>
    <w:rsid w:val="00547B5F"/>
    <w:pPr>
      <w:ind w:left="540" w:hanging="180"/>
    </w:pPr>
  </w:style>
  <w:style w:type="paragraph" w:styleId="Index4">
    <w:name w:val="index 4"/>
    <w:basedOn w:val="Normal"/>
    <w:next w:val="Normal"/>
    <w:autoRedefine/>
    <w:uiPriority w:val="99"/>
    <w:semiHidden/>
    <w:unhideWhenUsed/>
    <w:rsid w:val="00547B5F"/>
    <w:pPr>
      <w:ind w:left="720" w:hanging="180"/>
    </w:pPr>
  </w:style>
  <w:style w:type="paragraph" w:styleId="Index5">
    <w:name w:val="index 5"/>
    <w:basedOn w:val="Normal"/>
    <w:next w:val="Normal"/>
    <w:autoRedefine/>
    <w:uiPriority w:val="99"/>
    <w:semiHidden/>
    <w:unhideWhenUsed/>
    <w:rsid w:val="00547B5F"/>
    <w:pPr>
      <w:ind w:left="900" w:hanging="180"/>
    </w:pPr>
  </w:style>
  <w:style w:type="paragraph" w:styleId="Index6">
    <w:name w:val="index 6"/>
    <w:basedOn w:val="Normal"/>
    <w:next w:val="Normal"/>
    <w:autoRedefine/>
    <w:uiPriority w:val="99"/>
    <w:semiHidden/>
    <w:unhideWhenUsed/>
    <w:rsid w:val="00547B5F"/>
    <w:pPr>
      <w:ind w:left="1080" w:hanging="180"/>
    </w:pPr>
  </w:style>
  <w:style w:type="paragraph" w:styleId="Index7">
    <w:name w:val="index 7"/>
    <w:basedOn w:val="Normal"/>
    <w:next w:val="Normal"/>
    <w:autoRedefine/>
    <w:uiPriority w:val="99"/>
    <w:semiHidden/>
    <w:unhideWhenUsed/>
    <w:rsid w:val="00547B5F"/>
    <w:pPr>
      <w:ind w:left="1260" w:hanging="180"/>
    </w:pPr>
  </w:style>
  <w:style w:type="paragraph" w:styleId="Index8">
    <w:name w:val="index 8"/>
    <w:basedOn w:val="Normal"/>
    <w:next w:val="Normal"/>
    <w:autoRedefine/>
    <w:uiPriority w:val="99"/>
    <w:semiHidden/>
    <w:unhideWhenUsed/>
    <w:rsid w:val="00547B5F"/>
    <w:pPr>
      <w:ind w:left="1440" w:hanging="180"/>
    </w:pPr>
  </w:style>
  <w:style w:type="paragraph" w:styleId="Index9">
    <w:name w:val="index 9"/>
    <w:basedOn w:val="Normal"/>
    <w:next w:val="Normal"/>
    <w:autoRedefine/>
    <w:uiPriority w:val="99"/>
    <w:semiHidden/>
    <w:unhideWhenUsed/>
    <w:rsid w:val="00547B5F"/>
    <w:pPr>
      <w:ind w:left="1620" w:hanging="180"/>
    </w:pPr>
  </w:style>
  <w:style w:type="paragraph" w:styleId="IndexHeading">
    <w:name w:val="index heading"/>
    <w:basedOn w:val="Normal"/>
    <w:next w:val="Index1"/>
    <w:uiPriority w:val="99"/>
    <w:semiHidden/>
    <w:unhideWhenUsed/>
    <w:rsid w:val="00547B5F"/>
    <w:rPr>
      <w:rFonts w:ascii="Cambria" w:eastAsia="Times New Roman" w:hAnsi="Cambria"/>
      <w:b/>
      <w:bCs/>
    </w:rPr>
  </w:style>
  <w:style w:type="character" w:styleId="IntenseEmphasis">
    <w:name w:val="Intense Emphasis"/>
    <w:uiPriority w:val="99"/>
    <w:semiHidden/>
    <w:qFormat/>
    <w:rsid w:val="00547B5F"/>
    <w:rPr>
      <w:b/>
      <w:bCs/>
      <w:i/>
      <w:iCs/>
      <w:color w:val="4F81BD"/>
    </w:rPr>
  </w:style>
  <w:style w:type="paragraph" w:styleId="IntenseQuote">
    <w:name w:val="Intense Quote"/>
    <w:basedOn w:val="Normal"/>
    <w:next w:val="Normal"/>
    <w:link w:val="IntenseQuoteChar"/>
    <w:uiPriority w:val="59"/>
    <w:semiHidden/>
    <w:qFormat/>
    <w:rsid w:val="00547B5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semiHidden/>
    <w:rsid w:val="00547B5F"/>
    <w:rPr>
      <w:rFonts w:ascii="Verdana" w:hAnsi="Verdana"/>
      <w:b/>
      <w:bCs/>
      <w:i/>
      <w:iCs/>
      <w:color w:val="4F81BD"/>
      <w:sz w:val="18"/>
    </w:rPr>
  </w:style>
  <w:style w:type="character" w:styleId="IntenseReference">
    <w:name w:val="Intense Reference"/>
    <w:uiPriority w:val="99"/>
    <w:semiHidden/>
    <w:qFormat/>
    <w:rsid w:val="00547B5F"/>
    <w:rPr>
      <w:b/>
      <w:bCs/>
      <w:smallCaps/>
      <w:color w:val="C0504D"/>
      <w:spacing w:val="5"/>
      <w:u w:val="single"/>
    </w:rPr>
  </w:style>
  <w:style w:type="character" w:styleId="LineNumber">
    <w:name w:val="line number"/>
    <w:basedOn w:val="DefaultParagraphFont"/>
    <w:uiPriority w:val="99"/>
    <w:semiHidden/>
    <w:unhideWhenUsed/>
    <w:rsid w:val="00547B5F"/>
  </w:style>
  <w:style w:type="paragraph" w:styleId="List">
    <w:name w:val="List"/>
    <w:basedOn w:val="Normal"/>
    <w:uiPriority w:val="99"/>
    <w:semiHidden/>
    <w:unhideWhenUsed/>
    <w:rsid w:val="00547B5F"/>
    <w:pPr>
      <w:ind w:left="283" w:hanging="283"/>
      <w:contextualSpacing/>
    </w:pPr>
  </w:style>
  <w:style w:type="paragraph" w:styleId="List2">
    <w:name w:val="List 2"/>
    <w:basedOn w:val="Normal"/>
    <w:uiPriority w:val="99"/>
    <w:semiHidden/>
    <w:unhideWhenUsed/>
    <w:rsid w:val="00547B5F"/>
    <w:pPr>
      <w:ind w:left="566" w:hanging="283"/>
      <w:contextualSpacing/>
    </w:pPr>
  </w:style>
  <w:style w:type="paragraph" w:styleId="List3">
    <w:name w:val="List 3"/>
    <w:basedOn w:val="Normal"/>
    <w:uiPriority w:val="99"/>
    <w:semiHidden/>
    <w:unhideWhenUsed/>
    <w:rsid w:val="00547B5F"/>
    <w:pPr>
      <w:ind w:left="849" w:hanging="283"/>
      <w:contextualSpacing/>
    </w:pPr>
  </w:style>
  <w:style w:type="paragraph" w:styleId="List4">
    <w:name w:val="List 4"/>
    <w:basedOn w:val="Normal"/>
    <w:uiPriority w:val="99"/>
    <w:semiHidden/>
    <w:unhideWhenUsed/>
    <w:rsid w:val="00547B5F"/>
    <w:pPr>
      <w:ind w:left="1132" w:hanging="283"/>
      <w:contextualSpacing/>
    </w:pPr>
  </w:style>
  <w:style w:type="paragraph" w:styleId="List5">
    <w:name w:val="List 5"/>
    <w:basedOn w:val="Normal"/>
    <w:uiPriority w:val="99"/>
    <w:semiHidden/>
    <w:unhideWhenUsed/>
    <w:rsid w:val="00547B5F"/>
    <w:pPr>
      <w:ind w:left="1415" w:hanging="283"/>
      <w:contextualSpacing/>
    </w:pPr>
  </w:style>
  <w:style w:type="paragraph" w:styleId="ListContinue">
    <w:name w:val="List Continue"/>
    <w:basedOn w:val="Normal"/>
    <w:uiPriority w:val="99"/>
    <w:semiHidden/>
    <w:unhideWhenUsed/>
    <w:rsid w:val="00547B5F"/>
    <w:pPr>
      <w:spacing w:after="120"/>
      <w:ind w:left="283"/>
      <w:contextualSpacing/>
    </w:pPr>
  </w:style>
  <w:style w:type="paragraph" w:styleId="ListContinue2">
    <w:name w:val="List Continue 2"/>
    <w:basedOn w:val="Normal"/>
    <w:uiPriority w:val="99"/>
    <w:semiHidden/>
    <w:unhideWhenUsed/>
    <w:rsid w:val="00547B5F"/>
    <w:pPr>
      <w:spacing w:after="120"/>
      <w:ind w:left="566"/>
      <w:contextualSpacing/>
    </w:pPr>
  </w:style>
  <w:style w:type="paragraph" w:styleId="ListContinue3">
    <w:name w:val="List Continue 3"/>
    <w:basedOn w:val="Normal"/>
    <w:uiPriority w:val="99"/>
    <w:semiHidden/>
    <w:unhideWhenUsed/>
    <w:rsid w:val="00547B5F"/>
    <w:pPr>
      <w:spacing w:after="120"/>
      <w:ind w:left="849"/>
      <w:contextualSpacing/>
    </w:pPr>
  </w:style>
  <w:style w:type="paragraph" w:styleId="ListContinue4">
    <w:name w:val="List Continue 4"/>
    <w:basedOn w:val="Normal"/>
    <w:uiPriority w:val="99"/>
    <w:semiHidden/>
    <w:unhideWhenUsed/>
    <w:rsid w:val="00547B5F"/>
    <w:pPr>
      <w:spacing w:after="120"/>
      <w:ind w:left="1132"/>
      <w:contextualSpacing/>
    </w:pPr>
  </w:style>
  <w:style w:type="paragraph" w:styleId="ListContinue5">
    <w:name w:val="List Continue 5"/>
    <w:basedOn w:val="Normal"/>
    <w:uiPriority w:val="99"/>
    <w:semiHidden/>
    <w:unhideWhenUsed/>
    <w:rsid w:val="00547B5F"/>
    <w:pPr>
      <w:spacing w:after="120"/>
      <w:ind w:left="1415"/>
      <w:contextualSpacing/>
    </w:pPr>
  </w:style>
  <w:style w:type="paragraph" w:styleId="ListNumber">
    <w:name w:val="List Number"/>
    <w:basedOn w:val="Normal"/>
    <w:uiPriority w:val="49"/>
    <w:semiHidden/>
    <w:unhideWhenUsed/>
    <w:rsid w:val="00547B5F"/>
    <w:pPr>
      <w:numPr>
        <w:numId w:val="6"/>
      </w:numPr>
      <w:contextualSpacing/>
    </w:pPr>
  </w:style>
  <w:style w:type="paragraph" w:styleId="ListNumber2">
    <w:name w:val="List Number 2"/>
    <w:basedOn w:val="Normal"/>
    <w:uiPriority w:val="49"/>
    <w:semiHidden/>
    <w:unhideWhenUsed/>
    <w:rsid w:val="00547B5F"/>
    <w:pPr>
      <w:numPr>
        <w:numId w:val="7"/>
      </w:numPr>
      <w:contextualSpacing/>
    </w:pPr>
  </w:style>
  <w:style w:type="paragraph" w:styleId="ListNumber3">
    <w:name w:val="List Number 3"/>
    <w:basedOn w:val="Normal"/>
    <w:uiPriority w:val="49"/>
    <w:unhideWhenUsed/>
    <w:rsid w:val="00547B5F"/>
    <w:pPr>
      <w:numPr>
        <w:numId w:val="8"/>
      </w:numPr>
      <w:contextualSpacing/>
    </w:pPr>
  </w:style>
  <w:style w:type="paragraph" w:styleId="ListNumber4">
    <w:name w:val="List Number 4"/>
    <w:basedOn w:val="Normal"/>
    <w:uiPriority w:val="49"/>
    <w:semiHidden/>
    <w:unhideWhenUsed/>
    <w:rsid w:val="00547B5F"/>
    <w:pPr>
      <w:numPr>
        <w:numId w:val="9"/>
      </w:numPr>
      <w:contextualSpacing/>
    </w:pPr>
  </w:style>
  <w:style w:type="paragraph" w:styleId="ListNumber5">
    <w:name w:val="List Number 5"/>
    <w:basedOn w:val="Normal"/>
    <w:uiPriority w:val="49"/>
    <w:semiHidden/>
    <w:unhideWhenUsed/>
    <w:rsid w:val="00547B5F"/>
    <w:pPr>
      <w:numPr>
        <w:numId w:val="10"/>
      </w:numPr>
      <w:contextualSpacing/>
    </w:pPr>
  </w:style>
  <w:style w:type="paragraph" w:styleId="MacroText">
    <w:name w:val="macro"/>
    <w:link w:val="MacroTextChar"/>
    <w:uiPriority w:val="99"/>
    <w:semiHidden/>
    <w:unhideWhenUsed/>
    <w:rsid w:val="00547B5F"/>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547B5F"/>
    <w:rPr>
      <w:rFonts w:ascii="Consolas" w:hAnsi="Consolas" w:cs="Consolas"/>
      <w:sz w:val="20"/>
      <w:szCs w:val="20"/>
    </w:rPr>
  </w:style>
  <w:style w:type="paragraph" w:styleId="MessageHeader">
    <w:name w:val="Message Header"/>
    <w:basedOn w:val="Normal"/>
    <w:link w:val="MessageHeaderChar"/>
    <w:uiPriority w:val="99"/>
    <w:semiHidden/>
    <w:unhideWhenUsed/>
    <w:rsid w:val="00547B5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547B5F"/>
    <w:rPr>
      <w:rFonts w:ascii="Cambria" w:eastAsia="Times New Roman" w:hAnsi="Cambria" w:cs="Times New Roman"/>
      <w:sz w:val="24"/>
      <w:szCs w:val="24"/>
      <w:shd w:val="pct20" w:color="auto" w:fill="auto"/>
    </w:rPr>
  </w:style>
  <w:style w:type="paragraph" w:styleId="NoSpacing">
    <w:name w:val="No Spacing"/>
    <w:uiPriority w:val="1"/>
    <w:semiHidden/>
    <w:qFormat/>
    <w:rsid w:val="00547B5F"/>
    <w:pPr>
      <w:jc w:val="both"/>
    </w:pPr>
    <w:rPr>
      <w:rFonts w:ascii="Verdana" w:hAnsi="Verdana"/>
      <w:sz w:val="18"/>
      <w:szCs w:val="22"/>
      <w:lang w:eastAsia="en-US"/>
    </w:rPr>
  </w:style>
  <w:style w:type="paragraph" w:styleId="NormalWeb">
    <w:name w:val="Normal (Web)"/>
    <w:basedOn w:val="Normal"/>
    <w:uiPriority w:val="99"/>
    <w:semiHidden/>
    <w:unhideWhenUsed/>
    <w:rsid w:val="00547B5F"/>
    <w:rPr>
      <w:rFonts w:ascii="Times New Roman" w:hAnsi="Times New Roman"/>
      <w:sz w:val="24"/>
      <w:szCs w:val="24"/>
    </w:rPr>
  </w:style>
  <w:style w:type="paragraph" w:styleId="NormalIndent">
    <w:name w:val="Normal Indent"/>
    <w:basedOn w:val="Normal"/>
    <w:uiPriority w:val="99"/>
    <w:semiHidden/>
    <w:unhideWhenUsed/>
    <w:rsid w:val="00547B5F"/>
    <w:pPr>
      <w:ind w:left="567"/>
    </w:pPr>
  </w:style>
  <w:style w:type="paragraph" w:styleId="NoteHeading">
    <w:name w:val="Note Heading"/>
    <w:basedOn w:val="Normal"/>
    <w:next w:val="Normal"/>
    <w:link w:val="NoteHeadingChar"/>
    <w:uiPriority w:val="99"/>
    <w:semiHidden/>
    <w:unhideWhenUsed/>
    <w:rsid w:val="00547B5F"/>
  </w:style>
  <w:style w:type="character" w:customStyle="1" w:styleId="NoteHeadingChar">
    <w:name w:val="Note Heading Char"/>
    <w:link w:val="NoteHeading"/>
    <w:uiPriority w:val="99"/>
    <w:semiHidden/>
    <w:rsid w:val="00547B5F"/>
    <w:rPr>
      <w:rFonts w:ascii="Verdana" w:hAnsi="Verdana"/>
      <w:sz w:val="18"/>
    </w:rPr>
  </w:style>
  <w:style w:type="character" w:styleId="PageNumber">
    <w:name w:val="page number"/>
    <w:basedOn w:val="DefaultParagraphFont"/>
    <w:uiPriority w:val="99"/>
    <w:semiHidden/>
    <w:unhideWhenUsed/>
    <w:rsid w:val="00547B5F"/>
  </w:style>
  <w:style w:type="character" w:styleId="PlaceholderText">
    <w:name w:val="Placeholder Text"/>
    <w:uiPriority w:val="99"/>
    <w:semiHidden/>
    <w:rsid w:val="00547B5F"/>
    <w:rPr>
      <w:color w:val="808080"/>
    </w:rPr>
  </w:style>
  <w:style w:type="paragraph" w:styleId="PlainText">
    <w:name w:val="Plain Text"/>
    <w:basedOn w:val="Normal"/>
    <w:link w:val="PlainTextChar"/>
    <w:uiPriority w:val="99"/>
    <w:unhideWhenUsed/>
    <w:rsid w:val="00547B5F"/>
    <w:rPr>
      <w:rFonts w:ascii="Consolas" w:hAnsi="Consolas" w:cs="Consolas"/>
      <w:sz w:val="21"/>
      <w:szCs w:val="21"/>
    </w:rPr>
  </w:style>
  <w:style w:type="character" w:customStyle="1" w:styleId="PlainTextChar">
    <w:name w:val="Plain Text Char"/>
    <w:link w:val="PlainText"/>
    <w:uiPriority w:val="99"/>
    <w:semiHidden/>
    <w:rsid w:val="00547B5F"/>
    <w:rPr>
      <w:rFonts w:ascii="Consolas" w:hAnsi="Consolas" w:cs="Consolas"/>
      <w:sz w:val="21"/>
      <w:szCs w:val="21"/>
    </w:rPr>
  </w:style>
  <w:style w:type="paragraph" w:styleId="Quote">
    <w:name w:val="Quote"/>
    <w:basedOn w:val="Normal"/>
    <w:next w:val="Normal"/>
    <w:link w:val="QuoteChar"/>
    <w:uiPriority w:val="59"/>
    <w:semiHidden/>
    <w:qFormat/>
    <w:rsid w:val="00547B5F"/>
    <w:rPr>
      <w:i/>
      <w:iCs/>
      <w:color w:val="000000"/>
    </w:rPr>
  </w:style>
  <w:style w:type="character" w:customStyle="1" w:styleId="QuoteChar">
    <w:name w:val="Quote Char"/>
    <w:link w:val="Quote"/>
    <w:uiPriority w:val="99"/>
    <w:semiHidden/>
    <w:rsid w:val="00547B5F"/>
    <w:rPr>
      <w:rFonts w:ascii="Verdana" w:hAnsi="Verdana"/>
      <w:i/>
      <w:iCs/>
      <w:color w:val="000000"/>
      <w:sz w:val="18"/>
    </w:rPr>
  </w:style>
  <w:style w:type="paragraph" w:styleId="Salutation">
    <w:name w:val="Salutation"/>
    <w:basedOn w:val="Normal"/>
    <w:next w:val="Normal"/>
    <w:link w:val="SalutationChar"/>
    <w:uiPriority w:val="99"/>
    <w:semiHidden/>
    <w:unhideWhenUsed/>
    <w:rsid w:val="00547B5F"/>
  </w:style>
  <w:style w:type="character" w:customStyle="1" w:styleId="SalutationChar">
    <w:name w:val="Salutation Char"/>
    <w:link w:val="Salutation"/>
    <w:uiPriority w:val="99"/>
    <w:semiHidden/>
    <w:rsid w:val="00547B5F"/>
    <w:rPr>
      <w:rFonts w:ascii="Verdana" w:hAnsi="Verdana"/>
      <w:sz w:val="18"/>
    </w:rPr>
  </w:style>
  <w:style w:type="paragraph" w:styleId="Signature">
    <w:name w:val="Signature"/>
    <w:basedOn w:val="Normal"/>
    <w:link w:val="SignatureChar"/>
    <w:uiPriority w:val="99"/>
    <w:semiHidden/>
    <w:unhideWhenUsed/>
    <w:rsid w:val="00547B5F"/>
    <w:pPr>
      <w:ind w:left="4252"/>
    </w:pPr>
  </w:style>
  <w:style w:type="character" w:customStyle="1" w:styleId="SignatureChar">
    <w:name w:val="Signature Char"/>
    <w:link w:val="Signature"/>
    <w:uiPriority w:val="99"/>
    <w:semiHidden/>
    <w:rsid w:val="00547B5F"/>
    <w:rPr>
      <w:rFonts w:ascii="Verdana" w:hAnsi="Verdana"/>
      <w:sz w:val="18"/>
    </w:rPr>
  </w:style>
  <w:style w:type="character" w:styleId="Strong">
    <w:name w:val="Strong"/>
    <w:uiPriority w:val="99"/>
    <w:semiHidden/>
    <w:qFormat/>
    <w:rsid w:val="00547B5F"/>
    <w:rPr>
      <w:b/>
      <w:bCs/>
    </w:rPr>
  </w:style>
  <w:style w:type="character" w:styleId="SubtleEmphasis">
    <w:name w:val="Subtle Emphasis"/>
    <w:uiPriority w:val="99"/>
    <w:semiHidden/>
    <w:qFormat/>
    <w:rsid w:val="00547B5F"/>
    <w:rPr>
      <w:i/>
      <w:iCs/>
      <w:color w:val="808080"/>
    </w:rPr>
  </w:style>
  <w:style w:type="character" w:styleId="SubtleReference">
    <w:name w:val="Subtle Reference"/>
    <w:uiPriority w:val="99"/>
    <w:semiHidden/>
    <w:qFormat/>
    <w:rsid w:val="00547B5F"/>
    <w:rPr>
      <w:smallCaps/>
      <w:color w:val="C0504D"/>
      <w:u w:val="single"/>
    </w:rPr>
  </w:style>
  <w:style w:type="paragraph" w:styleId="TOAHeading">
    <w:name w:val="toa heading"/>
    <w:basedOn w:val="Normal"/>
    <w:next w:val="Normal"/>
    <w:uiPriority w:val="39"/>
    <w:unhideWhenUsed/>
    <w:rsid w:val="00547B5F"/>
    <w:pPr>
      <w:spacing w:before="120"/>
    </w:pPr>
    <w:rPr>
      <w:rFonts w:ascii="Cambria" w:eastAsia="Times New Roman" w:hAnsi="Cambria"/>
      <w:b/>
      <w:bCs/>
      <w:sz w:val="24"/>
      <w:szCs w:val="24"/>
    </w:rPr>
  </w:style>
  <w:style w:type="paragraph" w:customStyle="1" w:styleId="TitleDate">
    <w:name w:val="Title Date"/>
    <w:basedOn w:val="Normal"/>
    <w:next w:val="Normal"/>
    <w:uiPriority w:val="5"/>
    <w:qFormat/>
    <w:rsid w:val="00ED1D47"/>
    <w:pPr>
      <w:spacing w:after="240"/>
      <w:jc w:val="center"/>
    </w:pPr>
    <w:rPr>
      <w:color w:val="006283"/>
    </w:rPr>
  </w:style>
  <w:style w:type="numbering" w:customStyle="1" w:styleId="ListBullets1">
    <w:name w:val="ListBullets1"/>
    <w:uiPriority w:val="99"/>
    <w:rsid w:val="00A859EA"/>
    <w:pPr>
      <w:numPr>
        <w:numId w:val="2"/>
      </w:numPr>
    </w:pPr>
  </w:style>
  <w:style w:type="numbering" w:customStyle="1" w:styleId="LegalHeadings1">
    <w:name w:val="LegalHeadings1"/>
    <w:uiPriority w:val="99"/>
    <w:rsid w:val="00600DDC"/>
    <w:pPr>
      <w:numPr>
        <w:numId w:val="1"/>
      </w:numPr>
    </w:pPr>
  </w:style>
  <w:style w:type="character" w:customStyle="1" w:styleId="documenttext1">
    <w:name w:val="documenttext1"/>
    <w:rsid w:val="00833DD6"/>
    <w:rPr>
      <w:b w:val="0"/>
      <w:bCs w:val="0"/>
      <w:sz w:val="24"/>
      <w:szCs w:val="24"/>
    </w:rPr>
  </w:style>
  <w:style w:type="character" w:customStyle="1" w:styleId="documentcode1">
    <w:name w:val="documentcode1"/>
    <w:rsid w:val="00833DD6"/>
    <w:rPr>
      <w:b/>
      <w:bCs/>
      <w:color w:val="000000"/>
      <w:sz w:val="26"/>
      <w:szCs w:val="26"/>
    </w:rPr>
  </w:style>
  <w:style w:type="paragraph" w:styleId="Revision">
    <w:name w:val="Revision"/>
    <w:hidden/>
    <w:uiPriority w:val="99"/>
    <w:semiHidden/>
    <w:rsid w:val="0030674A"/>
    <w:rPr>
      <w:rFonts w:ascii="Verdana" w:hAnsi="Verdana"/>
      <w:sz w:val="18"/>
      <w:szCs w:val="22"/>
      <w:lang w:eastAsia="en-US"/>
    </w:rPr>
  </w:style>
  <w:style w:type="numbering" w:customStyle="1" w:styleId="LegalHeadings2">
    <w:name w:val="LegalHeadings2"/>
    <w:uiPriority w:val="99"/>
    <w:rsid w:val="004B70EE"/>
    <w:pPr>
      <w:numPr>
        <w:numId w:val="12"/>
      </w:numPr>
    </w:pPr>
  </w:style>
  <w:style w:type="character" w:styleId="UnresolvedMention">
    <w:name w:val="Unresolved Mention"/>
    <w:basedOn w:val="DefaultParagraphFont"/>
    <w:uiPriority w:val="99"/>
    <w:semiHidden/>
    <w:unhideWhenUsed/>
    <w:rsid w:val="00821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25856">
      <w:bodyDiv w:val="1"/>
      <w:marLeft w:val="0"/>
      <w:marRight w:val="0"/>
      <w:marTop w:val="0"/>
      <w:marBottom w:val="0"/>
      <w:divBdr>
        <w:top w:val="none" w:sz="0" w:space="0" w:color="auto"/>
        <w:left w:val="none" w:sz="0" w:space="0" w:color="auto"/>
        <w:bottom w:val="none" w:sz="0" w:space="0" w:color="auto"/>
        <w:right w:val="none" w:sz="0" w:space="0" w:color="auto"/>
      </w:divBdr>
    </w:div>
    <w:div w:id="175964812">
      <w:bodyDiv w:val="1"/>
      <w:marLeft w:val="0"/>
      <w:marRight w:val="0"/>
      <w:marTop w:val="0"/>
      <w:marBottom w:val="0"/>
      <w:divBdr>
        <w:top w:val="none" w:sz="0" w:space="0" w:color="auto"/>
        <w:left w:val="none" w:sz="0" w:space="0" w:color="auto"/>
        <w:bottom w:val="none" w:sz="0" w:space="0" w:color="auto"/>
        <w:right w:val="none" w:sz="0" w:space="0" w:color="auto"/>
      </w:divBdr>
    </w:div>
    <w:div w:id="185098899">
      <w:bodyDiv w:val="1"/>
      <w:marLeft w:val="0"/>
      <w:marRight w:val="0"/>
      <w:marTop w:val="0"/>
      <w:marBottom w:val="0"/>
      <w:divBdr>
        <w:top w:val="none" w:sz="0" w:space="0" w:color="auto"/>
        <w:left w:val="none" w:sz="0" w:space="0" w:color="auto"/>
        <w:bottom w:val="none" w:sz="0" w:space="0" w:color="auto"/>
        <w:right w:val="none" w:sz="0" w:space="0" w:color="auto"/>
      </w:divBdr>
    </w:div>
    <w:div w:id="199558360">
      <w:bodyDiv w:val="1"/>
      <w:marLeft w:val="0"/>
      <w:marRight w:val="0"/>
      <w:marTop w:val="0"/>
      <w:marBottom w:val="0"/>
      <w:divBdr>
        <w:top w:val="none" w:sz="0" w:space="0" w:color="auto"/>
        <w:left w:val="none" w:sz="0" w:space="0" w:color="auto"/>
        <w:bottom w:val="none" w:sz="0" w:space="0" w:color="auto"/>
        <w:right w:val="none" w:sz="0" w:space="0" w:color="auto"/>
      </w:divBdr>
    </w:div>
    <w:div w:id="204489034">
      <w:bodyDiv w:val="1"/>
      <w:marLeft w:val="0"/>
      <w:marRight w:val="0"/>
      <w:marTop w:val="0"/>
      <w:marBottom w:val="0"/>
      <w:divBdr>
        <w:top w:val="none" w:sz="0" w:space="0" w:color="auto"/>
        <w:left w:val="none" w:sz="0" w:space="0" w:color="auto"/>
        <w:bottom w:val="none" w:sz="0" w:space="0" w:color="auto"/>
        <w:right w:val="none" w:sz="0" w:space="0" w:color="auto"/>
      </w:divBdr>
    </w:div>
    <w:div w:id="263416450">
      <w:bodyDiv w:val="1"/>
      <w:marLeft w:val="0"/>
      <w:marRight w:val="0"/>
      <w:marTop w:val="0"/>
      <w:marBottom w:val="0"/>
      <w:divBdr>
        <w:top w:val="none" w:sz="0" w:space="0" w:color="auto"/>
        <w:left w:val="none" w:sz="0" w:space="0" w:color="auto"/>
        <w:bottom w:val="none" w:sz="0" w:space="0" w:color="auto"/>
        <w:right w:val="none" w:sz="0" w:space="0" w:color="auto"/>
      </w:divBdr>
    </w:div>
    <w:div w:id="268782402">
      <w:bodyDiv w:val="1"/>
      <w:marLeft w:val="0"/>
      <w:marRight w:val="0"/>
      <w:marTop w:val="0"/>
      <w:marBottom w:val="0"/>
      <w:divBdr>
        <w:top w:val="none" w:sz="0" w:space="0" w:color="auto"/>
        <w:left w:val="none" w:sz="0" w:space="0" w:color="auto"/>
        <w:bottom w:val="none" w:sz="0" w:space="0" w:color="auto"/>
        <w:right w:val="none" w:sz="0" w:space="0" w:color="auto"/>
      </w:divBdr>
    </w:div>
    <w:div w:id="435909646">
      <w:bodyDiv w:val="1"/>
      <w:marLeft w:val="0"/>
      <w:marRight w:val="0"/>
      <w:marTop w:val="0"/>
      <w:marBottom w:val="0"/>
      <w:divBdr>
        <w:top w:val="none" w:sz="0" w:space="0" w:color="auto"/>
        <w:left w:val="none" w:sz="0" w:space="0" w:color="auto"/>
        <w:bottom w:val="none" w:sz="0" w:space="0" w:color="auto"/>
        <w:right w:val="none" w:sz="0" w:space="0" w:color="auto"/>
      </w:divBdr>
    </w:div>
    <w:div w:id="545601024">
      <w:bodyDiv w:val="1"/>
      <w:marLeft w:val="0"/>
      <w:marRight w:val="0"/>
      <w:marTop w:val="0"/>
      <w:marBottom w:val="0"/>
      <w:divBdr>
        <w:top w:val="none" w:sz="0" w:space="0" w:color="auto"/>
        <w:left w:val="none" w:sz="0" w:space="0" w:color="auto"/>
        <w:bottom w:val="none" w:sz="0" w:space="0" w:color="auto"/>
        <w:right w:val="none" w:sz="0" w:space="0" w:color="auto"/>
      </w:divBdr>
    </w:div>
    <w:div w:id="592979230">
      <w:bodyDiv w:val="1"/>
      <w:marLeft w:val="0"/>
      <w:marRight w:val="0"/>
      <w:marTop w:val="0"/>
      <w:marBottom w:val="0"/>
      <w:divBdr>
        <w:top w:val="none" w:sz="0" w:space="0" w:color="auto"/>
        <w:left w:val="none" w:sz="0" w:space="0" w:color="auto"/>
        <w:bottom w:val="none" w:sz="0" w:space="0" w:color="auto"/>
        <w:right w:val="none" w:sz="0" w:space="0" w:color="auto"/>
      </w:divBdr>
    </w:div>
    <w:div w:id="702175317">
      <w:bodyDiv w:val="1"/>
      <w:marLeft w:val="0"/>
      <w:marRight w:val="0"/>
      <w:marTop w:val="0"/>
      <w:marBottom w:val="0"/>
      <w:divBdr>
        <w:top w:val="none" w:sz="0" w:space="0" w:color="auto"/>
        <w:left w:val="none" w:sz="0" w:space="0" w:color="auto"/>
        <w:bottom w:val="none" w:sz="0" w:space="0" w:color="auto"/>
        <w:right w:val="none" w:sz="0" w:space="0" w:color="auto"/>
      </w:divBdr>
    </w:div>
    <w:div w:id="755129076">
      <w:bodyDiv w:val="1"/>
      <w:marLeft w:val="0"/>
      <w:marRight w:val="0"/>
      <w:marTop w:val="0"/>
      <w:marBottom w:val="0"/>
      <w:divBdr>
        <w:top w:val="none" w:sz="0" w:space="0" w:color="auto"/>
        <w:left w:val="none" w:sz="0" w:space="0" w:color="auto"/>
        <w:bottom w:val="none" w:sz="0" w:space="0" w:color="auto"/>
        <w:right w:val="none" w:sz="0" w:space="0" w:color="auto"/>
      </w:divBdr>
    </w:div>
    <w:div w:id="818036417">
      <w:bodyDiv w:val="1"/>
      <w:marLeft w:val="0"/>
      <w:marRight w:val="0"/>
      <w:marTop w:val="0"/>
      <w:marBottom w:val="0"/>
      <w:divBdr>
        <w:top w:val="none" w:sz="0" w:space="0" w:color="auto"/>
        <w:left w:val="none" w:sz="0" w:space="0" w:color="auto"/>
        <w:bottom w:val="none" w:sz="0" w:space="0" w:color="auto"/>
        <w:right w:val="none" w:sz="0" w:space="0" w:color="auto"/>
      </w:divBdr>
    </w:div>
    <w:div w:id="928926588">
      <w:bodyDiv w:val="1"/>
      <w:marLeft w:val="0"/>
      <w:marRight w:val="0"/>
      <w:marTop w:val="0"/>
      <w:marBottom w:val="0"/>
      <w:divBdr>
        <w:top w:val="none" w:sz="0" w:space="0" w:color="auto"/>
        <w:left w:val="none" w:sz="0" w:space="0" w:color="auto"/>
        <w:bottom w:val="none" w:sz="0" w:space="0" w:color="auto"/>
        <w:right w:val="none" w:sz="0" w:space="0" w:color="auto"/>
      </w:divBdr>
    </w:div>
    <w:div w:id="1108089574">
      <w:bodyDiv w:val="1"/>
      <w:marLeft w:val="0"/>
      <w:marRight w:val="0"/>
      <w:marTop w:val="0"/>
      <w:marBottom w:val="0"/>
      <w:divBdr>
        <w:top w:val="none" w:sz="0" w:space="0" w:color="auto"/>
        <w:left w:val="none" w:sz="0" w:space="0" w:color="auto"/>
        <w:bottom w:val="none" w:sz="0" w:space="0" w:color="auto"/>
        <w:right w:val="none" w:sz="0" w:space="0" w:color="auto"/>
      </w:divBdr>
    </w:div>
    <w:div w:id="1126191948">
      <w:bodyDiv w:val="1"/>
      <w:marLeft w:val="0"/>
      <w:marRight w:val="0"/>
      <w:marTop w:val="0"/>
      <w:marBottom w:val="0"/>
      <w:divBdr>
        <w:top w:val="none" w:sz="0" w:space="0" w:color="auto"/>
        <w:left w:val="none" w:sz="0" w:space="0" w:color="auto"/>
        <w:bottom w:val="none" w:sz="0" w:space="0" w:color="auto"/>
        <w:right w:val="none" w:sz="0" w:space="0" w:color="auto"/>
      </w:divBdr>
    </w:div>
    <w:div w:id="1138843314">
      <w:bodyDiv w:val="1"/>
      <w:marLeft w:val="0"/>
      <w:marRight w:val="0"/>
      <w:marTop w:val="0"/>
      <w:marBottom w:val="0"/>
      <w:divBdr>
        <w:top w:val="none" w:sz="0" w:space="0" w:color="auto"/>
        <w:left w:val="none" w:sz="0" w:space="0" w:color="auto"/>
        <w:bottom w:val="none" w:sz="0" w:space="0" w:color="auto"/>
        <w:right w:val="none" w:sz="0" w:space="0" w:color="auto"/>
      </w:divBdr>
    </w:div>
    <w:div w:id="1203323441">
      <w:bodyDiv w:val="1"/>
      <w:marLeft w:val="0"/>
      <w:marRight w:val="0"/>
      <w:marTop w:val="0"/>
      <w:marBottom w:val="0"/>
      <w:divBdr>
        <w:top w:val="none" w:sz="0" w:space="0" w:color="auto"/>
        <w:left w:val="none" w:sz="0" w:space="0" w:color="auto"/>
        <w:bottom w:val="none" w:sz="0" w:space="0" w:color="auto"/>
        <w:right w:val="none" w:sz="0" w:space="0" w:color="auto"/>
      </w:divBdr>
    </w:div>
    <w:div w:id="1216283439">
      <w:bodyDiv w:val="1"/>
      <w:marLeft w:val="0"/>
      <w:marRight w:val="0"/>
      <w:marTop w:val="0"/>
      <w:marBottom w:val="0"/>
      <w:divBdr>
        <w:top w:val="none" w:sz="0" w:space="0" w:color="auto"/>
        <w:left w:val="none" w:sz="0" w:space="0" w:color="auto"/>
        <w:bottom w:val="none" w:sz="0" w:space="0" w:color="auto"/>
        <w:right w:val="none" w:sz="0" w:space="0" w:color="auto"/>
      </w:divBdr>
    </w:div>
    <w:div w:id="1230576585">
      <w:bodyDiv w:val="1"/>
      <w:marLeft w:val="0"/>
      <w:marRight w:val="0"/>
      <w:marTop w:val="0"/>
      <w:marBottom w:val="0"/>
      <w:divBdr>
        <w:top w:val="none" w:sz="0" w:space="0" w:color="auto"/>
        <w:left w:val="none" w:sz="0" w:space="0" w:color="auto"/>
        <w:bottom w:val="none" w:sz="0" w:space="0" w:color="auto"/>
        <w:right w:val="none" w:sz="0" w:space="0" w:color="auto"/>
      </w:divBdr>
    </w:div>
    <w:div w:id="1238593306">
      <w:bodyDiv w:val="1"/>
      <w:marLeft w:val="0"/>
      <w:marRight w:val="0"/>
      <w:marTop w:val="0"/>
      <w:marBottom w:val="0"/>
      <w:divBdr>
        <w:top w:val="none" w:sz="0" w:space="0" w:color="auto"/>
        <w:left w:val="none" w:sz="0" w:space="0" w:color="auto"/>
        <w:bottom w:val="none" w:sz="0" w:space="0" w:color="auto"/>
        <w:right w:val="none" w:sz="0" w:space="0" w:color="auto"/>
      </w:divBdr>
    </w:div>
    <w:div w:id="1245146200">
      <w:bodyDiv w:val="1"/>
      <w:marLeft w:val="0"/>
      <w:marRight w:val="0"/>
      <w:marTop w:val="0"/>
      <w:marBottom w:val="0"/>
      <w:divBdr>
        <w:top w:val="none" w:sz="0" w:space="0" w:color="auto"/>
        <w:left w:val="none" w:sz="0" w:space="0" w:color="auto"/>
        <w:bottom w:val="none" w:sz="0" w:space="0" w:color="auto"/>
        <w:right w:val="none" w:sz="0" w:space="0" w:color="auto"/>
      </w:divBdr>
    </w:div>
    <w:div w:id="1271013065">
      <w:bodyDiv w:val="1"/>
      <w:marLeft w:val="0"/>
      <w:marRight w:val="0"/>
      <w:marTop w:val="0"/>
      <w:marBottom w:val="0"/>
      <w:divBdr>
        <w:top w:val="none" w:sz="0" w:space="0" w:color="auto"/>
        <w:left w:val="none" w:sz="0" w:space="0" w:color="auto"/>
        <w:bottom w:val="none" w:sz="0" w:space="0" w:color="auto"/>
        <w:right w:val="none" w:sz="0" w:space="0" w:color="auto"/>
      </w:divBdr>
    </w:div>
    <w:div w:id="1374572732">
      <w:bodyDiv w:val="1"/>
      <w:marLeft w:val="0"/>
      <w:marRight w:val="0"/>
      <w:marTop w:val="0"/>
      <w:marBottom w:val="0"/>
      <w:divBdr>
        <w:top w:val="none" w:sz="0" w:space="0" w:color="auto"/>
        <w:left w:val="none" w:sz="0" w:space="0" w:color="auto"/>
        <w:bottom w:val="none" w:sz="0" w:space="0" w:color="auto"/>
        <w:right w:val="none" w:sz="0" w:space="0" w:color="auto"/>
      </w:divBdr>
    </w:div>
    <w:div w:id="1377772491">
      <w:bodyDiv w:val="1"/>
      <w:marLeft w:val="0"/>
      <w:marRight w:val="0"/>
      <w:marTop w:val="0"/>
      <w:marBottom w:val="0"/>
      <w:divBdr>
        <w:top w:val="none" w:sz="0" w:space="0" w:color="auto"/>
        <w:left w:val="none" w:sz="0" w:space="0" w:color="auto"/>
        <w:bottom w:val="none" w:sz="0" w:space="0" w:color="auto"/>
        <w:right w:val="none" w:sz="0" w:space="0" w:color="auto"/>
      </w:divBdr>
    </w:div>
    <w:div w:id="1651983421">
      <w:bodyDiv w:val="1"/>
      <w:marLeft w:val="0"/>
      <w:marRight w:val="0"/>
      <w:marTop w:val="0"/>
      <w:marBottom w:val="0"/>
      <w:divBdr>
        <w:top w:val="none" w:sz="0" w:space="0" w:color="auto"/>
        <w:left w:val="none" w:sz="0" w:space="0" w:color="auto"/>
        <w:bottom w:val="none" w:sz="0" w:space="0" w:color="auto"/>
        <w:right w:val="none" w:sz="0" w:space="0" w:color="auto"/>
      </w:divBdr>
    </w:div>
    <w:div w:id="1707556186">
      <w:bodyDiv w:val="1"/>
      <w:marLeft w:val="0"/>
      <w:marRight w:val="0"/>
      <w:marTop w:val="0"/>
      <w:marBottom w:val="0"/>
      <w:divBdr>
        <w:top w:val="none" w:sz="0" w:space="0" w:color="auto"/>
        <w:left w:val="none" w:sz="0" w:space="0" w:color="auto"/>
        <w:bottom w:val="none" w:sz="0" w:space="0" w:color="auto"/>
        <w:right w:val="none" w:sz="0" w:space="0" w:color="auto"/>
      </w:divBdr>
    </w:div>
    <w:div w:id="1817334081">
      <w:bodyDiv w:val="1"/>
      <w:marLeft w:val="0"/>
      <w:marRight w:val="0"/>
      <w:marTop w:val="0"/>
      <w:marBottom w:val="0"/>
      <w:divBdr>
        <w:top w:val="none" w:sz="0" w:space="0" w:color="auto"/>
        <w:left w:val="none" w:sz="0" w:space="0" w:color="auto"/>
        <w:bottom w:val="none" w:sz="0" w:space="0" w:color="auto"/>
        <w:right w:val="none" w:sz="0" w:space="0" w:color="auto"/>
      </w:divBdr>
    </w:div>
    <w:div w:id="1953130353">
      <w:bodyDiv w:val="1"/>
      <w:marLeft w:val="0"/>
      <w:marRight w:val="0"/>
      <w:marTop w:val="0"/>
      <w:marBottom w:val="0"/>
      <w:divBdr>
        <w:top w:val="none" w:sz="0" w:space="0" w:color="auto"/>
        <w:left w:val="none" w:sz="0" w:space="0" w:color="auto"/>
        <w:bottom w:val="none" w:sz="0" w:space="0" w:color="auto"/>
        <w:right w:val="none" w:sz="0" w:space="0" w:color="auto"/>
      </w:divBdr>
    </w:div>
    <w:div w:id="1975914094">
      <w:bodyDiv w:val="1"/>
      <w:marLeft w:val="0"/>
      <w:marRight w:val="0"/>
      <w:marTop w:val="0"/>
      <w:marBottom w:val="0"/>
      <w:divBdr>
        <w:top w:val="none" w:sz="0" w:space="0" w:color="auto"/>
        <w:left w:val="none" w:sz="0" w:space="0" w:color="auto"/>
        <w:bottom w:val="none" w:sz="0" w:space="0" w:color="auto"/>
        <w:right w:val="none" w:sz="0" w:space="0" w:color="auto"/>
      </w:divBdr>
    </w:div>
    <w:div w:id="2109964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wto.org/dol2fe/Pages/FE_Search/FE_S_S006.aspx?DataSource=Cat&amp;query=@Symbol=%22IP/C/76)%22%20OR%20@Symbol=%22IP/C/76)/*%22&amp;Language=English&amp;Context=ScriptedSearches&amp;languageUIChanged=true" TargetMode="External"/><Relationship Id="rId18" Type="http://schemas.openxmlformats.org/officeDocument/2006/relationships/hyperlink" Target="https://docs.wto.org/dol2fe/Pages/FE_Search/FE_S_S006.aspx?DataSource=Cat&amp;query=@Symbol=%22IP/C/R/TC/%5bIGO%22%20OR%20@Symbol=%22IP/C/R/TC/%5bIGO/*%22&amp;Language=English&amp;Context=ScriptedSearches&amp;languageUIChanged=true" TargetMode="External"/><Relationship Id="rId26" Type="http://schemas.openxmlformats.org/officeDocument/2006/relationships/hyperlink" Target="https://docs.wto.org/dol2fe/Pages/FE_Search/FE_S_S006.aspx?DataSource=Cat&amp;query=@Symbol=%22IP/C/W/673%22%20OR%20@Symbol=%22IP/C/W/673/*%22&amp;Language=English&amp;Context=ScriptedSearches&amp;languageUIChanged=true" TargetMode="External"/><Relationship Id="rId39"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34" Type="http://schemas.openxmlformats.org/officeDocument/2006/relationships/hyperlink" Target="https://docs.wto.org/dol2fe/Pages/FE_Search/FE_S_S006.aspx?DataSource=Cat&amp;query=@Symbol=%22IP/C/W/685%22%20OR%20@Symbol=%22IP/C/W/685/*%22&amp;Language=English&amp;Context=ScriptedSearches&amp;languageUIChanged=true"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docs.wto.org/dol2fe/Pages/FE_Search/FE_S_S006.aspx?DataSource=Cat&amp;query=@Symbol=%22IP/C/W/676%22%20OR%20@Symbol=%22IP/C/W/676/*%22&amp;Language=English&amp;Context=ScriptedSearches&amp;languageUIChanged=true" TargetMode="External"/><Relationship Id="rId17" Type="http://schemas.openxmlformats.org/officeDocument/2006/relationships/hyperlink" Target="https://docs.wto.org/dol2fe/Pages/FE_Search/FE_S_S006.aspx?DataSource=Cat&amp;query=@Symbol=%22IP/C/R/TC/%5bMember%5d/%22%20OR%20@Symbol=%22IP/C/R/TC/%5bMember%5d//*%22&amp;Language=English&amp;Context=ScriptedSearches&amp;languageUIChanged=true" TargetMode="External"/><Relationship Id="rId25" Type="http://schemas.openxmlformats.org/officeDocument/2006/relationships/hyperlink" Target="https://docs.wto.org/dol2fe/Pages/FE_Search/FE_S_S006.aspx?DataSource=Cat&amp;query=@Symbol=%22IP/C/W/672%22%20OR%20@Symbol=%22IP/C/W/672/*%22&amp;Language=English&amp;Context=ScriptedSearches&amp;languageUIChanged=true" TargetMode="External"/><Relationship Id="rId33" Type="http://schemas.openxmlformats.org/officeDocument/2006/relationships/hyperlink" Target="https://docs.wto.org/dol2fe/Pages/FE_Search/FE_S_S006.aspx?DataSource=Cat&amp;query=@Symbol=%22IP/C/W/681%22%20OR%20@Symbol=%22IP/C/W/681/*%22&amp;Language=English&amp;Context=ScriptedSearches&amp;languageUIChanged=true" TargetMode="External"/><Relationship Id="rId38"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yperlink" Target="https://docs.wto.org/dol2fe/Pages/FE_Search/FE_S_S006.aspx?DataSource=Cat&amp;query=@Symbol=%22IP/C/R/TTI/%5bMember%5d/%22%20OR%20@Symbol=%22IP/C/R/TTI/%5bMember%5d//*%22&amp;Language=English&amp;Context=ScriptedSearches&amp;languageUIChanged=true" TargetMode="External"/><Relationship Id="rId20" Type="http://schemas.openxmlformats.org/officeDocument/2006/relationships/hyperlink" Target="https://docs.wto.org/dol2fe/Pages/FE_Search/FE_S_S006.aspx?DataSource=Cat&amp;query=@Symbol=%22IP/C/W/669%22%20OR%20@Symbol=%22IP/C/W/669/*%22&amp;Language=English&amp;Context=ScriptedSearches&amp;languageUIChanged=true" TargetMode="External"/><Relationship Id="rId29" Type="http://schemas.openxmlformats.org/officeDocument/2006/relationships/hyperlink" Target="https://docs.wto.org/dol2fe/Pages/FE_Search/FE_S_S006.aspx?DataSource=Cat&amp;query=@Symbol=%22IP/C/W/684%22%20OR%20@Symbol=%22IP/C/W/684/*%22&amp;Language=English&amp;Context=ScriptedSearches&amp;languageUIChanged=true"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wto.org/dol2fe/Pages/FE_Search/FE_S_S006.aspx?DataSource=Cat&amp;query=@Symbol=%22IP/C/W/671%22%20OR%20@Symbol=%22IP/C/W/671/*%22&amp;Language=English&amp;Context=ScriptedSearches&amp;languageUIChanged=true" TargetMode="External"/><Relationship Id="rId32" Type="http://schemas.openxmlformats.org/officeDocument/2006/relationships/hyperlink" Target="https://docs.wto.org/dol2fe/Pages/FE_Search/FE_S_S006.aspx?DataSource=Cat&amp;query=@Symbol=%22IP/C/W/680%22%20OR%20@Symbol=%22IP/C/W/680/*%22&amp;Language=English&amp;Context=ScriptedSearches&amp;languageUIChanged=true"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4.xml"/><Relationship Id="rId15" Type="http://schemas.openxmlformats.org/officeDocument/2006/relationships/hyperlink" Target="https://docs.wto.org/dol2fe/Pages/FE_Search/FE_S_S006.aspx?DataSource=Cat&amp;query=@Symbol=%22IP/C/13%22%20OR%20@Symbol=%22IP/C/13/*%22&amp;Language=English&amp;Context=ScriptedSearches&amp;languageUIChanged=true" TargetMode="External"/><Relationship Id="rId23" Type="http://schemas.openxmlformats.org/officeDocument/2006/relationships/hyperlink" Target="https://docs.wto.org/dol2fe/Pages/FE_Search/FE_S_S006.aspx?DataSource=Cat&amp;query=@Symbol=%22IP/C/W/670%22%20OR%20@Symbol=%22IP/C/W/670/*%22&amp;Language=English&amp;Context=ScriptedSearches&amp;languageUIChanged=true" TargetMode="External"/><Relationship Id="rId28"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docs.wto.org/dol2fe/Pages/FE_Search/FE_S_S006.aspx?DataSource=Cat&amp;query=@Symbol=%22IP/C/R/TC/WTO-OMC/2%22%20OR%20@Symbol=%22IP/C/R/TC/WTO-OMC/2/*%22&amp;Language=English&amp;Context=ScriptedSearches&amp;languageUIChanged=true" TargetMode="External"/><Relationship Id="rId31"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docs.wto.org/dol2fe/Pages/FE_Search/FE_S_S006.aspx?DataSource=Cat&amp;query=@Symbol=%22IP/C/W/618)%22%20OR%20@Symbol=%22IP/C/W/618)/*%22&amp;Language=English&amp;Context=ScriptedSearches&amp;languageUIChanged=true" TargetMode="External"/><Relationship Id="rId22" Type="http://schemas.openxmlformats.org/officeDocument/2006/relationships/hyperlink" Target="https://docs.wto.org/dol2fe/Pages/FE_Search/FE_S_S006.aspx?DataSource=Cat&amp;query=@Symbol=%22IP/C/W/669%22%20OR%20@Symbol=%22IP/C/W/669/*%22&amp;Language=English&amp;Context=ScriptedSearches&amp;languageUIChanged=true" TargetMode="External"/><Relationship Id="rId27" Type="http://schemas.openxmlformats.org/officeDocument/2006/relationships/hyperlink" Target="https://docs.wto.org/dol2fe/Pages/FE_Search/FE_S_S006.aspx?DataSource=Cat&amp;query=@Symbol=%22IP/C/W/674%22%20OR%20@Symbol=%22IP/C/W/674/*%22&amp;Language=English&amp;Context=ScriptedSearches&amp;languageUIChanged=true" TargetMode="External"/><Relationship Id="rId30" Type="http://schemas.openxmlformats.org/officeDocument/2006/relationships/hyperlink" Target="https://docs.wto.org/dol2fe/Pages/FE_Search/FE_S_S006.aspx?DataSource=Cat&amp;query=@Symbol=%22IP/C/W/681%22%20OR%20@Symbol=%22IP/C/W/681/*%22&amp;Language=English&amp;Context=ScriptedSearches&amp;languageUIChanged=true"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wto.org/english/tratop_e/trips_e/xtrips_e/igo_observer_e.ht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n\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3C0CC8BD86F6458C7FCD1B7BAF0887" ma:contentTypeVersion="13" ma:contentTypeDescription="Crée un document." ma:contentTypeScope="" ma:versionID="aec327f439d36e4a78c626ebdb4aedad">
  <xsd:schema xmlns:xsd="http://www.w3.org/2001/XMLSchema" xmlns:xs="http://www.w3.org/2001/XMLSchema" xmlns:p="http://schemas.microsoft.com/office/2006/metadata/properties" xmlns:ns3="233d9d28-caa0-44ca-9fb3-c52ad86c0369" xmlns:ns4="c70b2d7b-5379-4074-bc67-1a96fd425ba0" targetNamespace="http://schemas.microsoft.com/office/2006/metadata/properties" ma:root="true" ma:fieldsID="6be0037ed3eb2aca1ba1639651d529c4" ns3:_="" ns4:_="">
    <xsd:import namespace="233d9d28-caa0-44ca-9fb3-c52ad86c0369"/>
    <xsd:import namespace="c70b2d7b-5379-4074-bc67-1a96fd425b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d9d28-caa0-44ca-9fb3-c52ad86c03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0b2d7b-5379-4074-bc67-1a96fd425ba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B9E3-33C0-4D5B-9E84-FCDECEECBF97}">
  <ds:schemaRefs>
    <ds:schemaRef ds:uri="http://schemas.microsoft.com/office/2006/metadata/contentType"/>
    <ds:schemaRef ds:uri="http://schemas.microsoft.com/office/2006/metadata/properties/metaAttributes"/>
    <ds:schemaRef ds:uri="http://www.w3.org/2000/xmlns/"/>
    <ds:schemaRef ds:uri="http://www.w3.org/2001/XMLSchema"/>
    <ds:schemaRef ds:uri="233d9d28-caa0-44ca-9fb3-c52ad86c0369"/>
    <ds:schemaRef ds:uri="c70b2d7b-5379-4074-bc67-1a96fd425ba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10EED5-EB6C-404F-BA91-7F77D87E82EB}">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F66D79AC-1C8D-4F08-ABBD-426B8F714F60}">
  <ds:schemaRefs>
    <ds:schemaRef ds:uri="http://schemas.microsoft.com/sharepoint/v3/contenttype/forms"/>
  </ds:schemaRefs>
</ds:datastoreItem>
</file>

<file path=customXml/itemProps4.xml><?xml version="1.0" encoding="utf-8"?>
<ds:datastoreItem xmlns:ds="http://schemas.openxmlformats.org/officeDocument/2006/customXml" ds:itemID="{9F891E11-6A81-4DBF-9FFB-7594582084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WTODOCE2012.DOTX</Template>
  <TotalTime>0</TotalTime>
  <Pages>17</Pages>
  <Words>10287</Words>
  <Characters>54773</Characters>
  <Application>Microsoft Office Word</Application>
  <DocSecurity>2</DocSecurity>
  <Lines>797</Lines>
  <Paragraphs>212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65156</CharactersWithSpaces>
  <SharedDoc>false</SharedDoc>
  <HLinks>
    <vt:vector size="102" baseType="variant">
      <vt:variant>
        <vt:i4>2031668</vt:i4>
      </vt:variant>
      <vt:variant>
        <vt:i4>98</vt:i4>
      </vt:variant>
      <vt:variant>
        <vt:i4>0</vt:i4>
      </vt:variant>
      <vt:variant>
        <vt:i4>5</vt:i4>
      </vt:variant>
      <vt:variant>
        <vt:lpwstr/>
      </vt:variant>
      <vt:variant>
        <vt:lpwstr>_Toc497230437</vt:lpwstr>
      </vt:variant>
      <vt:variant>
        <vt:i4>2031668</vt:i4>
      </vt:variant>
      <vt:variant>
        <vt:i4>92</vt:i4>
      </vt:variant>
      <vt:variant>
        <vt:i4>0</vt:i4>
      </vt:variant>
      <vt:variant>
        <vt:i4>5</vt:i4>
      </vt:variant>
      <vt:variant>
        <vt:lpwstr/>
      </vt:variant>
      <vt:variant>
        <vt:lpwstr>_Toc497230436</vt:lpwstr>
      </vt:variant>
      <vt:variant>
        <vt:i4>2031668</vt:i4>
      </vt:variant>
      <vt:variant>
        <vt:i4>86</vt:i4>
      </vt:variant>
      <vt:variant>
        <vt:i4>0</vt:i4>
      </vt:variant>
      <vt:variant>
        <vt:i4>5</vt:i4>
      </vt:variant>
      <vt:variant>
        <vt:lpwstr/>
      </vt:variant>
      <vt:variant>
        <vt:lpwstr>_Toc497230435</vt:lpwstr>
      </vt:variant>
      <vt:variant>
        <vt:i4>2031668</vt:i4>
      </vt:variant>
      <vt:variant>
        <vt:i4>80</vt:i4>
      </vt:variant>
      <vt:variant>
        <vt:i4>0</vt:i4>
      </vt:variant>
      <vt:variant>
        <vt:i4>5</vt:i4>
      </vt:variant>
      <vt:variant>
        <vt:lpwstr/>
      </vt:variant>
      <vt:variant>
        <vt:lpwstr>_Toc497230434</vt:lpwstr>
      </vt:variant>
      <vt:variant>
        <vt:i4>2031668</vt:i4>
      </vt:variant>
      <vt:variant>
        <vt:i4>74</vt:i4>
      </vt:variant>
      <vt:variant>
        <vt:i4>0</vt:i4>
      </vt:variant>
      <vt:variant>
        <vt:i4>5</vt:i4>
      </vt:variant>
      <vt:variant>
        <vt:lpwstr/>
      </vt:variant>
      <vt:variant>
        <vt:lpwstr>_Toc497230433</vt:lpwstr>
      </vt:variant>
      <vt:variant>
        <vt:i4>2031668</vt:i4>
      </vt:variant>
      <vt:variant>
        <vt:i4>68</vt:i4>
      </vt:variant>
      <vt:variant>
        <vt:i4>0</vt:i4>
      </vt:variant>
      <vt:variant>
        <vt:i4>5</vt:i4>
      </vt:variant>
      <vt:variant>
        <vt:lpwstr/>
      </vt:variant>
      <vt:variant>
        <vt:lpwstr>_Toc497230432</vt:lpwstr>
      </vt:variant>
      <vt:variant>
        <vt:i4>2031668</vt:i4>
      </vt:variant>
      <vt:variant>
        <vt:i4>62</vt:i4>
      </vt:variant>
      <vt:variant>
        <vt:i4>0</vt:i4>
      </vt:variant>
      <vt:variant>
        <vt:i4>5</vt:i4>
      </vt:variant>
      <vt:variant>
        <vt:lpwstr/>
      </vt:variant>
      <vt:variant>
        <vt:lpwstr>_Toc497230431</vt:lpwstr>
      </vt:variant>
      <vt:variant>
        <vt:i4>2031668</vt:i4>
      </vt:variant>
      <vt:variant>
        <vt:i4>56</vt:i4>
      </vt:variant>
      <vt:variant>
        <vt:i4>0</vt:i4>
      </vt:variant>
      <vt:variant>
        <vt:i4>5</vt:i4>
      </vt:variant>
      <vt:variant>
        <vt:lpwstr/>
      </vt:variant>
      <vt:variant>
        <vt:lpwstr>_Toc497230430</vt:lpwstr>
      </vt:variant>
      <vt:variant>
        <vt:i4>1966132</vt:i4>
      </vt:variant>
      <vt:variant>
        <vt:i4>50</vt:i4>
      </vt:variant>
      <vt:variant>
        <vt:i4>0</vt:i4>
      </vt:variant>
      <vt:variant>
        <vt:i4>5</vt:i4>
      </vt:variant>
      <vt:variant>
        <vt:lpwstr/>
      </vt:variant>
      <vt:variant>
        <vt:lpwstr>_Toc497230429</vt:lpwstr>
      </vt:variant>
      <vt:variant>
        <vt:i4>1966132</vt:i4>
      </vt:variant>
      <vt:variant>
        <vt:i4>44</vt:i4>
      </vt:variant>
      <vt:variant>
        <vt:i4>0</vt:i4>
      </vt:variant>
      <vt:variant>
        <vt:i4>5</vt:i4>
      </vt:variant>
      <vt:variant>
        <vt:lpwstr/>
      </vt:variant>
      <vt:variant>
        <vt:lpwstr>_Toc497230428</vt:lpwstr>
      </vt:variant>
      <vt:variant>
        <vt:i4>1966132</vt:i4>
      </vt:variant>
      <vt:variant>
        <vt:i4>38</vt:i4>
      </vt:variant>
      <vt:variant>
        <vt:i4>0</vt:i4>
      </vt:variant>
      <vt:variant>
        <vt:i4>5</vt:i4>
      </vt:variant>
      <vt:variant>
        <vt:lpwstr/>
      </vt:variant>
      <vt:variant>
        <vt:lpwstr>_Toc497230427</vt:lpwstr>
      </vt:variant>
      <vt:variant>
        <vt:i4>1966132</vt:i4>
      </vt:variant>
      <vt:variant>
        <vt:i4>32</vt:i4>
      </vt:variant>
      <vt:variant>
        <vt:i4>0</vt:i4>
      </vt:variant>
      <vt:variant>
        <vt:i4>5</vt:i4>
      </vt:variant>
      <vt:variant>
        <vt:lpwstr/>
      </vt:variant>
      <vt:variant>
        <vt:lpwstr>_Toc497230426</vt:lpwstr>
      </vt:variant>
      <vt:variant>
        <vt:i4>1966132</vt:i4>
      </vt:variant>
      <vt:variant>
        <vt:i4>26</vt:i4>
      </vt:variant>
      <vt:variant>
        <vt:i4>0</vt:i4>
      </vt:variant>
      <vt:variant>
        <vt:i4>5</vt:i4>
      </vt:variant>
      <vt:variant>
        <vt:lpwstr/>
      </vt:variant>
      <vt:variant>
        <vt:lpwstr>_Toc497230425</vt:lpwstr>
      </vt:variant>
      <vt:variant>
        <vt:i4>1966132</vt:i4>
      </vt:variant>
      <vt:variant>
        <vt:i4>20</vt:i4>
      </vt:variant>
      <vt:variant>
        <vt:i4>0</vt:i4>
      </vt:variant>
      <vt:variant>
        <vt:i4>5</vt:i4>
      </vt:variant>
      <vt:variant>
        <vt:lpwstr/>
      </vt:variant>
      <vt:variant>
        <vt:lpwstr>_Toc497230424</vt:lpwstr>
      </vt:variant>
      <vt:variant>
        <vt:i4>1966132</vt:i4>
      </vt:variant>
      <vt:variant>
        <vt:i4>14</vt:i4>
      </vt:variant>
      <vt:variant>
        <vt:i4>0</vt:i4>
      </vt:variant>
      <vt:variant>
        <vt:i4>5</vt:i4>
      </vt:variant>
      <vt:variant>
        <vt:lpwstr/>
      </vt:variant>
      <vt:variant>
        <vt:lpwstr>_Toc497230423</vt:lpwstr>
      </vt:variant>
      <vt:variant>
        <vt:i4>1966132</vt:i4>
      </vt:variant>
      <vt:variant>
        <vt:i4>8</vt:i4>
      </vt:variant>
      <vt:variant>
        <vt:i4>0</vt:i4>
      </vt:variant>
      <vt:variant>
        <vt:i4>5</vt:i4>
      </vt:variant>
      <vt:variant>
        <vt:lpwstr/>
      </vt:variant>
      <vt:variant>
        <vt:lpwstr>_Toc497230422</vt:lpwstr>
      </vt:variant>
      <vt:variant>
        <vt:i4>1966132</vt:i4>
      </vt:variant>
      <vt:variant>
        <vt:i4>2</vt:i4>
      </vt:variant>
      <vt:variant>
        <vt:i4>0</vt:i4>
      </vt:variant>
      <vt:variant>
        <vt:i4>5</vt:i4>
      </vt:variant>
      <vt:variant>
        <vt:lpwstr/>
      </vt:variant>
      <vt:variant>
        <vt:lpwstr>_Toc497230421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2017-11-01T13:00:00Z</cp:lastPrinted>
  <dcterms:created xsi:type="dcterms:W3CDTF">2022-01-13T10:27:00Z</dcterms:created>
  <dcterms:modified xsi:type="dcterms:W3CDTF">2022-01-13T10:27:00Z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d055ced0-b5cf-428f-b0c1-29b5ca3155a1</vt:lpwstr>
  </property>
  <property fmtid="{D5CDD505-2E9C-101B-9397-08002B2CF9AE}" pid="3" name="WTOCLASSIFICATION">
    <vt:lpwstr>WTO OFFICIAL</vt:lpwstr>
  </property>
  <property fmtid="{D5CDD505-2E9C-101B-9397-08002B2CF9AE}" pid="4" name="Symbol1">
    <vt:lpwstr>IP/C/M/102</vt:lpwstr>
  </property>
</Properties>
</file>